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1DAEF" w14:textId="2F2C646D" w:rsidR="00106BCA" w:rsidRDefault="00C94158" w:rsidP="00F17C03">
      <w:pPr>
        <w:tabs>
          <w:tab w:val="left" w:pos="1980"/>
        </w:tabs>
        <w:jc w:val="both"/>
        <w:rPr>
          <w:rFonts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136CF121" wp14:editId="0631467E">
                <wp:simplePos x="0" y="0"/>
                <wp:positionH relativeFrom="column">
                  <wp:posOffset>-832485</wp:posOffset>
                </wp:positionH>
                <wp:positionV relativeFrom="paragraph">
                  <wp:posOffset>-1260475</wp:posOffset>
                </wp:positionV>
                <wp:extent cx="8601710" cy="2132965"/>
                <wp:effectExtent l="0" t="0" r="8890" b="635"/>
                <wp:wrapNone/>
                <wp:docPr id="37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01710" cy="213296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A05CCFF" w14:textId="77777777" w:rsidR="001827C4" w:rsidRDefault="001827C4" w:rsidP="001827C4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4F45A72D" w14:textId="77777777" w:rsidR="001827C4" w:rsidRDefault="001827C4" w:rsidP="001827C4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1D52D363" w14:textId="77777777" w:rsidR="001827C4" w:rsidRDefault="001827C4" w:rsidP="001827C4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2B69F145" w14:textId="3E2B4715" w:rsidR="001827C4" w:rsidRPr="00D50CA3" w:rsidRDefault="001827C4" w:rsidP="001827C4">
                            <w:pPr>
                              <w:spacing w:after="0"/>
                              <w:ind w:left="4320" w:firstLine="720"/>
                              <w:jc w:val="center"/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  <w:t xml:space="preserve">PPR – PSS </w:t>
                            </w: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XXX22</w:t>
                            </w:r>
                            <w:r w:rsidRPr="00C4530F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-211-01</w:t>
                            </w:r>
                          </w:p>
                          <w:p w14:paraId="1A599EF6" w14:textId="4138A233" w:rsidR="001827C4" w:rsidRPr="000206F9" w:rsidRDefault="001827C4" w:rsidP="001827C4">
                            <w:pPr>
                              <w:spacing w:after="0"/>
                              <w:ind w:left="4320"/>
                              <w:jc w:val="center"/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36"/>
                                <w:szCs w:val="36"/>
                              </w:rPr>
                              <w:t xml:space="preserve">PO# </w:t>
                            </w:r>
                            <w:r w:rsidRPr="00C4530F">
                              <w:rPr>
                                <w:rFonts w:cs="Arial"/>
                                <w:b/>
                                <w:color w:val="FF0000"/>
                                <w:sz w:val="36"/>
                                <w:szCs w:val="36"/>
                              </w:rPr>
                              <w:t>PWHY-19-0074</w:t>
                            </w:r>
                          </w:p>
                          <w:p w14:paraId="22D47EF3" w14:textId="77777777" w:rsidR="001827C4" w:rsidRDefault="001827C4" w:rsidP="001827C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6CF121" id="Rectangle 5" o:spid="_x0000_s1026" style="position:absolute;left:0;text-align:left;margin-left:-65.55pt;margin-top:-99.25pt;width:677.3pt;height:167.95pt;z-index:-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" fillcolor="#bfbfbf" stroked="f">
                <v:textbox>
                  <w:txbxContent>
                    <w:p w14:paraId="6A05CCFF" w14:textId="77777777" w:rsidR="001827C4" w:rsidRDefault="001827C4" w:rsidP="001827C4">
                      <w:pPr>
                        <w:spacing w:after="0"/>
                        <w:jc w:val="center"/>
                        <w:rPr>
                          <w:rFonts w:cs="Arial"/>
                          <w:b/>
                          <w:sz w:val="36"/>
                          <w:szCs w:val="36"/>
                        </w:rPr>
                      </w:pPr>
                    </w:p>
                    <w:p w14:paraId="4F45A72D" w14:textId="77777777" w:rsidR="001827C4" w:rsidRDefault="001827C4" w:rsidP="001827C4">
                      <w:pPr>
                        <w:spacing w:after="0"/>
                        <w:jc w:val="center"/>
                        <w:rPr>
                          <w:rFonts w:cs="Arial"/>
                          <w:b/>
                          <w:sz w:val="36"/>
                          <w:szCs w:val="36"/>
                        </w:rPr>
                      </w:pPr>
                    </w:p>
                    <w:p w14:paraId="1D52D363" w14:textId="77777777" w:rsidR="001827C4" w:rsidRDefault="001827C4" w:rsidP="001827C4">
                      <w:pPr>
                        <w:spacing w:after="0"/>
                        <w:jc w:val="center"/>
                        <w:rPr>
                          <w:rFonts w:cs="Arial"/>
                          <w:b/>
                          <w:sz w:val="36"/>
                          <w:szCs w:val="36"/>
                        </w:rPr>
                      </w:pPr>
                    </w:p>
                    <w:p w14:paraId="2B69F145" w14:textId="3E2B4715" w:rsidR="001827C4" w:rsidRPr="00D50CA3" w:rsidRDefault="001827C4" w:rsidP="001827C4">
                      <w:pPr>
                        <w:spacing w:after="0"/>
                        <w:ind w:left="4320" w:firstLine="720"/>
                        <w:jc w:val="center"/>
                        <w:rPr>
                          <w:rFonts w:cs="Arial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="Arial"/>
                          <w:b/>
                          <w:sz w:val="36"/>
                          <w:szCs w:val="36"/>
                        </w:rPr>
                        <w:t xml:space="preserve">PPR – PSS </w:t>
                      </w: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XXX22</w:t>
                      </w:r>
                      <w:r w:rsidRPr="00C4530F">
                        <w:rPr>
                          <w:b/>
                          <w:color w:val="FF0000"/>
                          <w:sz w:val="36"/>
                          <w:szCs w:val="36"/>
                        </w:rPr>
                        <w:t>-211-01</w:t>
                      </w:r>
                    </w:p>
                    <w:p w14:paraId="1A599EF6" w14:textId="4138A233" w:rsidR="001827C4" w:rsidRPr="000206F9" w:rsidRDefault="001827C4" w:rsidP="001827C4">
                      <w:pPr>
                        <w:spacing w:after="0"/>
                        <w:ind w:left="4320"/>
                        <w:jc w:val="center"/>
                        <w:rPr>
                          <w:rFonts w:cs="Arial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="Arial"/>
                          <w:b/>
                          <w:sz w:val="36"/>
                          <w:szCs w:val="36"/>
                        </w:rPr>
                        <w:t xml:space="preserve">PO# </w:t>
                      </w:r>
                      <w:r w:rsidRPr="00C4530F">
                        <w:rPr>
                          <w:rFonts w:cs="Arial"/>
                          <w:b/>
                          <w:color w:val="FF0000"/>
                          <w:sz w:val="36"/>
                          <w:szCs w:val="36"/>
                        </w:rPr>
                        <w:t>PWHY-19-0074</w:t>
                      </w:r>
                    </w:p>
                    <w:p w14:paraId="22D47EF3" w14:textId="77777777" w:rsidR="001827C4" w:rsidRDefault="001827C4" w:rsidP="001827C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25B88">
        <w:rPr>
          <w:noProof/>
        </w:rPr>
        <w:drawing>
          <wp:anchor distT="0" distB="0" distL="114300" distR="114300" simplePos="0" relativeHeight="251648512" behindDoc="0" locked="0" layoutInCell="1" allowOverlap="1" wp14:anchorId="047D9941" wp14:editId="55157772">
            <wp:simplePos x="0" y="0"/>
            <wp:positionH relativeFrom="column">
              <wp:posOffset>-20320</wp:posOffset>
            </wp:positionH>
            <wp:positionV relativeFrom="paragraph">
              <wp:posOffset>-642620</wp:posOffset>
            </wp:positionV>
            <wp:extent cx="3061970" cy="1258570"/>
            <wp:effectExtent l="19050" t="0" r="5080" b="0"/>
            <wp:wrapNone/>
            <wp:docPr id="32" name="Picture 9" descr="Final NC Logo tag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nal NC Logo tag.eps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1258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F8FA09" w14:textId="77777777" w:rsidR="00106BCA" w:rsidRDefault="00106BCA" w:rsidP="00E64523">
      <w:pPr>
        <w:pStyle w:val="Heading"/>
        <w:rPr>
          <w:rFonts w:ascii="Times New Roman" w:hAnsi="Times New Roman"/>
          <w:color w:val="auto"/>
          <w:sz w:val="20"/>
        </w:rPr>
      </w:pPr>
    </w:p>
    <w:p w14:paraId="4C9D04CF" w14:textId="77777777" w:rsidR="00106BCA" w:rsidRDefault="00C94158" w:rsidP="00E64523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0EB16DF" wp14:editId="45D92CF9">
                <wp:simplePos x="0" y="0"/>
                <wp:positionH relativeFrom="column">
                  <wp:posOffset>-835025</wp:posOffset>
                </wp:positionH>
                <wp:positionV relativeFrom="paragraph">
                  <wp:posOffset>353695</wp:posOffset>
                </wp:positionV>
                <wp:extent cx="7769860" cy="481965"/>
                <wp:effectExtent l="0" t="0" r="0" b="0"/>
                <wp:wrapNone/>
                <wp:docPr id="3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9860" cy="481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387D8" w14:textId="77777777" w:rsidR="0005023F" w:rsidRPr="002266E0" w:rsidRDefault="0065633E" w:rsidP="009D7B07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/>
                                <w:sz w:val="52"/>
                              </w:rPr>
                            </w:pPr>
                            <w:r w:rsidRPr="002266E0">
                              <w:rPr>
                                <w:rFonts w:cs="Arial"/>
                                <w:b/>
                                <w:bCs/>
                                <w:color w:val="FFFFFF"/>
                                <w:sz w:val="52"/>
                              </w:rPr>
                              <w:t xml:space="preserve"> </w:t>
                            </w:r>
                            <w:r w:rsidR="00C046CF" w:rsidRPr="002266E0">
                              <w:rPr>
                                <w:rFonts w:cs="Arial"/>
                                <w:b/>
                                <w:bCs/>
                                <w:color w:val="FF0000"/>
                                <w:sz w:val="52"/>
                              </w:rPr>
                              <w:t>ENTITY</w:t>
                            </w:r>
                          </w:p>
                          <w:p w14:paraId="0D3F6986" w14:textId="77777777" w:rsidR="0005023F" w:rsidRPr="00610516" w:rsidRDefault="0005023F" w:rsidP="00E64523">
                            <w:pPr>
                              <w:rPr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EB16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margin-left:-65.75pt;margin-top:27.85pt;width:611.8pt;height:37.9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" filled="f" stroked="f">
                <v:textbox>
                  <w:txbxContent>
                    <w:p w14:paraId="69C387D8" w14:textId="77777777" w:rsidR="0005023F" w:rsidRPr="002266E0" w:rsidRDefault="0065633E" w:rsidP="009D7B07">
                      <w:pPr>
                        <w:spacing w:after="0"/>
                        <w:jc w:val="center"/>
                        <w:rPr>
                          <w:rFonts w:cs="Arial"/>
                          <w:b/>
                          <w:bCs/>
                          <w:color w:val="FFFFFF"/>
                          <w:sz w:val="52"/>
                        </w:rPr>
                      </w:pPr>
                      <w:r w:rsidRPr="002266E0">
                        <w:rPr>
                          <w:rFonts w:cs="Arial"/>
                          <w:b/>
                          <w:bCs/>
                          <w:color w:val="FFFFFF"/>
                          <w:sz w:val="52"/>
                        </w:rPr>
                        <w:t xml:space="preserve"> </w:t>
                      </w:r>
                      <w:r w:rsidR="00C046CF" w:rsidRPr="002266E0">
                        <w:rPr>
                          <w:rFonts w:cs="Arial"/>
                          <w:b/>
                          <w:bCs/>
                          <w:color w:val="FF0000"/>
                          <w:sz w:val="52"/>
                        </w:rPr>
                        <w:t>ENTITY</w:t>
                      </w:r>
                    </w:p>
                    <w:p w14:paraId="0D3F6986" w14:textId="77777777" w:rsidR="0005023F" w:rsidRPr="00610516" w:rsidRDefault="0005023F" w:rsidP="00E64523">
                      <w:pPr>
                        <w:rPr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79F1CA2" wp14:editId="6E1A33F6">
                <wp:simplePos x="0" y="0"/>
                <wp:positionH relativeFrom="column">
                  <wp:posOffset>-835025</wp:posOffset>
                </wp:positionH>
                <wp:positionV relativeFrom="paragraph">
                  <wp:posOffset>292100</wp:posOffset>
                </wp:positionV>
                <wp:extent cx="8674735" cy="605155"/>
                <wp:effectExtent l="0" t="0" r="0" b="4445"/>
                <wp:wrapNone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74735" cy="6051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310247" id="Rectangle 9" o:spid="_x0000_s1026" style="position:absolute;margin-left:-65.75pt;margin-top:23pt;width:683.05pt;height:47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" fillcolor="black" strokeweight="1pt"/>
            </w:pict>
          </mc:Fallback>
        </mc:AlternateContent>
      </w:r>
    </w:p>
    <w:p w14:paraId="3ECE555D" w14:textId="77777777" w:rsidR="000F0247" w:rsidRDefault="00C94158" w:rsidP="000F0247">
      <w:pPr>
        <w:tabs>
          <w:tab w:val="left" w:pos="1980"/>
        </w:tabs>
        <w:jc w:val="both"/>
        <w:rPr>
          <w:rFonts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E485EA6" wp14:editId="3963F0EE">
                <wp:simplePos x="0" y="0"/>
                <wp:positionH relativeFrom="column">
                  <wp:posOffset>-832485</wp:posOffset>
                </wp:positionH>
                <wp:positionV relativeFrom="paragraph">
                  <wp:posOffset>6165215</wp:posOffset>
                </wp:positionV>
                <wp:extent cx="7764780" cy="655955"/>
                <wp:effectExtent l="0" t="0" r="0" b="0"/>
                <wp:wrapNone/>
                <wp:docPr id="2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4780" cy="65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9AD23" w14:textId="77777777" w:rsidR="0005023F" w:rsidRPr="00E96E96" w:rsidRDefault="0005023F" w:rsidP="00446092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45240B8E" w14:textId="0E1E1954" w:rsidR="00E96E96" w:rsidRPr="00E96E96" w:rsidRDefault="00D07691" w:rsidP="00446092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E96E96">
                              <w:rPr>
                                <w:color w:val="FFFFFF" w:themeColor="background1"/>
                              </w:rPr>
                              <w:fldChar w:fldCharType="begin"/>
                            </w:r>
                            <w:r w:rsidR="00E96E96" w:rsidRPr="00E96E96">
                              <w:rPr>
                                <w:color w:val="FFFFFF" w:themeColor="background1"/>
                              </w:rPr>
                              <w:instrText xml:space="preserve"> DATE \@ "MMMM d, yyyy" </w:instrText>
                            </w:r>
                            <w:r w:rsidRPr="00E96E96">
                              <w:rPr>
                                <w:color w:val="FFFFFF" w:themeColor="background1"/>
                              </w:rPr>
                              <w:fldChar w:fldCharType="separate"/>
                            </w:r>
                            <w:r w:rsidR="00847AF6">
                              <w:rPr>
                                <w:noProof/>
                                <w:color w:val="FFFFFF" w:themeColor="background1"/>
                              </w:rPr>
                              <w:t>February 2, 2023</w:t>
                            </w:r>
                            <w:r w:rsidRPr="00E96E96">
                              <w:rPr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  <w:p w14:paraId="12DC1963" w14:textId="77777777" w:rsidR="00D50CA3" w:rsidRPr="00446092" w:rsidRDefault="00D50CA3" w:rsidP="00446092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cs="Calibri"/>
                                <w:color w:val="FFFFFF" w:themeColor="background1"/>
                              </w:rPr>
                              <w:t>©</w:t>
                            </w:r>
                            <w:r>
                              <w:rPr>
                                <w:color w:val="FFFFFF" w:themeColor="background1"/>
                              </w:rPr>
                              <w:t>20</w:t>
                            </w:r>
                            <w:r w:rsidR="00004EB2">
                              <w:rPr>
                                <w:color w:val="FFFFFF" w:themeColor="background1"/>
                              </w:rPr>
                              <w:t>2</w:t>
                            </w:r>
                            <w:r w:rsidR="00C94158">
                              <w:rPr>
                                <w:color w:val="FFFFFF" w:themeColor="background1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Precision Safe Sidewalks, LLC.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485EA6" id="Text Box 14" o:spid="_x0000_s1028" type="#_x0000_t202" style="position:absolute;left:0;text-align:left;margin-left:-65.55pt;margin-top:485.45pt;width:611.4pt;height:51.6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" filled="f" stroked="f">
                <v:textbox>
                  <w:txbxContent>
                    <w:p w14:paraId="6469AD23" w14:textId="77777777" w:rsidR="0005023F" w:rsidRPr="00E96E96" w:rsidRDefault="0005023F" w:rsidP="00446092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45240B8E" w14:textId="0E1E1954" w:rsidR="00E96E96" w:rsidRPr="00E96E96" w:rsidRDefault="00D07691" w:rsidP="00446092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 w:rsidRPr="00E96E96">
                        <w:rPr>
                          <w:color w:val="FFFFFF" w:themeColor="background1"/>
                        </w:rPr>
                        <w:fldChar w:fldCharType="begin"/>
                      </w:r>
                      <w:r w:rsidR="00E96E96" w:rsidRPr="00E96E96">
                        <w:rPr>
                          <w:color w:val="FFFFFF" w:themeColor="background1"/>
                        </w:rPr>
                        <w:instrText xml:space="preserve"> DATE \@ "MMMM d, yyyy" </w:instrText>
                      </w:r>
                      <w:r w:rsidRPr="00E96E96">
                        <w:rPr>
                          <w:color w:val="FFFFFF" w:themeColor="background1"/>
                        </w:rPr>
                        <w:fldChar w:fldCharType="separate"/>
                      </w:r>
                      <w:r w:rsidR="00847AF6">
                        <w:rPr>
                          <w:noProof/>
                          <w:color w:val="FFFFFF" w:themeColor="background1"/>
                        </w:rPr>
                        <w:t>February 2, 2023</w:t>
                      </w:r>
                      <w:r w:rsidRPr="00E96E96">
                        <w:rPr>
                          <w:color w:val="FFFFFF" w:themeColor="background1"/>
                        </w:rPr>
                        <w:fldChar w:fldCharType="end"/>
                      </w:r>
                    </w:p>
                    <w:p w14:paraId="12DC1963" w14:textId="77777777" w:rsidR="00D50CA3" w:rsidRPr="00446092" w:rsidRDefault="00D50CA3" w:rsidP="00446092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cs="Calibri"/>
                          <w:color w:val="FFFFFF" w:themeColor="background1"/>
                        </w:rPr>
                        <w:t>©</w:t>
                      </w:r>
                      <w:r>
                        <w:rPr>
                          <w:color w:val="FFFFFF" w:themeColor="background1"/>
                        </w:rPr>
                        <w:t>20</w:t>
                      </w:r>
                      <w:r w:rsidR="00004EB2">
                        <w:rPr>
                          <w:color w:val="FFFFFF" w:themeColor="background1"/>
                        </w:rPr>
                        <w:t>2</w:t>
                      </w:r>
                      <w:r w:rsidR="00C94158">
                        <w:rPr>
                          <w:color w:val="FFFFFF" w:themeColor="background1"/>
                        </w:rPr>
                        <w:t>2</w:t>
                      </w:r>
                      <w:r>
                        <w:rPr>
                          <w:color w:val="FFFFFF" w:themeColor="background1"/>
                        </w:rPr>
                        <w:t xml:space="preserve"> Precision Safe Sidewalks, LLC.</w:t>
                      </w:r>
                    </w:p>
                  </w:txbxContent>
                </v:textbox>
              </v:shape>
            </w:pict>
          </mc:Fallback>
        </mc:AlternateContent>
      </w:r>
      <w:r w:rsidR="002266E0">
        <w:rPr>
          <w:noProof/>
        </w:rPr>
        <w:drawing>
          <wp:anchor distT="0" distB="0" distL="114300" distR="114300" simplePos="0" relativeHeight="251657216" behindDoc="0" locked="0" layoutInCell="1" allowOverlap="1" wp14:anchorId="4A1EA038" wp14:editId="13F5624F">
            <wp:simplePos x="0" y="0"/>
            <wp:positionH relativeFrom="page">
              <wp:posOffset>2938145</wp:posOffset>
            </wp:positionH>
            <wp:positionV relativeFrom="page">
              <wp:posOffset>3986530</wp:posOffset>
            </wp:positionV>
            <wp:extent cx="3118104" cy="3118104"/>
            <wp:effectExtent l="0" t="0" r="0" b="0"/>
            <wp:wrapNone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04" cy="3118104"/>
                    </a:xfrm>
                    <a:prstGeom prst="rect">
                      <a:avLst/>
                    </a:prstGeom>
                    <a:noFill/>
                    <a:ln w="6350"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6E0">
        <w:rPr>
          <w:noProof/>
        </w:rPr>
        <w:drawing>
          <wp:anchor distT="0" distB="0" distL="114300" distR="114300" simplePos="0" relativeHeight="251647487" behindDoc="0" locked="0" layoutInCell="1" allowOverlap="1" wp14:anchorId="47C91BA2" wp14:editId="0935F2C4">
            <wp:simplePos x="0" y="0"/>
            <wp:positionH relativeFrom="page">
              <wp:posOffset>4528868</wp:posOffset>
            </wp:positionH>
            <wp:positionV relativeFrom="page">
              <wp:posOffset>2347823</wp:posOffset>
            </wp:positionV>
            <wp:extent cx="3114675" cy="3114675"/>
            <wp:effectExtent l="19050" t="0" r="9525" b="0"/>
            <wp:wrapNone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114675"/>
                    </a:xfrm>
                    <a:prstGeom prst="rect">
                      <a:avLst/>
                    </a:prstGeom>
                    <a:noFill/>
                    <a:ln w="6350"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5AF05AB" wp14:editId="5679615D">
                <wp:simplePos x="0" y="0"/>
                <wp:positionH relativeFrom="page">
                  <wp:posOffset>4591050</wp:posOffset>
                </wp:positionH>
                <wp:positionV relativeFrom="page">
                  <wp:posOffset>5650865</wp:posOffset>
                </wp:positionV>
                <wp:extent cx="3035935" cy="3035935"/>
                <wp:effectExtent l="38100" t="38100" r="31115" b="31115"/>
                <wp:wrapNone/>
                <wp:docPr id="33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5935" cy="3035935"/>
                        </a:xfrm>
                        <a:prstGeom prst="diamond">
                          <a:avLst/>
                        </a:prstGeom>
                        <a:solidFill>
                          <a:srgbClr val="010005">
                            <a:alpha val="25999"/>
                          </a:srgbClr>
                        </a:solidFill>
                        <a:ln w="50800">
                          <a:solidFill>
                            <a:srgbClr val="3F3F3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299BB" w14:textId="77777777" w:rsidR="0005023F" w:rsidRDefault="0005023F"/>
                        </w:txbxContent>
                      </wps:txbx>
                      <wps:bodyPr rot="0" vert="horz" wrap="square" lIns="177800" tIns="177800" rIns="177800" bIns="177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5AF05AB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6" o:spid="_x0000_s1029" type="#_x0000_t4" style="position:absolute;left:0;text-align:left;margin-left:361.5pt;margin-top:444.95pt;width:239.05pt;height:239.05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" fillcolor="#010005" strokecolor="#3f3f3f" strokeweight="4pt">
                <v:fill opacity="16962f"/>
                <v:path arrowok="t"/>
                <v:textbox inset="14pt,14pt,14pt,14pt">
                  <w:txbxContent>
                    <w:p w14:paraId="7D1299BB" w14:textId="77777777" w:rsidR="0005023F" w:rsidRDefault="0005023F"/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9990A86" wp14:editId="4F357312">
                <wp:simplePos x="0" y="0"/>
                <wp:positionH relativeFrom="column">
                  <wp:posOffset>-832485</wp:posOffset>
                </wp:positionH>
                <wp:positionV relativeFrom="paragraph">
                  <wp:posOffset>6922135</wp:posOffset>
                </wp:positionV>
                <wp:extent cx="7764780" cy="876300"/>
                <wp:effectExtent l="0" t="0" r="0" b="0"/>
                <wp:wrapNone/>
                <wp:docPr id="3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4780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278E27" w14:textId="732D9A0F" w:rsidR="00A16E79" w:rsidRDefault="00A16E79" w:rsidP="00E14978">
                            <w:pPr>
                              <w:spacing w:after="0" w:line="240" w:lineRule="auto"/>
                              <w:jc w:val="center"/>
                              <w:outlineLvl w:val="0"/>
                              <w:rPr>
                                <w:rFonts w:cs="Arial"/>
                                <w:color w:val="FF0000"/>
                              </w:rPr>
                            </w:pPr>
                            <w:r w:rsidRPr="00634479">
                              <w:rPr>
                                <w:rFonts w:cs="Arial"/>
                                <w:b/>
                              </w:rPr>
                              <w:t>Presented to:</w:t>
                            </w:r>
                            <w:r>
                              <w:rPr>
                                <w:rFonts w:cs="Arial"/>
                                <w:b/>
                              </w:rPr>
                              <w:t xml:space="preserve">  </w:t>
                            </w:r>
                            <w:r>
                              <w:rPr>
                                <w:rFonts w:cs="Arial"/>
                                <w:color w:val="FF0000"/>
                              </w:rPr>
                              <w:t>Name, Title</w:t>
                            </w:r>
                          </w:p>
                          <w:p w14:paraId="1C853474" w14:textId="77777777" w:rsidR="002266E0" w:rsidRDefault="00A16E79" w:rsidP="002266E0">
                            <w:pPr>
                              <w:spacing w:after="0"/>
                              <w:jc w:val="center"/>
                              <w:outlineLvl w:val="0"/>
                              <w:rPr>
                                <w:rFonts w:cs="Calibri"/>
                                <w:bCs/>
                              </w:rPr>
                            </w:pPr>
                            <w:bookmarkStart w:id="0" w:name="_Hlk39667993"/>
                            <w:r w:rsidRPr="00F43116">
                              <w:rPr>
                                <w:rFonts w:cs="Calibri"/>
                                <w:b/>
                              </w:rPr>
                              <w:t xml:space="preserve">Submitted by:  </w:t>
                            </w:r>
                            <w:r w:rsidR="00C35E4C"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>BDM, Title</w:t>
                            </w:r>
                            <w:r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 xml:space="preserve"> </w:t>
                            </w:r>
                          </w:p>
                          <w:p w14:paraId="3D3A0827" w14:textId="77777777" w:rsidR="00A16E79" w:rsidRPr="00026F3C" w:rsidRDefault="00A16E79" w:rsidP="00A16E79">
                            <w:pPr>
                              <w:jc w:val="center"/>
                              <w:outlineLvl w:val="0"/>
                              <w:rPr>
                                <w:rFonts w:cs="Calibri"/>
                                <w:bCs/>
                                <w:color w:val="FF0000"/>
                              </w:rPr>
                            </w:pPr>
                            <w:r w:rsidRPr="00026F3C">
                              <w:rPr>
                                <w:rFonts w:cs="Calibri"/>
                                <w:bCs/>
                              </w:rPr>
                              <w:t xml:space="preserve">(800) 734-8891 ext. </w:t>
                            </w:r>
                            <w:r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 xml:space="preserve">305  </w:t>
                            </w:r>
                            <w:r w:rsidRPr="00026F3C">
                              <w:rPr>
                                <w:rFonts w:cs="Calibri"/>
                                <w:bCs/>
                              </w:rPr>
                              <w:t xml:space="preserve">M: </w:t>
                            </w:r>
                            <w:r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>(</w:t>
                            </w:r>
                            <w:r w:rsidR="00C35E4C"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>xxx</w:t>
                            </w:r>
                            <w:r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 xml:space="preserve">) </w:t>
                            </w:r>
                            <w:r w:rsidR="00C35E4C"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>xxx</w:t>
                            </w:r>
                            <w:r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>-</w:t>
                            </w:r>
                            <w:proofErr w:type="spellStart"/>
                            <w:r w:rsidR="00C35E4C"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>xxxx</w:t>
                            </w:r>
                            <w:proofErr w:type="spellEnd"/>
                            <w:r w:rsidR="002266E0" w:rsidRPr="00C35E4C">
                              <w:rPr>
                                <w:rFonts w:cs="Calibri"/>
                                <w:bCs/>
                                <w:color w:val="FF0000"/>
                              </w:rPr>
                              <w:t xml:space="preserve"> </w:t>
                            </w:r>
                            <w:r w:rsidR="002266E0">
                              <w:rPr>
                                <w:rFonts w:cs="Calibri"/>
                                <w:bCs/>
                              </w:rPr>
                              <w:t>|</w:t>
                            </w:r>
                            <w:r>
                              <w:rPr>
                                <w:rFonts w:cs="Calibri"/>
                                <w:bCs/>
                              </w:rPr>
                              <w:t xml:space="preserve"> </w:t>
                            </w:r>
                            <w:hyperlink r:id="rId14" w:history="1">
                              <w:r w:rsidR="00C35E4C" w:rsidRPr="00987F22">
                                <w:rPr>
                                  <w:rStyle w:val="Hyperlink"/>
                                  <w:rFonts w:cs="Calibri"/>
                                  <w:bCs/>
                                </w:rPr>
                                <w:t>xxx@precisionsafesidewalks.com</w:t>
                              </w:r>
                            </w:hyperlink>
                          </w:p>
                          <w:bookmarkEnd w:id="0"/>
                          <w:p w14:paraId="76579AFA" w14:textId="77777777" w:rsidR="000F0247" w:rsidRPr="00C4530F" w:rsidRDefault="000F0247" w:rsidP="00446092">
                            <w:pPr>
                              <w:spacing w:after="0" w:line="240" w:lineRule="auto"/>
                              <w:jc w:val="center"/>
                              <w:outlineLvl w:val="0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r w:rsidRPr="00C4530F">
                              <w:rPr>
                                <w:rFonts w:cs="Arial"/>
                                <w:b/>
                                <w:color w:val="FF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90A86" id="Text Box 17" o:spid="_x0000_s1030" type="#_x0000_t202" style="position:absolute;left:0;text-align:left;margin-left:-65.55pt;margin-top:545.05pt;width:611.4pt;height:6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" filled="f" stroked="f">
                <v:textbox>
                  <w:txbxContent>
                    <w:p w14:paraId="24278E27" w14:textId="732D9A0F" w:rsidR="00A16E79" w:rsidRDefault="00A16E79" w:rsidP="00E14978">
                      <w:pPr>
                        <w:spacing w:after="0" w:line="240" w:lineRule="auto"/>
                        <w:jc w:val="center"/>
                        <w:outlineLvl w:val="0"/>
                        <w:rPr>
                          <w:rFonts w:cs="Arial"/>
                          <w:color w:val="FF0000"/>
                        </w:rPr>
                      </w:pPr>
                      <w:r w:rsidRPr="00634479">
                        <w:rPr>
                          <w:rFonts w:cs="Arial"/>
                          <w:b/>
                        </w:rPr>
                        <w:t>Presented to:</w:t>
                      </w:r>
                      <w:r>
                        <w:rPr>
                          <w:rFonts w:cs="Arial"/>
                          <w:b/>
                        </w:rPr>
                        <w:t xml:space="preserve">  </w:t>
                      </w:r>
                      <w:r>
                        <w:rPr>
                          <w:rFonts w:cs="Arial"/>
                          <w:color w:val="FF0000"/>
                        </w:rPr>
                        <w:t>Name, Title</w:t>
                      </w:r>
                    </w:p>
                    <w:p w14:paraId="1C853474" w14:textId="77777777" w:rsidR="002266E0" w:rsidRDefault="00A16E79" w:rsidP="002266E0">
                      <w:pPr>
                        <w:spacing w:after="0"/>
                        <w:jc w:val="center"/>
                        <w:outlineLvl w:val="0"/>
                        <w:rPr>
                          <w:rFonts w:cs="Calibri"/>
                          <w:bCs/>
                        </w:rPr>
                      </w:pPr>
                      <w:bookmarkStart w:id="1" w:name="_Hlk39667993"/>
                      <w:r w:rsidRPr="00F43116">
                        <w:rPr>
                          <w:rFonts w:cs="Calibri"/>
                          <w:b/>
                        </w:rPr>
                        <w:t xml:space="preserve">Submitted by:  </w:t>
                      </w:r>
                      <w:r w:rsidR="00C35E4C" w:rsidRPr="00C35E4C">
                        <w:rPr>
                          <w:rFonts w:cs="Calibri"/>
                          <w:bCs/>
                          <w:color w:val="FF0000"/>
                        </w:rPr>
                        <w:t>BDM, Title</w:t>
                      </w:r>
                      <w:r w:rsidRPr="00C35E4C">
                        <w:rPr>
                          <w:rFonts w:cs="Calibri"/>
                          <w:bCs/>
                          <w:color w:val="FF0000"/>
                        </w:rPr>
                        <w:t xml:space="preserve"> </w:t>
                      </w:r>
                    </w:p>
                    <w:p w14:paraId="3D3A0827" w14:textId="77777777" w:rsidR="00A16E79" w:rsidRPr="00026F3C" w:rsidRDefault="00A16E79" w:rsidP="00A16E79">
                      <w:pPr>
                        <w:jc w:val="center"/>
                        <w:outlineLvl w:val="0"/>
                        <w:rPr>
                          <w:rFonts w:cs="Calibri"/>
                          <w:bCs/>
                          <w:color w:val="FF0000"/>
                        </w:rPr>
                      </w:pPr>
                      <w:r w:rsidRPr="00026F3C">
                        <w:rPr>
                          <w:rFonts w:cs="Calibri"/>
                          <w:bCs/>
                        </w:rPr>
                        <w:t xml:space="preserve">(800) 734-8891 ext. </w:t>
                      </w:r>
                      <w:r w:rsidRPr="00C35E4C">
                        <w:rPr>
                          <w:rFonts w:cs="Calibri"/>
                          <w:bCs/>
                          <w:color w:val="FF0000"/>
                        </w:rPr>
                        <w:t xml:space="preserve">305  </w:t>
                      </w:r>
                      <w:r w:rsidRPr="00026F3C">
                        <w:rPr>
                          <w:rFonts w:cs="Calibri"/>
                          <w:bCs/>
                        </w:rPr>
                        <w:t xml:space="preserve">M: </w:t>
                      </w:r>
                      <w:r w:rsidRPr="00C35E4C">
                        <w:rPr>
                          <w:rFonts w:cs="Calibri"/>
                          <w:bCs/>
                          <w:color w:val="FF0000"/>
                        </w:rPr>
                        <w:t>(</w:t>
                      </w:r>
                      <w:r w:rsidR="00C35E4C" w:rsidRPr="00C35E4C">
                        <w:rPr>
                          <w:rFonts w:cs="Calibri"/>
                          <w:bCs/>
                          <w:color w:val="FF0000"/>
                        </w:rPr>
                        <w:t>xxx</w:t>
                      </w:r>
                      <w:r w:rsidRPr="00C35E4C">
                        <w:rPr>
                          <w:rFonts w:cs="Calibri"/>
                          <w:bCs/>
                          <w:color w:val="FF0000"/>
                        </w:rPr>
                        <w:t xml:space="preserve">) </w:t>
                      </w:r>
                      <w:r w:rsidR="00C35E4C" w:rsidRPr="00C35E4C">
                        <w:rPr>
                          <w:rFonts w:cs="Calibri"/>
                          <w:bCs/>
                          <w:color w:val="FF0000"/>
                        </w:rPr>
                        <w:t>xxx</w:t>
                      </w:r>
                      <w:r w:rsidRPr="00C35E4C">
                        <w:rPr>
                          <w:rFonts w:cs="Calibri"/>
                          <w:bCs/>
                          <w:color w:val="FF0000"/>
                        </w:rPr>
                        <w:t>-</w:t>
                      </w:r>
                      <w:proofErr w:type="spellStart"/>
                      <w:r w:rsidR="00C35E4C" w:rsidRPr="00C35E4C">
                        <w:rPr>
                          <w:rFonts w:cs="Calibri"/>
                          <w:bCs/>
                          <w:color w:val="FF0000"/>
                        </w:rPr>
                        <w:t>xxxx</w:t>
                      </w:r>
                      <w:proofErr w:type="spellEnd"/>
                      <w:r w:rsidR="002266E0" w:rsidRPr="00C35E4C">
                        <w:rPr>
                          <w:rFonts w:cs="Calibri"/>
                          <w:bCs/>
                          <w:color w:val="FF0000"/>
                        </w:rPr>
                        <w:t xml:space="preserve"> </w:t>
                      </w:r>
                      <w:r w:rsidR="002266E0">
                        <w:rPr>
                          <w:rFonts w:cs="Calibri"/>
                          <w:bCs/>
                        </w:rPr>
                        <w:t>|</w:t>
                      </w:r>
                      <w:r>
                        <w:rPr>
                          <w:rFonts w:cs="Calibri"/>
                          <w:bCs/>
                        </w:rPr>
                        <w:t xml:space="preserve"> </w:t>
                      </w:r>
                      <w:hyperlink r:id="rId15" w:history="1">
                        <w:r w:rsidR="00C35E4C" w:rsidRPr="00987F22">
                          <w:rPr>
                            <w:rStyle w:val="Hyperlink"/>
                            <w:rFonts w:cs="Calibri"/>
                            <w:bCs/>
                          </w:rPr>
                          <w:t>xxx@precisionsafesidewalks.com</w:t>
                        </w:r>
                      </w:hyperlink>
                    </w:p>
                    <w:bookmarkEnd w:id="1"/>
                    <w:p w14:paraId="76579AFA" w14:textId="77777777" w:rsidR="000F0247" w:rsidRPr="00C4530F" w:rsidRDefault="000F0247" w:rsidP="00446092">
                      <w:pPr>
                        <w:spacing w:after="0" w:line="240" w:lineRule="auto"/>
                        <w:jc w:val="center"/>
                        <w:outlineLvl w:val="0"/>
                        <w:rPr>
                          <w:rFonts w:cs="Arial"/>
                          <w:b/>
                          <w:color w:val="FF0000"/>
                        </w:rPr>
                      </w:pPr>
                      <w:r w:rsidRPr="00C4530F">
                        <w:rPr>
                          <w:rFonts w:cs="Arial"/>
                          <w:b/>
                          <w:color w:val="FF000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08C62D0" wp14:editId="34B7A745">
                <wp:simplePos x="0" y="0"/>
                <wp:positionH relativeFrom="column">
                  <wp:posOffset>-354330</wp:posOffset>
                </wp:positionH>
                <wp:positionV relativeFrom="paragraph">
                  <wp:posOffset>817245</wp:posOffset>
                </wp:positionV>
                <wp:extent cx="4620260" cy="914400"/>
                <wp:effectExtent l="0" t="0" r="0" b="0"/>
                <wp:wrapNone/>
                <wp:docPr id="3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026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15318" w14:textId="77777777" w:rsidR="000206F9" w:rsidRPr="00634479" w:rsidRDefault="0005023F" w:rsidP="000206F9">
                            <w:pPr>
                              <w:spacing w:after="0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SIDEWALK</w:t>
                            </w:r>
                            <w:r w:rsidR="000206F9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MAINTENANCE</w:t>
                            </w:r>
                            <w:r w:rsidR="000206F9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0206F9" w:rsidRPr="00634479">
                              <w:rPr>
                                <w:b/>
                                <w:sz w:val="44"/>
                                <w:szCs w:val="44"/>
                              </w:rPr>
                              <w:t>SAVINGS AND</w:t>
                            </w:r>
                            <w:r w:rsidR="000206F9">
                              <w:rPr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0206F9" w:rsidRPr="00634479">
                              <w:rPr>
                                <w:b/>
                                <w:sz w:val="44"/>
                                <w:szCs w:val="44"/>
                              </w:rPr>
                              <w:t>ENVIRONMENTAL</w:t>
                            </w:r>
                            <w:r w:rsidR="000206F9">
                              <w:rPr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0206F9" w:rsidRPr="00634479">
                              <w:rPr>
                                <w:b/>
                                <w:sz w:val="44"/>
                                <w:szCs w:val="44"/>
                              </w:rPr>
                              <w:t>IMPACT</w:t>
                            </w:r>
                          </w:p>
                          <w:p w14:paraId="48BDC025" w14:textId="77777777" w:rsidR="0005023F" w:rsidRPr="00F36585" w:rsidRDefault="0005023F" w:rsidP="009D7B07">
                            <w:pPr>
                              <w:spacing w:after="0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3281322B" w14:textId="77777777" w:rsidR="0005023F" w:rsidRPr="00610516" w:rsidRDefault="0005023F" w:rsidP="009D7B07">
                            <w:pPr>
                              <w:rPr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8C62D0" id="Text Box 11" o:spid="_x0000_s1031" type="#_x0000_t202" style="position:absolute;left:0;text-align:left;margin-left:-27.9pt;margin-top:64.35pt;width:363.8pt;height:1in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" filled="f" stroked="f">
                <v:textbox>
                  <w:txbxContent>
                    <w:p w14:paraId="78615318" w14:textId="77777777" w:rsidR="000206F9" w:rsidRPr="00634479" w:rsidRDefault="0005023F" w:rsidP="000206F9">
                      <w:pPr>
                        <w:spacing w:after="0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>SIDEWALK</w:t>
                      </w:r>
                      <w:r w:rsidR="000206F9"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>MAINTENANCE</w:t>
                      </w:r>
                      <w:r w:rsidR="000206F9"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  <w:r w:rsidR="000206F9" w:rsidRPr="00634479">
                        <w:rPr>
                          <w:b/>
                          <w:sz w:val="44"/>
                          <w:szCs w:val="44"/>
                        </w:rPr>
                        <w:t>SAVINGS AND</w:t>
                      </w:r>
                      <w:r w:rsidR="000206F9">
                        <w:rPr>
                          <w:b/>
                          <w:sz w:val="44"/>
                          <w:szCs w:val="44"/>
                        </w:rPr>
                        <w:t xml:space="preserve"> </w:t>
                      </w:r>
                      <w:r w:rsidR="000206F9" w:rsidRPr="00634479">
                        <w:rPr>
                          <w:b/>
                          <w:sz w:val="44"/>
                          <w:szCs w:val="44"/>
                        </w:rPr>
                        <w:t>ENVIRONMENTAL</w:t>
                      </w:r>
                      <w:r w:rsidR="000206F9">
                        <w:rPr>
                          <w:b/>
                          <w:sz w:val="44"/>
                          <w:szCs w:val="44"/>
                        </w:rPr>
                        <w:t xml:space="preserve"> </w:t>
                      </w:r>
                      <w:r w:rsidR="000206F9" w:rsidRPr="00634479">
                        <w:rPr>
                          <w:b/>
                          <w:sz w:val="44"/>
                          <w:szCs w:val="44"/>
                        </w:rPr>
                        <w:t>IMPACT</w:t>
                      </w:r>
                    </w:p>
                    <w:p w14:paraId="48BDC025" w14:textId="77777777" w:rsidR="0005023F" w:rsidRPr="00F36585" w:rsidRDefault="0005023F" w:rsidP="009D7B07">
                      <w:pPr>
                        <w:spacing w:after="0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</w:p>
                    <w:p w14:paraId="3281322B" w14:textId="77777777" w:rsidR="0005023F" w:rsidRPr="00610516" w:rsidRDefault="0005023F" w:rsidP="009D7B07">
                      <w:pPr>
                        <w:rPr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498D684" wp14:editId="766A2E43">
                <wp:simplePos x="0" y="0"/>
                <wp:positionH relativeFrom="column">
                  <wp:posOffset>-835025</wp:posOffset>
                </wp:positionH>
                <wp:positionV relativeFrom="paragraph">
                  <wp:posOffset>6997065</wp:posOffset>
                </wp:positionV>
                <wp:extent cx="7769860" cy="640080"/>
                <wp:effectExtent l="0" t="0" r="0" b="0"/>
                <wp:wrapNone/>
                <wp:docPr id="2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9860" cy="640080"/>
                        </a:xfrm>
                        <a:prstGeom prst="rect">
                          <a:avLst/>
                        </a:prstGeom>
                        <a:solidFill>
                          <a:srgbClr val="B0B0B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C81F9A" w14:textId="77777777" w:rsidR="0005023F" w:rsidRDefault="0005023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8D684" id="Text Box 15" o:spid="_x0000_s1032" type="#_x0000_t202" style="position:absolute;left:0;text-align:left;margin-left:-65.75pt;margin-top:550.95pt;width:611.8pt;height:50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" fillcolor="#b0b0b0" stroked="f">
                <v:textbox>
                  <w:txbxContent>
                    <w:p w14:paraId="25C81F9A" w14:textId="77777777" w:rsidR="0005023F" w:rsidRDefault="0005023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27DB5E7" wp14:editId="0BB8389C">
                <wp:simplePos x="0" y="0"/>
                <wp:positionH relativeFrom="column">
                  <wp:posOffset>-835025</wp:posOffset>
                </wp:positionH>
                <wp:positionV relativeFrom="paragraph">
                  <wp:posOffset>6822440</wp:posOffset>
                </wp:positionV>
                <wp:extent cx="8522335" cy="2465070"/>
                <wp:effectExtent l="0" t="0" r="0" b="0"/>
                <wp:wrapNone/>
                <wp:docPr id="2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2335" cy="2465070"/>
                        </a:xfrm>
                        <a:prstGeom prst="rect">
                          <a:avLst/>
                        </a:prstGeom>
                        <a:solidFill>
                          <a:srgbClr val="B2B2B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66AB3" id="Rectangle 4" o:spid="_x0000_s1026" style="position:absolute;margin-left:-65.75pt;margin-top:537.2pt;width:671.05pt;height:194.1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" fillcolor="#b2b2b2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5607C68" wp14:editId="51918369">
                <wp:simplePos x="0" y="0"/>
                <wp:positionH relativeFrom="column">
                  <wp:posOffset>-835025</wp:posOffset>
                </wp:positionH>
                <wp:positionV relativeFrom="paragraph">
                  <wp:posOffset>6231255</wp:posOffset>
                </wp:positionV>
                <wp:extent cx="8716010" cy="591185"/>
                <wp:effectExtent l="0" t="0" r="27940" b="37465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16010" cy="5911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7F7F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86752A" id="Rectangle 8" o:spid="_x0000_s1026" style="position:absolute;margin-left:-65.75pt;margin-top:490.65pt;width:686.3pt;height:46.5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" fillcolor="black" strokeweight="1pt">
                <v:shadow on="t" color="#7f7f7f" offset="1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66B46FC" wp14:editId="6C8F0457">
                <wp:simplePos x="0" y="0"/>
                <wp:positionH relativeFrom="column">
                  <wp:posOffset>-963930</wp:posOffset>
                </wp:positionH>
                <wp:positionV relativeFrom="paragraph">
                  <wp:posOffset>7092950</wp:posOffset>
                </wp:positionV>
                <wp:extent cx="8056880" cy="901065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56880" cy="901065"/>
                        </a:xfrm>
                        <a:prstGeom prst="rect">
                          <a:avLst/>
                        </a:prstGeom>
                        <a:solidFill>
                          <a:srgbClr val="B2B2B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469F2" w14:textId="77777777" w:rsidR="0005023F" w:rsidRDefault="0005023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6B46FC" id="Text Box 2" o:spid="_x0000_s1033" type="#_x0000_t202" style="position:absolute;left:0;text-align:left;margin-left:-75.9pt;margin-top:558.5pt;width:634.4pt;height:70.9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" fillcolor="#b2b2b2" stroked="f">
                <v:textbox>
                  <w:txbxContent>
                    <w:p w14:paraId="52D469F2" w14:textId="77777777" w:rsidR="0005023F" w:rsidRDefault="0005023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45A672CB" wp14:editId="1D8EB2E2">
                <wp:simplePos x="0" y="0"/>
                <wp:positionH relativeFrom="column">
                  <wp:posOffset>-963930</wp:posOffset>
                </wp:positionH>
                <wp:positionV relativeFrom="paragraph">
                  <wp:posOffset>241935</wp:posOffset>
                </wp:positionV>
                <wp:extent cx="8730615" cy="6369050"/>
                <wp:effectExtent l="19050" t="19050" r="13335" b="31750"/>
                <wp:wrapNone/>
                <wp:docPr id="2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30615" cy="63690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78124" id="Rectangle 3" o:spid="_x0000_s1026" style="position:absolute;margin-left:-75.9pt;margin-top:19.05pt;width:687.45pt;height:501.5pt;z-index:-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" fillcolor="#ffc000" strokecolor="#f2f2f2" strokeweight="3pt">
                <v:shadow on="t" color="#7f7f7f" opacity=".5" offset="1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671597A" wp14:editId="45825AD6">
                <wp:simplePos x="0" y="0"/>
                <wp:positionH relativeFrom="column">
                  <wp:posOffset>-914400</wp:posOffset>
                </wp:positionH>
                <wp:positionV relativeFrom="paragraph">
                  <wp:posOffset>241935</wp:posOffset>
                </wp:positionV>
                <wp:extent cx="8601710" cy="332105"/>
                <wp:effectExtent l="0" t="0" r="8890" b="0"/>
                <wp:wrapNone/>
                <wp:docPr id="21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01710" cy="33210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C1BE1" id="Rectangle 7" o:spid="_x0000_s1026" style="position:absolute;margin-left:-1in;margin-top:19.05pt;width:677.3pt;height:26.1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" fillcolor="black" strokeweight="1pt"/>
            </w:pict>
          </mc:Fallback>
        </mc:AlternateContent>
      </w:r>
      <w:r w:rsidR="00106BCA">
        <w:rPr>
          <w:rFonts w:cs="Arial"/>
          <w:color w:val="000000"/>
          <w:sz w:val="24"/>
          <w:szCs w:val="24"/>
        </w:rPr>
        <w:br w:type="page"/>
      </w:r>
    </w:p>
    <w:p w14:paraId="0CAD944D" w14:textId="77777777" w:rsidR="000F0247" w:rsidRPr="00D24AA5" w:rsidRDefault="000F0247" w:rsidP="000F0247">
      <w:pPr>
        <w:tabs>
          <w:tab w:val="left" w:pos="1980"/>
        </w:tabs>
        <w:jc w:val="both"/>
        <w:rPr>
          <w:rFonts w:cs="Arial"/>
          <w:color w:val="000000"/>
          <w:sz w:val="18"/>
          <w:szCs w:val="18"/>
        </w:rPr>
      </w:pPr>
    </w:p>
    <w:p w14:paraId="7A1EF455" w14:textId="77777777" w:rsidR="00EE3C4F" w:rsidRPr="000F0247" w:rsidRDefault="00EE3C4F" w:rsidP="00286405">
      <w:pPr>
        <w:tabs>
          <w:tab w:val="left" w:pos="1980"/>
        </w:tabs>
        <w:jc w:val="both"/>
        <w:rPr>
          <w:rFonts w:cs="Arial"/>
          <w:color w:val="000000"/>
          <w:sz w:val="24"/>
          <w:szCs w:val="24"/>
        </w:rPr>
      </w:pPr>
      <w:r w:rsidRPr="0096059E">
        <w:rPr>
          <w:rFonts w:cs="Arial"/>
          <w:color w:val="000000"/>
        </w:rPr>
        <w:t>This summary has been prepared for:</w:t>
      </w:r>
    </w:p>
    <w:p w14:paraId="10906116" w14:textId="77777777" w:rsidR="000206F9" w:rsidRPr="0068399B" w:rsidRDefault="00C046CF" w:rsidP="00C046CF">
      <w:pPr>
        <w:spacing w:after="0" w:line="240" w:lineRule="auto"/>
        <w:jc w:val="center"/>
        <w:outlineLvl w:val="0"/>
        <w:rPr>
          <w:rFonts w:cs="Arial"/>
          <w:b/>
          <w:sz w:val="40"/>
          <w:szCs w:val="40"/>
        </w:rPr>
      </w:pPr>
      <w:bookmarkStart w:id="2" w:name="_Hlk39134343"/>
      <w:r w:rsidRPr="0068399B">
        <w:rPr>
          <w:rFonts w:cs="Arial"/>
          <w:b/>
          <w:sz w:val="40"/>
          <w:szCs w:val="40"/>
        </w:rPr>
        <w:t>ENTITY</w:t>
      </w:r>
    </w:p>
    <w:bookmarkEnd w:id="2"/>
    <w:p w14:paraId="0DE93461" w14:textId="77777777" w:rsidR="00AD5816" w:rsidRPr="0068399B" w:rsidRDefault="00AD5816" w:rsidP="00AD5816">
      <w:pPr>
        <w:spacing w:after="0" w:line="240" w:lineRule="auto"/>
        <w:jc w:val="center"/>
        <w:outlineLvl w:val="0"/>
        <w:rPr>
          <w:rFonts w:cs="Arial"/>
          <w:b/>
        </w:rPr>
      </w:pPr>
      <w:r w:rsidRPr="0068399B">
        <w:rPr>
          <w:rFonts w:cs="Arial"/>
          <w:b/>
        </w:rPr>
        <w:t>Name, Title</w:t>
      </w:r>
    </w:p>
    <w:p w14:paraId="468B273C" w14:textId="77777777" w:rsidR="00AD5816" w:rsidRPr="0068399B" w:rsidRDefault="00AD5816" w:rsidP="00AD5816">
      <w:pPr>
        <w:spacing w:after="0" w:line="240" w:lineRule="auto"/>
        <w:jc w:val="center"/>
        <w:outlineLvl w:val="0"/>
        <w:rPr>
          <w:rFonts w:cs="Arial"/>
          <w:bCs/>
        </w:rPr>
      </w:pPr>
      <w:r w:rsidRPr="0068399B">
        <w:rPr>
          <w:rFonts w:cs="Arial"/>
          <w:bCs/>
        </w:rPr>
        <w:t>Address</w:t>
      </w:r>
    </w:p>
    <w:p w14:paraId="636CF2E6" w14:textId="77777777" w:rsidR="00AD5816" w:rsidRPr="0068399B" w:rsidRDefault="00AD5816" w:rsidP="00AD5816">
      <w:pPr>
        <w:spacing w:after="0" w:line="240" w:lineRule="auto"/>
        <w:jc w:val="center"/>
        <w:outlineLvl w:val="0"/>
        <w:rPr>
          <w:rFonts w:cs="Arial"/>
          <w:bCs/>
        </w:rPr>
      </w:pPr>
      <w:r w:rsidRPr="0068399B">
        <w:rPr>
          <w:rFonts w:cs="Arial"/>
          <w:bCs/>
        </w:rPr>
        <w:t xml:space="preserve">Contact Phone | Contact </w:t>
      </w:r>
      <w:proofErr w:type="gramStart"/>
      <w:r w:rsidRPr="0068399B">
        <w:rPr>
          <w:rFonts w:cs="Arial"/>
          <w:bCs/>
        </w:rPr>
        <w:t>email</w:t>
      </w:r>
      <w:proofErr w:type="gramEnd"/>
    </w:p>
    <w:p w14:paraId="65AF540B" w14:textId="77777777" w:rsidR="00EE3C4F" w:rsidRDefault="00EE3C4F" w:rsidP="00286405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/>
          <w:sz w:val="24"/>
          <w:szCs w:val="24"/>
        </w:rPr>
      </w:pPr>
    </w:p>
    <w:p w14:paraId="123818D1" w14:textId="77777777" w:rsidR="00EE3C4F" w:rsidRPr="0096059E" w:rsidRDefault="00EE3C4F" w:rsidP="00286405">
      <w:pPr>
        <w:autoSpaceDE w:val="0"/>
        <w:autoSpaceDN w:val="0"/>
        <w:adjustRightInd w:val="0"/>
        <w:spacing w:after="0" w:line="240" w:lineRule="auto"/>
        <w:jc w:val="both"/>
        <w:outlineLvl w:val="0"/>
        <w:rPr>
          <w:rFonts w:cs="Arial"/>
          <w:b/>
          <w:bCs/>
          <w:color w:val="000000"/>
        </w:rPr>
      </w:pPr>
      <w:r w:rsidRPr="0096059E">
        <w:rPr>
          <w:rFonts w:cs="Arial"/>
          <w:b/>
          <w:bCs/>
          <w:color w:val="000000"/>
        </w:rPr>
        <w:t>INTRODUCTION:</w:t>
      </w:r>
    </w:p>
    <w:p w14:paraId="0D1CD635" w14:textId="77777777" w:rsidR="00EE3C4F" w:rsidRPr="0096059E" w:rsidRDefault="00EE3C4F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bCs/>
          <w:color w:val="000000"/>
        </w:rPr>
      </w:pPr>
    </w:p>
    <w:p w14:paraId="26525F49" w14:textId="77777777" w:rsidR="00CB5CD0" w:rsidRPr="0096059E" w:rsidRDefault="00EE3C4F" w:rsidP="008D19CE">
      <w:pPr>
        <w:autoSpaceDE w:val="0"/>
        <w:autoSpaceDN w:val="0"/>
        <w:adjustRightInd w:val="0"/>
        <w:spacing w:after="0" w:line="240" w:lineRule="auto"/>
        <w:jc w:val="both"/>
        <w:rPr>
          <w:color w:val="010005"/>
        </w:rPr>
      </w:pPr>
      <w:r w:rsidRPr="0096059E">
        <w:rPr>
          <w:color w:val="010005"/>
        </w:rPr>
        <w:t xml:space="preserve">Precision Safe </w:t>
      </w:r>
      <w:r w:rsidR="00540C98" w:rsidRPr="0096059E">
        <w:rPr>
          <w:color w:val="010005"/>
        </w:rPr>
        <w:t>Sidewalks</w:t>
      </w:r>
      <w:r w:rsidR="00CB5CD0" w:rsidRPr="0096059E">
        <w:rPr>
          <w:color w:val="010005"/>
        </w:rPr>
        <w:t xml:space="preserve"> </w:t>
      </w:r>
      <w:r w:rsidR="00540C98" w:rsidRPr="0096059E">
        <w:rPr>
          <w:color w:val="010005"/>
        </w:rPr>
        <w:t>is a company whose focus is to help its customers make their walkways</w:t>
      </w:r>
      <w:r w:rsidR="00CB5CD0" w:rsidRPr="0096059E">
        <w:rPr>
          <w:color w:val="010005"/>
        </w:rPr>
        <w:t xml:space="preserve"> more</w:t>
      </w:r>
      <w:r w:rsidR="00540C98" w:rsidRPr="0096059E">
        <w:rPr>
          <w:color w:val="010005"/>
        </w:rPr>
        <w:t xml:space="preserve"> pedestrian friendly.  We do this using proprietary and patented technology to assess</w:t>
      </w:r>
      <w:r w:rsidR="00CB5CD0" w:rsidRPr="0096059E">
        <w:rPr>
          <w:color w:val="010005"/>
        </w:rPr>
        <w:t xml:space="preserve"> </w:t>
      </w:r>
      <w:r w:rsidR="00540C98" w:rsidRPr="0096059E">
        <w:rPr>
          <w:color w:val="010005"/>
        </w:rPr>
        <w:t>sidewalk infrastructure for trip and fall hazards and through the use of precision</w:t>
      </w:r>
      <w:r w:rsidRPr="0096059E">
        <w:rPr>
          <w:color w:val="010005"/>
        </w:rPr>
        <w:t xml:space="preserve"> cutting te</w:t>
      </w:r>
      <w:r w:rsidR="00CB5CD0" w:rsidRPr="0096059E">
        <w:rPr>
          <w:color w:val="010005"/>
        </w:rPr>
        <w:t xml:space="preserve">chnology to </w:t>
      </w:r>
      <w:r w:rsidR="00D80DC9">
        <w:rPr>
          <w:color w:val="010005"/>
        </w:rPr>
        <w:t xml:space="preserve">make </w:t>
      </w:r>
      <w:r w:rsidR="00065009">
        <w:rPr>
          <w:color w:val="010005"/>
        </w:rPr>
        <w:t>permanent repairs.</w:t>
      </w:r>
    </w:p>
    <w:p w14:paraId="411E378E" w14:textId="77777777" w:rsidR="00CB5CD0" w:rsidRPr="0096059E" w:rsidRDefault="00CB5CD0" w:rsidP="008D19CE">
      <w:pPr>
        <w:autoSpaceDE w:val="0"/>
        <w:autoSpaceDN w:val="0"/>
        <w:adjustRightInd w:val="0"/>
        <w:spacing w:after="0" w:line="240" w:lineRule="auto"/>
        <w:jc w:val="both"/>
        <w:rPr>
          <w:color w:val="010005"/>
        </w:rPr>
      </w:pPr>
    </w:p>
    <w:p w14:paraId="3F4619BA" w14:textId="77777777" w:rsidR="00EE3C4F" w:rsidRPr="0096059E" w:rsidRDefault="00EE3C4F" w:rsidP="008D19CE">
      <w:pPr>
        <w:autoSpaceDE w:val="0"/>
        <w:autoSpaceDN w:val="0"/>
        <w:adjustRightInd w:val="0"/>
        <w:spacing w:after="0" w:line="240" w:lineRule="auto"/>
        <w:jc w:val="both"/>
        <w:rPr>
          <w:color w:val="010005"/>
        </w:rPr>
      </w:pPr>
      <w:bookmarkStart w:id="3" w:name="_Hlk39136338"/>
      <w:r w:rsidRPr="0096059E">
        <w:rPr>
          <w:color w:val="010005"/>
        </w:rPr>
        <w:t xml:space="preserve">This unique approach has </w:t>
      </w:r>
      <w:r w:rsidRPr="00C046CF">
        <w:rPr>
          <w:color w:val="000000" w:themeColor="text1"/>
        </w:rPr>
        <w:t>afforded</w:t>
      </w:r>
      <w:r w:rsidR="007A4A04" w:rsidRPr="0027134A">
        <w:rPr>
          <w:color w:val="010005"/>
        </w:rPr>
        <w:t xml:space="preserve"> </w:t>
      </w:r>
      <w:r w:rsidR="007A4A04" w:rsidRPr="00E46FEE">
        <w:rPr>
          <w:color w:val="010005"/>
        </w:rPr>
        <w:t>North Carolina, Virginia, West Virginia, the District of Columbia, Western Pennsylvania, Alban</w:t>
      </w:r>
      <w:r w:rsidR="00F913B0">
        <w:rPr>
          <w:color w:val="010005"/>
        </w:rPr>
        <w:t>y-</w:t>
      </w:r>
      <w:r w:rsidR="007A4A04" w:rsidRPr="00E46FEE">
        <w:rPr>
          <w:color w:val="010005"/>
        </w:rPr>
        <w:t>New York</w:t>
      </w:r>
      <w:r w:rsidR="007A4A04">
        <w:rPr>
          <w:color w:val="000000" w:themeColor="text1"/>
        </w:rPr>
        <w:t xml:space="preserve">, </w:t>
      </w:r>
      <w:r w:rsidRPr="0096059E">
        <w:rPr>
          <w:color w:val="010005"/>
        </w:rPr>
        <w:t xml:space="preserve">municipalities, communities, and businesses the ability to </w:t>
      </w:r>
      <w:r w:rsidR="00540C98" w:rsidRPr="0096059E">
        <w:rPr>
          <w:color w:val="010005"/>
        </w:rPr>
        <w:t>meet the requirements of the Americans with Disabilities Act</w:t>
      </w:r>
      <w:r w:rsidR="0096059E">
        <w:rPr>
          <w:color w:val="010005"/>
        </w:rPr>
        <w:t xml:space="preserve"> (ADA)</w:t>
      </w:r>
      <w:r w:rsidR="00540C98" w:rsidRPr="0096059E">
        <w:rPr>
          <w:color w:val="010005"/>
        </w:rPr>
        <w:t xml:space="preserve">, </w:t>
      </w:r>
      <w:r w:rsidRPr="0096059E">
        <w:rPr>
          <w:color w:val="010005"/>
        </w:rPr>
        <w:t>minimize liability</w:t>
      </w:r>
      <w:r w:rsidR="00540C98" w:rsidRPr="0096059E">
        <w:rPr>
          <w:color w:val="010005"/>
        </w:rPr>
        <w:t>,</w:t>
      </w:r>
      <w:r w:rsidR="0023604C">
        <w:rPr>
          <w:color w:val="010005"/>
        </w:rPr>
        <w:t xml:space="preserve"> and make their sidewalks more pedestrian friendly </w:t>
      </w:r>
      <w:r w:rsidR="00AD5816">
        <w:rPr>
          <w:color w:val="010005"/>
        </w:rPr>
        <w:t>–</w:t>
      </w:r>
      <w:r w:rsidR="0023604C">
        <w:rPr>
          <w:color w:val="010005"/>
        </w:rPr>
        <w:t xml:space="preserve"> a</w:t>
      </w:r>
      <w:r w:rsidR="0096059E">
        <w:rPr>
          <w:color w:val="010005"/>
        </w:rPr>
        <w:t xml:space="preserve">t </w:t>
      </w:r>
      <w:r w:rsidRPr="0096059E">
        <w:rPr>
          <w:color w:val="010005"/>
        </w:rPr>
        <w:t xml:space="preserve">more reasonable rates than conventional alternatives. </w:t>
      </w:r>
    </w:p>
    <w:bookmarkEnd w:id="3"/>
    <w:p w14:paraId="7F55D7EC" w14:textId="77777777" w:rsidR="00470300" w:rsidRPr="0096059E" w:rsidRDefault="00470300" w:rsidP="008D19CE">
      <w:pPr>
        <w:autoSpaceDE w:val="0"/>
        <w:autoSpaceDN w:val="0"/>
        <w:adjustRightInd w:val="0"/>
        <w:spacing w:after="0" w:line="240" w:lineRule="auto"/>
        <w:jc w:val="both"/>
        <w:outlineLvl w:val="0"/>
        <w:rPr>
          <w:rFonts w:cs="Arial"/>
          <w:b/>
          <w:color w:val="000000"/>
        </w:rPr>
      </w:pPr>
    </w:p>
    <w:p w14:paraId="1B497365" w14:textId="77777777" w:rsidR="005D32D9" w:rsidRDefault="005D32D9" w:rsidP="008D19CE">
      <w:pPr>
        <w:autoSpaceDE w:val="0"/>
        <w:autoSpaceDN w:val="0"/>
        <w:adjustRightInd w:val="0"/>
        <w:spacing w:after="0" w:line="240" w:lineRule="auto"/>
        <w:jc w:val="both"/>
        <w:outlineLvl w:val="0"/>
        <w:rPr>
          <w:rFonts w:cs="Arial"/>
          <w:b/>
          <w:color w:val="000000"/>
        </w:rPr>
      </w:pPr>
    </w:p>
    <w:p w14:paraId="6BDCAA81" w14:textId="77777777" w:rsidR="00EE3C4F" w:rsidRPr="0096059E" w:rsidRDefault="00EE3C4F" w:rsidP="008D19CE">
      <w:pPr>
        <w:autoSpaceDE w:val="0"/>
        <w:autoSpaceDN w:val="0"/>
        <w:adjustRightInd w:val="0"/>
        <w:spacing w:after="0" w:line="240" w:lineRule="auto"/>
        <w:jc w:val="both"/>
        <w:outlineLvl w:val="0"/>
        <w:rPr>
          <w:rFonts w:cs="Arial"/>
          <w:color w:val="000000"/>
        </w:rPr>
      </w:pPr>
      <w:r w:rsidRPr="0096059E">
        <w:rPr>
          <w:rFonts w:cs="Arial"/>
          <w:b/>
          <w:color w:val="000000"/>
        </w:rPr>
        <w:t>WORK SUMMARY</w:t>
      </w:r>
      <w:r w:rsidRPr="0096059E">
        <w:rPr>
          <w:rFonts w:cs="Arial"/>
          <w:color w:val="000000"/>
        </w:rPr>
        <w:t xml:space="preserve">:  </w:t>
      </w:r>
    </w:p>
    <w:p w14:paraId="0B85F547" w14:textId="77777777" w:rsidR="00EE3C4F" w:rsidRPr="0096059E" w:rsidRDefault="00EE3C4F" w:rsidP="008D19CE">
      <w:pPr>
        <w:autoSpaceDE w:val="0"/>
        <w:autoSpaceDN w:val="0"/>
        <w:adjustRightInd w:val="0"/>
        <w:spacing w:after="0" w:line="240" w:lineRule="auto"/>
        <w:ind w:left="1260"/>
        <w:jc w:val="both"/>
        <w:rPr>
          <w:rFonts w:cs="Arial"/>
          <w:color w:val="000000"/>
        </w:rPr>
      </w:pPr>
    </w:p>
    <w:p w14:paraId="2D1F532D" w14:textId="31353BAF" w:rsidR="001E41DB" w:rsidRDefault="001E41DB" w:rsidP="008D19C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r w:rsidRPr="0027134A">
        <w:rPr>
          <w:rFonts w:cs="Arial"/>
          <w:color w:val="000000"/>
        </w:rPr>
        <w:t xml:space="preserve">Precision Safe Sidewalks was awarded a </w:t>
      </w:r>
      <w:r w:rsidR="00021994">
        <w:rPr>
          <w:rFonts w:cs="Arial"/>
          <w:color w:val="FF0000"/>
        </w:rPr>
        <w:t>Purchase order</w:t>
      </w:r>
      <w:r w:rsidRPr="0027134A">
        <w:rPr>
          <w:rFonts w:cs="Arial"/>
          <w:color w:val="000000"/>
        </w:rPr>
        <w:t xml:space="preserve"> for trip and fall hazard removal from </w:t>
      </w:r>
      <w:r w:rsidRPr="00F913B0">
        <w:rPr>
          <w:rFonts w:cs="Arial"/>
          <w:color w:val="FF0000"/>
        </w:rPr>
        <w:t>the</w:t>
      </w:r>
      <w:r w:rsidRPr="0027134A">
        <w:rPr>
          <w:rFonts w:cs="Arial"/>
          <w:color w:val="000000"/>
        </w:rPr>
        <w:t xml:space="preserve"> </w:t>
      </w:r>
      <w:r w:rsidR="00D459F7">
        <w:rPr>
          <w:rFonts w:cs="Arial"/>
          <w:color w:val="FF0000"/>
        </w:rPr>
        <w:t>project</w:t>
      </w:r>
      <w:r w:rsidRPr="008260AA">
        <w:rPr>
          <w:rFonts w:cs="Arial"/>
          <w:color w:val="FF0000"/>
        </w:rPr>
        <w:t xml:space="preserve"> </w:t>
      </w:r>
      <w:r w:rsidR="00D459F7">
        <w:rPr>
          <w:rFonts w:cs="Arial"/>
          <w:color w:val="FF0000"/>
        </w:rPr>
        <w:t>name</w:t>
      </w:r>
      <w:r w:rsidRPr="008260AA">
        <w:rPr>
          <w:rFonts w:cs="Arial"/>
          <w:color w:val="FF0000"/>
        </w:rPr>
        <w:t xml:space="preserve"> </w:t>
      </w:r>
      <w:r w:rsidRPr="0027134A">
        <w:rPr>
          <w:rFonts w:cs="Arial"/>
          <w:color w:val="000000"/>
        </w:rPr>
        <w:t xml:space="preserve">to make repairs to trip hazards </w:t>
      </w:r>
      <w:r w:rsidR="00036014" w:rsidRPr="00036014">
        <w:rPr>
          <w:color w:val="FF0000"/>
        </w:rPr>
        <w:t xml:space="preserve">½” to 2½” </w:t>
      </w:r>
      <w:r w:rsidRPr="0027134A">
        <w:rPr>
          <w:rFonts w:cs="Arial"/>
          <w:color w:val="000000"/>
        </w:rPr>
        <w:t>in</w:t>
      </w:r>
      <w:r w:rsidRPr="0096059E">
        <w:rPr>
          <w:rFonts w:cs="Arial"/>
          <w:color w:val="000000"/>
        </w:rPr>
        <w:t xml:space="preserve"> height </w:t>
      </w:r>
      <w:r>
        <w:rPr>
          <w:rFonts w:cs="Arial"/>
          <w:color w:val="000000"/>
        </w:rPr>
        <w:t>for the following areas and classes:</w:t>
      </w:r>
    </w:p>
    <w:p w14:paraId="25C6A989" w14:textId="77777777" w:rsidR="00A97416" w:rsidRDefault="00A97416" w:rsidP="008F4DAD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/>
        </w:rPr>
      </w:pPr>
    </w:p>
    <w:tbl>
      <w:tblPr>
        <w:tblW w:w="8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4"/>
        <w:gridCol w:w="1538"/>
        <w:gridCol w:w="1019"/>
        <w:gridCol w:w="1045"/>
      </w:tblGrid>
      <w:tr w:rsidR="00AD5816" w:rsidRPr="00A97416" w14:paraId="51598F29" w14:textId="77777777" w:rsidTr="000643CF">
        <w:trPr>
          <w:trHeight w:val="254"/>
          <w:jc w:val="center"/>
        </w:trPr>
        <w:tc>
          <w:tcPr>
            <w:tcW w:w="8036" w:type="dxa"/>
            <w:gridSpan w:val="4"/>
            <w:shd w:val="clear" w:color="000000" w:fill="000090"/>
            <w:noWrap/>
            <w:vAlign w:val="bottom"/>
            <w:hideMark/>
          </w:tcPr>
          <w:p w14:paraId="5162AB7C" w14:textId="77777777" w:rsidR="00AD5816" w:rsidRPr="00A97416" w:rsidRDefault="00AD5816" w:rsidP="00AF04A8">
            <w:pPr>
              <w:spacing w:after="0" w:line="240" w:lineRule="auto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97416">
              <w:rPr>
                <w:b/>
                <w:bCs/>
                <w:color w:val="FFFFFF"/>
                <w:sz w:val="20"/>
                <w:szCs w:val="20"/>
              </w:rPr>
              <w:t>SIDEWALK HAZARDS REPAIRED</w:t>
            </w:r>
            <w:r w:rsidRPr="0033779D">
              <w:rPr>
                <w:b/>
                <w:bCs/>
                <w:color w:val="FF0000"/>
                <w:sz w:val="20"/>
                <w:szCs w:val="20"/>
              </w:rPr>
              <w:t>*</w:t>
            </w:r>
          </w:p>
        </w:tc>
      </w:tr>
      <w:tr w:rsidR="00AD5816" w:rsidRPr="00A97416" w14:paraId="301B2938" w14:textId="77777777" w:rsidTr="000643CF">
        <w:trPr>
          <w:trHeight w:val="254"/>
          <w:jc w:val="center"/>
        </w:trPr>
        <w:tc>
          <w:tcPr>
            <w:tcW w:w="4434" w:type="dxa"/>
            <w:shd w:val="clear" w:color="000000" w:fill="BFBFBF"/>
            <w:noWrap/>
            <w:vAlign w:val="bottom"/>
            <w:hideMark/>
          </w:tcPr>
          <w:p w14:paraId="73D5ECEF" w14:textId="77777777" w:rsidR="00AD5816" w:rsidRPr="00A97416" w:rsidRDefault="00AD5816" w:rsidP="00AF04A8">
            <w:pPr>
              <w:spacing w:after="0" w:line="240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A97416">
              <w:rPr>
                <w:b/>
                <w:bCs/>
                <w:color w:val="000000"/>
                <w:sz w:val="20"/>
                <w:szCs w:val="20"/>
              </w:rPr>
              <w:t>LOCATION</w:t>
            </w:r>
          </w:p>
        </w:tc>
        <w:tc>
          <w:tcPr>
            <w:tcW w:w="1538" w:type="dxa"/>
            <w:shd w:val="clear" w:color="000000" w:fill="BFBFBF"/>
            <w:noWrap/>
            <w:vAlign w:val="bottom"/>
            <w:hideMark/>
          </w:tcPr>
          <w:p w14:paraId="70EF933E" w14:textId="77777777" w:rsidR="00AD5816" w:rsidRPr="00A97416" w:rsidRDefault="00AD5816" w:rsidP="00AF04A8">
            <w:pPr>
              <w:spacing w:after="0" w:line="240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A97416">
              <w:rPr>
                <w:b/>
                <w:bCs/>
                <w:color w:val="000000"/>
                <w:sz w:val="20"/>
                <w:szCs w:val="20"/>
              </w:rPr>
              <w:t>CLASS</w:t>
            </w:r>
          </w:p>
        </w:tc>
        <w:tc>
          <w:tcPr>
            <w:tcW w:w="1019" w:type="dxa"/>
            <w:shd w:val="clear" w:color="000000" w:fill="BFBFBF"/>
            <w:noWrap/>
            <w:vAlign w:val="bottom"/>
            <w:hideMark/>
          </w:tcPr>
          <w:p w14:paraId="31F0ACA2" w14:textId="77777777" w:rsidR="00AD5816" w:rsidRPr="00A97416" w:rsidRDefault="00AD5816" w:rsidP="00AF04A8">
            <w:pPr>
              <w:spacing w:after="0" w:line="240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A97416">
              <w:rPr>
                <w:b/>
                <w:bCs/>
                <w:color w:val="000000"/>
                <w:sz w:val="20"/>
                <w:szCs w:val="20"/>
              </w:rPr>
              <w:t>HAZARDS</w:t>
            </w:r>
          </w:p>
        </w:tc>
        <w:tc>
          <w:tcPr>
            <w:tcW w:w="1042" w:type="dxa"/>
            <w:shd w:val="clear" w:color="000000" w:fill="BFBFBF"/>
            <w:noWrap/>
            <w:vAlign w:val="bottom"/>
            <w:hideMark/>
          </w:tcPr>
          <w:p w14:paraId="791B871C" w14:textId="77777777" w:rsidR="00AD5816" w:rsidRPr="00A97416" w:rsidRDefault="00AD5816" w:rsidP="00AF04A8">
            <w:pPr>
              <w:spacing w:after="0" w:line="240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A97416">
              <w:rPr>
                <w:b/>
                <w:bCs/>
                <w:color w:val="000000"/>
                <w:sz w:val="20"/>
                <w:szCs w:val="20"/>
              </w:rPr>
              <w:t>PRICE</w:t>
            </w:r>
          </w:p>
        </w:tc>
      </w:tr>
      <w:tr w:rsidR="00AD5816" w:rsidRPr="0027134A" w14:paraId="78B3BEC7" w14:textId="77777777" w:rsidTr="001A315D">
        <w:trPr>
          <w:trHeight w:val="260"/>
          <w:jc w:val="center"/>
        </w:trPr>
        <w:tc>
          <w:tcPr>
            <w:tcW w:w="4434" w:type="dxa"/>
            <w:vMerge w:val="restart"/>
            <w:shd w:val="clear" w:color="auto" w:fill="auto"/>
            <w:vAlign w:val="center"/>
            <w:hideMark/>
          </w:tcPr>
          <w:p w14:paraId="1D09207D" w14:textId="77777777" w:rsidR="00AD5816" w:rsidRPr="0027134A" w:rsidRDefault="00AD5816" w:rsidP="00AF04A8">
            <w:pPr>
              <w:spacing w:after="0" w:line="240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260AA">
              <w:rPr>
                <w:b/>
                <w:bCs/>
                <w:color w:val="FF0000"/>
                <w:sz w:val="20"/>
                <w:szCs w:val="20"/>
              </w:rPr>
              <w:t>XXXXX</w:t>
            </w:r>
          </w:p>
        </w:tc>
        <w:tc>
          <w:tcPr>
            <w:tcW w:w="1538" w:type="dxa"/>
            <w:shd w:val="clear" w:color="auto" w:fill="auto"/>
            <w:noWrap/>
            <w:vAlign w:val="bottom"/>
            <w:hideMark/>
          </w:tcPr>
          <w:p w14:paraId="02301868" w14:textId="4E06928D" w:rsidR="00AD5816" w:rsidRPr="001A315D" w:rsidRDefault="001A315D" w:rsidP="005619FC">
            <w:pPr>
              <w:spacing w:after="0" w:line="240" w:lineRule="auto"/>
              <w:ind w:right="300"/>
              <w:jc w:val="center"/>
              <w:rPr>
                <w:color w:val="000000"/>
                <w:sz w:val="20"/>
                <w:szCs w:val="20"/>
              </w:rPr>
            </w:pPr>
            <w:r w:rsidRPr="001A315D">
              <w:rPr>
                <w:color w:val="000000"/>
                <w:sz w:val="20"/>
                <w:szCs w:val="20"/>
              </w:rPr>
              <w:t>Least Severe</w:t>
            </w:r>
          </w:p>
        </w:tc>
        <w:tc>
          <w:tcPr>
            <w:tcW w:w="1019" w:type="dxa"/>
            <w:shd w:val="clear" w:color="auto" w:fill="auto"/>
            <w:noWrap/>
            <w:vAlign w:val="bottom"/>
            <w:hideMark/>
          </w:tcPr>
          <w:p w14:paraId="0A24FBB7" w14:textId="20D6CA20" w:rsidR="00AD5816" w:rsidRPr="008260AA" w:rsidRDefault="00AD5816" w:rsidP="005619FC">
            <w:pPr>
              <w:spacing w:after="0" w:line="240" w:lineRule="auto"/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1042" w:type="dxa"/>
            <w:shd w:val="clear" w:color="auto" w:fill="auto"/>
            <w:noWrap/>
            <w:vAlign w:val="bottom"/>
            <w:hideMark/>
          </w:tcPr>
          <w:p w14:paraId="47D95C39" w14:textId="2823A857" w:rsidR="00AD5816" w:rsidRPr="008260AA" w:rsidRDefault="00AD5816" w:rsidP="005619FC">
            <w:pPr>
              <w:spacing w:after="0" w:line="240" w:lineRule="auto"/>
              <w:ind w:right="400"/>
              <w:jc w:val="center"/>
              <w:rPr>
                <w:color w:val="FF0000"/>
                <w:sz w:val="20"/>
                <w:szCs w:val="20"/>
              </w:rPr>
            </w:pPr>
          </w:p>
        </w:tc>
      </w:tr>
      <w:tr w:rsidR="00AD5816" w:rsidRPr="0027134A" w14:paraId="253A1CDE" w14:textId="77777777" w:rsidTr="001A315D">
        <w:trPr>
          <w:trHeight w:val="251"/>
          <w:jc w:val="center"/>
        </w:trPr>
        <w:tc>
          <w:tcPr>
            <w:tcW w:w="4434" w:type="dxa"/>
            <w:vMerge/>
            <w:vAlign w:val="center"/>
            <w:hideMark/>
          </w:tcPr>
          <w:p w14:paraId="22AABF2C" w14:textId="77777777" w:rsidR="00AD5816" w:rsidRPr="0027134A" w:rsidRDefault="00AD5816" w:rsidP="00AF04A8">
            <w:pPr>
              <w:spacing w:after="0" w:line="240" w:lineRule="auto"/>
              <w:rPr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538" w:type="dxa"/>
            <w:shd w:val="clear" w:color="auto" w:fill="auto"/>
            <w:noWrap/>
            <w:vAlign w:val="bottom"/>
            <w:hideMark/>
          </w:tcPr>
          <w:p w14:paraId="0B74BD99" w14:textId="77777777" w:rsidR="00AD5816" w:rsidRPr="0040579C" w:rsidRDefault="00AD5816" w:rsidP="005619FC">
            <w:pPr>
              <w:spacing w:after="0" w:line="240" w:lineRule="auto"/>
              <w:ind w:right="400"/>
              <w:jc w:val="center"/>
              <w:rPr>
                <w:color w:val="000000"/>
                <w:sz w:val="20"/>
                <w:szCs w:val="20"/>
              </w:rPr>
            </w:pPr>
            <w:r w:rsidRPr="0040579C">
              <w:rPr>
                <w:color w:val="000000"/>
                <w:sz w:val="20"/>
                <w:szCs w:val="20"/>
              </w:rPr>
              <w:t>Severe</w:t>
            </w:r>
          </w:p>
        </w:tc>
        <w:tc>
          <w:tcPr>
            <w:tcW w:w="1019" w:type="dxa"/>
            <w:shd w:val="clear" w:color="auto" w:fill="auto"/>
            <w:noWrap/>
            <w:vAlign w:val="bottom"/>
            <w:hideMark/>
          </w:tcPr>
          <w:p w14:paraId="189A5C6B" w14:textId="734CE3DA" w:rsidR="00AD5816" w:rsidRPr="008260AA" w:rsidRDefault="00AD5816" w:rsidP="005619FC">
            <w:pPr>
              <w:spacing w:after="0" w:line="240" w:lineRule="auto"/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1042" w:type="dxa"/>
            <w:shd w:val="clear" w:color="auto" w:fill="auto"/>
            <w:noWrap/>
            <w:vAlign w:val="bottom"/>
            <w:hideMark/>
          </w:tcPr>
          <w:p w14:paraId="74D8336F" w14:textId="3605619F" w:rsidR="00AD5816" w:rsidRPr="008260AA" w:rsidRDefault="00AD5816" w:rsidP="005619FC">
            <w:pPr>
              <w:spacing w:after="0" w:line="240" w:lineRule="auto"/>
              <w:ind w:right="400"/>
              <w:jc w:val="center"/>
              <w:rPr>
                <w:color w:val="FF0000"/>
                <w:sz w:val="20"/>
                <w:szCs w:val="20"/>
              </w:rPr>
            </w:pPr>
          </w:p>
        </w:tc>
      </w:tr>
      <w:tr w:rsidR="00AD5816" w:rsidRPr="0027134A" w14:paraId="4D350E89" w14:textId="77777777" w:rsidTr="001A315D">
        <w:trPr>
          <w:trHeight w:val="260"/>
          <w:jc w:val="center"/>
        </w:trPr>
        <w:tc>
          <w:tcPr>
            <w:tcW w:w="4434" w:type="dxa"/>
            <w:vMerge/>
            <w:vAlign w:val="center"/>
            <w:hideMark/>
          </w:tcPr>
          <w:p w14:paraId="417227B9" w14:textId="77777777" w:rsidR="00AD5816" w:rsidRPr="0027134A" w:rsidRDefault="00AD5816" w:rsidP="00AF04A8">
            <w:pPr>
              <w:spacing w:after="0" w:line="240" w:lineRule="auto"/>
              <w:rPr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538" w:type="dxa"/>
            <w:shd w:val="clear" w:color="auto" w:fill="auto"/>
            <w:noWrap/>
            <w:vAlign w:val="bottom"/>
            <w:hideMark/>
          </w:tcPr>
          <w:p w14:paraId="536AAB17" w14:textId="77777777" w:rsidR="00AD5816" w:rsidRPr="0040579C" w:rsidRDefault="00AD5816" w:rsidP="005619FC">
            <w:pPr>
              <w:spacing w:after="0" w:line="240" w:lineRule="auto"/>
              <w:ind w:right="300"/>
              <w:jc w:val="center"/>
              <w:rPr>
                <w:color w:val="000000"/>
                <w:sz w:val="20"/>
                <w:szCs w:val="20"/>
              </w:rPr>
            </w:pPr>
            <w:r w:rsidRPr="0040579C">
              <w:rPr>
                <w:color w:val="000000"/>
                <w:sz w:val="20"/>
                <w:szCs w:val="20"/>
              </w:rPr>
              <w:t>Most Severe</w:t>
            </w:r>
          </w:p>
        </w:tc>
        <w:tc>
          <w:tcPr>
            <w:tcW w:w="1019" w:type="dxa"/>
            <w:shd w:val="clear" w:color="auto" w:fill="auto"/>
            <w:noWrap/>
            <w:vAlign w:val="bottom"/>
            <w:hideMark/>
          </w:tcPr>
          <w:p w14:paraId="3E3264C0" w14:textId="67CE24DE" w:rsidR="00AD5816" w:rsidRPr="008260AA" w:rsidRDefault="00AD5816" w:rsidP="005619FC">
            <w:pPr>
              <w:spacing w:after="0" w:line="240" w:lineRule="auto"/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1042" w:type="dxa"/>
            <w:shd w:val="clear" w:color="auto" w:fill="auto"/>
            <w:noWrap/>
            <w:vAlign w:val="bottom"/>
            <w:hideMark/>
          </w:tcPr>
          <w:p w14:paraId="2E4FF9F6" w14:textId="42F3BD8C" w:rsidR="00AD5816" w:rsidRPr="008260AA" w:rsidRDefault="00AD5816" w:rsidP="005619FC">
            <w:pPr>
              <w:spacing w:after="0" w:line="240" w:lineRule="auto"/>
              <w:ind w:right="400"/>
              <w:jc w:val="center"/>
              <w:rPr>
                <w:color w:val="FF0000"/>
                <w:sz w:val="20"/>
                <w:szCs w:val="20"/>
              </w:rPr>
            </w:pPr>
          </w:p>
        </w:tc>
      </w:tr>
      <w:tr w:rsidR="00AD5816" w:rsidRPr="0027134A" w14:paraId="66E34F1E" w14:textId="77777777" w:rsidTr="000643CF">
        <w:trPr>
          <w:trHeight w:val="254"/>
          <w:jc w:val="center"/>
        </w:trPr>
        <w:tc>
          <w:tcPr>
            <w:tcW w:w="4434" w:type="dxa"/>
            <w:shd w:val="clear" w:color="000000" w:fill="969696"/>
            <w:noWrap/>
            <w:vAlign w:val="bottom"/>
            <w:hideMark/>
          </w:tcPr>
          <w:p w14:paraId="077B7224" w14:textId="77777777" w:rsidR="00AD5816" w:rsidRPr="0027134A" w:rsidRDefault="00AD5816" w:rsidP="00AF04A8">
            <w:pPr>
              <w:spacing w:after="0" w:line="240" w:lineRule="auto"/>
              <w:jc w:val="right"/>
              <w:rPr>
                <w:b/>
                <w:bCs/>
                <w:color w:val="000000"/>
                <w:sz w:val="20"/>
                <w:szCs w:val="20"/>
              </w:rPr>
            </w:pPr>
            <w:r w:rsidRPr="0027134A">
              <w:rPr>
                <w:b/>
                <w:bCs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1538" w:type="dxa"/>
            <w:shd w:val="clear" w:color="000000" w:fill="969696"/>
            <w:noWrap/>
            <w:vAlign w:val="bottom"/>
            <w:hideMark/>
          </w:tcPr>
          <w:p w14:paraId="25D696C9" w14:textId="5766F368" w:rsidR="00AD5816" w:rsidRPr="0040579C" w:rsidRDefault="00AD5816" w:rsidP="005619FC">
            <w:pPr>
              <w:spacing w:after="0" w:line="240" w:lineRule="auto"/>
              <w:ind w:right="400"/>
              <w:jc w:val="center"/>
              <w:rPr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shd w:val="clear" w:color="000000" w:fill="969696"/>
            <w:noWrap/>
            <w:vAlign w:val="center"/>
            <w:hideMark/>
          </w:tcPr>
          <w:p w14:paraId="34637057" w14:textId="6A695075" w:rsidR="00AD5816" w:rsidRPr="008260AA" w:rsidRDefault="00AD5816" w:rsidP="005619FC">
            <w:pPr>
              <w:spacing w:after="0" w:line="240" w:lineRule="auto"/>
              <w:jc w:val="center"/>
              <w:rPr>
                <w:b/>
                <w:bCs/>
                <w:color w:val="FF0000"/>
                <w:sz w:val="20"/>
                <w:szCs w:val="20"/>
              </w:rPr>
            </w:pPr>
          </w:p>
        </w:tc>
        <w:tc>
          <w:tcPr>
            <w:tcW w:w="1042" w:type="dxa"/>
            <w:shd w:val="clear" w:color="000000" w:fill="969696"/>
            <w:noWrap/>
            <w:vAlign w:val="center"/>
            <w:hideMark/>
          </w:tcPr>
          <w:p w14:paraId="65D992D8" w14:textId="307BC463" w:rsidR="00AD5816" w:rsidRPr="008260AA" w:rsidRDefault="00AD5816" w:rsidP="005619FC">
            <w:pPr>
              <w:spacing w:after="0" w:line="240" w:lineRule="auto"/>
              <w:ind w:right="400"/>
              <w:jc w:val="center"/>
              <w:rPr>
                <w:b/>
                <w:bCs/>
                <w:color w:val="FF0000"/>
                <w:sz w:val="20"/>
                <w:szCs w:val="20"/>
              </w:rPr>
            </w:pPr>
          </w:p>
        </w:tc>
      </w:tr>
      <w:tr w:rsidR="00AD5816" w:rsidRPr="0027134A" w14:paraId="7F730D4A" w14:textId="77777777" w:rsidTr="000643CF">
        <w:trPr>
          <w:trHeight w:val="254"/>
          <w:jc w:val="center"/>
        </w:trPr>
        <w:tc>
          <w:tcPr>
            <w:tcW w:w="4434" w:type="dxa"/>
            <w:shd w:val="clear" w:color="000000" w:fill="000090"/>
            <w:noWrap/>
            <w:vAlign w:val="bottom"/>
            <w:hideMark/>
          </w:tcPr>
          <w:p w14:paraId="395F2C42" w14:textId="77777777" w:rsidR="00AD5816" w:rsidRPr="0027134A" w:rsidRDefault="00AD5816" w:rsidP="00AF04A8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RPr="0027134A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538" w:type="dxa"/>
            <w:shd w:val="clear" w:color="000000" w:fill="000090"/>
            <w:noWrap/>
            <w:vAlign w:val="bottom"/>
            <w:hideMark/>
          </w:tcPr>
          <w:p w14:paraId="1331AB35" w14:textId="6D9E1CB9" w:rsidR="00AD5816" w:rsidRPr="0027134A" w:rsidRDefault="00AD5816" w:rsidP="00AF04A8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shd w:val="clear" w:color="000000" w:fill="000090"/>
            <w:noWrap/>
            <w:vAlign w:val="bottom"/>
            <w:hideMark/>
          </w:tcPr>
          <w:p w14:paraId="7381D1D0" w14:textId="18F0EC18" w:rsidR="00AD5816" w:rsidRPr="0027134A" w:rsidRDefault="00AD5816" w:rsidP="00AF04A8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  <w:tc>
          <w:tcPr>
            <w:tcW w:w="1042" w:type="dxa"/>
            <w:shd w:val="clear" w:color="000000" w:fill="000090"/>
            <w:noWrap/>
            <w:vAlign w:val="bottom"/>
            <w:hideMark/>
          </w:tcPr>
          <w:p w14:paraId="565B164B" w14:textId="45062CC9" w:rsidR="00AD5816" w:rsidRPr="0027134A" w:rsidRDefault="00AD5816" w:rsidP="00AF04A8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</w:tr>
    </w:tbl>
    <w:p w14:paraId="7BD1CC1C" w14:textId="7E967733" w:rsidR="00C26C4E" w:rsidRDefault="00372A6A" w:rsidP="00C26C4E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color w:val="FF0000"/>
          <w:sz w:val="20"/>
          <w:szCs w:val="20"/>
        </w:rPr>
      </w:pPr>
      <w:bookmarkStart w:id="4" w:name="_Hlk39134660"/>
      <w:r w:rsidRPr="00AD5816">
        <w:rPr>
          <w:rFonts w:cs="Arial"/>
          <w:i/>
          <w:color w:val="FF0000"/>
          <w:sz w:val="20"/>
          <w:szCs w:val="20"/>
        </w:rPr>
        <w:t>*</w:t>
      </w:r>
      <w:r w:rsidR="005767DE" w:rsidRPr="00AD5816">
        <w:rPr>
          <w:rFonts w:cs="Arial"/>
          <w:i/>
          <w:color w:val="FF0000"/>
          <w:sz w:val="20"/>
          <w:szCs w:val="20"/>
        </w:rPr>
        <w:t xml:space="preserve"> Precision Safe Sidewalks, LLC delivered $</w:t>
      </w:r>
      <w:r w:rsidR="00CC50B2">
        <w:rPr>
          <w:rFonts w:cs="Arial"/>
          <w:i/>
          <w:color w:val="FF0000"/>
          <w:sz w:val="20"/>
          <w:szCs w:val="20"/>
        </w:rPr>
        <w:t>-</w:t>
      </w:r>
      <w:r w:rsidR="005767DE" w:rsidRPr="00AD5816">
        <w:rPr>
          <w:rFonts w:cs="Arial"/>
          <w:i/>
          <w:color w:val="FF0000"/>
          <w:sz w:val="20"/>
          <w:szCs w:val="20"/>
        </w:rPr>
        <w:t>,</w:t>
      </w:r>
      <w:r w:rsidR="00CC50B2">
        <w:rPr>
          <w:rFonts w:cs="Arial"/>
          <w:i/>
          <w:color w:val="FF0000"/>
          <w:sz w:val="20"/>
          <w:szCs w:val="20"/>
        </w:rPr>
        <w:t>---</w:t>
      </w:r>
      <w:r w:rsidRPr="00AD5816">
        <w:rPr>
          <w:rFonts w:cs="Arial"/>
          <w:i/>
          <w:color w:val="FF0000"/>
          <w:sz w:val="20"/>
          <w:szCs w:val="20"/>
        </w:rPr>
        <w:t xml:space="preserve"> of sidewalk repairs.</w:t>
      </w:r>
    </w:p>
    <w:p w14:paraId="3A9054AB" w14:textId="31D27888" w:rsidR="00372A6A" w:rsidRPr="00AD5816" w:rsidRDefault="00372A6A" w:rsidP="00C26C4E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color w:val="FF0000"/>
          <w:sz w:val="20"/>
          <w:szCs w:val="20"/>
        </w:rPr>
      </w:pPr>
      <w:r w:rsidRPr="00AD5816">
        <w:rPr>
          <w:rFonts w:cs="Arial"/>
          <w:i/>
          <w:color w:val="FF0000"/>
          <w:sz w:val="20"/>
          <w:szCs w:val="20"/>
        </w:rPr>
        <w:t>Actual invoici</w:t>
      </w:r>
      <w:r w:rsidR="005767DE" w:rsidRPr="00AD5816">
        <w:rPr>
          <w:rFonts w:cs="Arial"/>
          <w:i/>
          <w:color w:val="FF0000"/>
          <w:sz w:val="20"/>
          <w:szCs w:val="20"/>
        </w:rPr>
        <w:t>ng for the contract was $</w:t>
      </w:r>
      <w:proofErr w:type="spellStart"/>
      <w:r w:rsidR="001714FF">
        <w:rPr>
          <w:rFonts w:cs="Arial"/>
          <w:i/>
          <w:color w:val="FF0000"/>
          <w:sz w:val="20"/>
          <w:szCs w:val="20"/>
        </w:rPr>
        <w:t>totalHazardCost</w:t>
      </w:r>
      <w:proofErr w:type="spellEnd"/>
      <w:r w:rsidRPr="00AD5816">
        <w:rPr>
          <w:rFonts w:cs="Arial"/>
          <w:i/>
          <w:color w:val="FF0000"/>
          <w:sz w:val="20"/>
          <w:szCs w:val="20"/>
        </w:rPr>
        <w:t>.</w:t>
      </w:r>
    </w:p>
    <w:bookmarkEnd w:id="4"/>
    <w:p w14:paraId="4E0CFFC2" w14:textId="77777777" w:rsidR="005D32D9" w:rsidRDefault="005D32D9">
      <w:pPr>
        <w:spacing w:after="0" w:line="240" w:lineRule="auto"/>
        <w:rPr>
          <w:rFonts w:cs="Arial"/>
          <w:b/>
          <w:color w:val="000000"/>
          <w:u w:val="single"/>
        </w:rPr>
      </w:pPr>
    </w:p>
    <w:p w14:paraId="63BC94EF" w14:textId="798D7BD4" w:rsidR="004864B8" w:rsidRPr="0033779D" w:rsidRDefault="004864B8" w:rsidP="004864B8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FF0000"/>
        </w:rPr>
      </w:pPr>
      <w:r w:rsidRPr="0033779D">
        <w:rPr>
          <w:rFonts w:cs="Arial"/>
          <w:color w:val="FF0000"/>
        </w:rPr>
        <w:t xml:space="preserve">There are also curb hazards at points of egress adjacent to the curbside sidewalk hazard portion of the project.  We repaired a total of </w:t>
      </w:r>
      <w:proofErr w:type="spellStart"/>
      <w:r w:rsidR="00334076">
        <w:rPr>
          <w:rFonts w:cs="Arial"/>
          <w:color w:val="FF0000"/>
        </w:rPr>
        <w:t>curbLength</w:t>
      </w:r>
      <w:proofErr w:type="spellEnd"/>
      <w:r w:rsidRPr="0033779D">
        <w:rPr>
          <w:rFonts w:cs="Arial"/>
          <w:color w:val="FF0000"/>
        </w:rPr>
        <w:t xml:space="preserve"> linear feet of curb at points of egress.</w:t>
      </w:r>
    </w:p>
    <w:p w14:paraId="54AA7E66" w14:textId="77777777" w:rsidR="004864B8" w:rsidRDefault="004864B8" w:rsidP="004864B8">
      <w:pPr>
        <w:autoSpaceDE w:val="0"/>
        <w:autoSpaceDN w:val="0"/>
        <w:adjustRightInd w:val="0"/>
        <w:spacing w:after="0" w:line="240" w:lineRule="auto"/>
        <w:ind w:left="720"/>
        <w:rPr>
          <w:rFonts w:cs="Arial"/>
        </w:rPr>
      </w:pPr>
    </w:p>
    <w:tbl>
      <w:tblPr>
        <w:tblW w:w="79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55"/>
        <w:gridCol w:w="2182"/>
        <w:gridCol w:w="1039"/>
      </w:tblGrid>
      <w:tr w:rsidR="004864B8" w:rsidRPr="000F4811" w14:paraId="7BF1CF63" w14:textId="77777777" w:rsidTr="000643CF">
        <w:trPr>
          <w:trHeight w:val="255"/>
          <w:jc w:val="center"/>
        </w:trPr>
        <w:tc>
          <w:tcPr>
            <w:tcW w:w="7976" w:type="dxa"/>
            <w:gridSpan w:val="3"/>
            <w:shd w:val="clear" w:color="000000" w:fill="000090"/>
            <w:noWrap/>
            <w:vAlign w:val="bottom"/>
            <w:hideMark/>
          </w:tcPr>
          <w:p w14:paraId="2BBFE646" w14:textId="77777777" w:rsidR="004864B8" w:rsidRPr="000F4811" w:rsidRDefault="004864B8" w:rsidP="00527971">
            <w:pPr>
              <w:spacing w:after="0" w:line="240" w:lineRule="auto"/>
              <w:jc w:val="center"/>
              <w:rPr>
                <w:rFonts w:cs="Calibri"/>
                <w:b/>
                <w:bCs/>
                <w:color w:val="FFFFFF"/>
                <w:sz w:val="20"/>
                <w:szCs w:val="20"/>
              </w:rPr>
            </w:pPr>
            <w:r w:rsidRPr="0033779D">
              <w:rPr>
                <w:rFonts w:cs="Calibri"/>
                <w:b/>
                <w:bCs/>
                <w:color w:val="FF0000"/>
                <w:sz w:val="20"/>
                <w:szCs w:val="20"/>
              </w:rPr>
              <w:t>CURB HAZARDS REPAIRED</w:t>
            </w:r>
          </w:p>
        </w:tc>
      </w:tr>
      <w:tr w:rsidR="004864B8" w:rsidRPr="000F4811" w14:paraId="34466B11" w14:textId="77777777" w:rsidTr="000643CF">
        <w:trPr>
          <w:trHeight w:val="255"/>
          <w:jc w:val="center"/>
        </w:trPr>
        <w:tc>
          <w:tcPr>
            <w:tcW w:w="4755" w:type="dxa"/>
            <w:shd w:val="clear" w:color="000000" w:fill="C0C0C0"/>
            <w:noWrap/>
            <w:vAlign w:val="bottom"/>
            <w:hideMark/>
          </w:tcPr>
          <w:p w14:paraId="06ADFF81" w14:textId="77777777" w:rsidR="004864B8" w:rsidRPr="000F4811" w:rsidRDefault="004864B8" w:rsidP="00527971">
            <w:pPr>
              <w:spacing w:after="0" w:line="240" w:lineRule="auto"/>
              <w:jc w:val="center"/>
              <w:rPr>
                <w:rFonts w:cs="Calibri"/>
                <w:b/>
                <w:bCs/>
                <w:sz w:val="20"/>
                <w:szCs w:val="20"/>
              </w:rPr>
            </w:pPr>
            <w:r w:rsidRPr="000F4811">
              <w:rPr>
                <w:rFonts w:cs="Calibri"/>
                <w:b/>
                <w:bCs/>
                <w:sz w:val="20"/>
                <w:szCs w:val="20"/>
              </w:rPr>
              <w:t>LOCATION</w:t>
            </w:r>
          </w:p>
        </w:tc>
        <w:tc>
          <w:tcPr>
            <w:tcW w:w="2182" w:type="dxa"/>
            <w:shd w:val="clear" w:color="000000" w:fill="C0C0C0"/>
            <w:noWrap/>
            <w:vAlign w:val="bottom"/>
            <w:hideMark/>
          </w:tcPr>
          <w:p w14:paraId="5C2FB920" w14:textId="77777777" w:rsidR="004864B8" w:rsidRPr="000F4811" w:rsidRDefault="004864B8" w:rsidP="00527971">
            <w:pPr>
              <w:spacing w:after="0" w:line="240" w:lineRule="auto"/>
              <w:jc w:val="center"/>
              <w:rPr>
                <w:rFonts w:cs="Calibri"/>
                <w:b/>
                <w:bCs/>
                <w:sz w:val="20"/>
                <w:szCs w:val="20"/>
              </w:rPr>
            </w:pPr>
            <w:r w:rsidRPr="000F4811">
              <w:rPr>
                <w:rFonts w:cs="Calibri"/>
                <w:b/>
                <w:bCs/>
                <w:sz w:val="20"/>
                <w:szCs w:val="20"/>
              </w:rPr>
              <w:t>LINEAR FEET</w:t>
            </w:r>
          </w:p>
        </w:tc>
        <w:tc>
          <w:tcPr>
            <w:tcW w:w="1039" w:type="dxa"/>
            <w:shd w:val="clear" w:color="000000" w:fill="C0C0C0"/>
            <w:noWrap/>
            <w:vAlign w:val="bottom"/>
            <w:hideMark/>
          </w:tcPr>
          <w:p w14:paraId="2DDDE27C" w14:textId="77777777" w:rsidR="004864B8" w:rsidRPr="000F4811" w:rsidRDefault="004864B8" w:rsidP="00527971">
            <w:pPr>
              <w:spacing w:after="0" w:line="240" w:lineRule="auto"/>
              <w:jc w:val="center"/>
              <w:rPr>
                <w:rFonts w:cs="Calibri"/>
                <w:b/>
                <w:bCs/>
                <w:sz w:val="20"/>
                <w:szCs w:val="20"/>
              </w:rPr>
            </w:pPr>
            <w:r w:rsidRPr="000F4811">
              <w:rPr>
                <w:rFonts w:cs="Calibri"/>
                <w:b/>
                <w:bCs/>
                <w:sz w:val="20"/>
                <w:szCs w:val="20"/>
              </w:rPr>
              <w:t>PRICE</w:t>
            </w:r>
          </w:p>
        </w:tc>
      </w:tr>
      <w:tr w:rsidR="004864B8" w:rsidRPr="000F4811" w14:paraId="36CE902A" w14:textId="77777777" w:rsidTr="000643CF">
        <w:trPr>
          <w:trHeight w:val="255"/>
          <w:jc w:val="center"/>
        </w:trPr>
        <w:tc>
          <w:tcPr>
            <w:tcW w:w="4755" w:type="dxa"/>
            <w:shd w:val="clear" w:color="auto" w:fill="auto"/>
            <w:vAlign w:val="center"/>
            <w:hideMark/>
          </w:tcPr>
          <w:p w14:paraId="0C86319D" w14:textId="77777777" w:rsidR="004864B8" w:rsidRPr="008260AA" w:rsidRDefault="004864B8" w:rsidP="00527971">
            <w:pPr>
              <w:spacing w:after="0" w:line="240" w:lineRule="auto"/>
              <w:jc w:val="center"/>
              <w:rPr>
                <w:rFonts w:cs="Calibri"/>
                <w:b/>
                <w:bCs/>
                <w:color w:val="FF0000"/>
                <w:sz w:val="20"/>
                <w:szCs w:val="20"/>
              </w:rPr>
            </w:pPr>
            <w:r>
              <w:rPr>
                <w:rFonts w:cs="Calibri"/>
                <w:b/>
                <w:bCs/>
                <w:color w:val="FF0000"/>
                <w:sz w:val="20"/>
                <w:szCs w:val="20"/>
              </w:rPr>
              <w:t>XXXX</w:t>
            </w:r>
          </w:p>
        </w:tc>
        <w:tc>
          <w:tcPr>
            <w:tcW w:w="2182" w:type="dxa"/>
            <w:shd w:val="clear" w:color="auto" w:fill="auto"/>
            <w:noWrap/>
            <w:vAlign w:val="bottom"/>
            <w:hideMark/>
          </w:tcPr>
          <w:p w14:paraId="1329FDA0" w14:textId="7572DD4E" w:rsidR="004864B8" w:rsidRPr="008260AA" w:rsidRDefault="004864B8" w:rsidP="005619FC">
            <w:pPr>
              <w:spacing w:after="0" w:line="240" w:lineRule="auto"/>
              <w:jc w:val="center"/>
              <w:rPr>
                <w:rFonts w:cs="Calibri"/>
                <w:color w:val="FF0000"/>
                <w:sz w:val="20"/>
                <w:szCs w:val="20"/>
              </w:rPr>
            </w:pPr>
          </w:p>
        </w:tc>
        <w:tc>
          <w:tcPr>
            <w:tcW w:w="1039" w:type="dxa"/>
            <w:shd w:val="clear" w:color="auto" w:fill="auto"/>
            <w:noWrap/>
            <w:vAlign w:val="bottom"/>
            <w:hideMark/>
          </w:tcPr>
          <w:p w14:paraId="4CF38F55" w14:textId="0BD2596C" w:rsidR="004864B8" w:rsidRPr="008260AA" w:rsidRDefault="004864B8" w:rsidP="005619FC">
            <w:pPr>
              <w:spacing w:after="0" w:line="240" w:lineRule="auto"/>
              <w:ind w:right="400"/>
              <w:jc w:val="center"/>
              <w:rPr>
                <w:rFonts w:cs="Calibri"/>
                <w:color w:val="FF0000"/>
                <w:sz w:val="20"/>
                <w:szCs w:val="20"/>
              </w:rPr>
            </w:pPr>
          </w:p>
        </w:tc>
      </w:tr>
      <w:tr w:rsidR="004864B8" w:rsidRPr="000F4811" w14:paraId="05641FA7" w14:textId="77777777" w:rsidTr="000643CF">
        <w:trPr>
          <w:trHeight w:val="255"/>
          <w:jc w:val="center"/>
        </w:trPr>
        <w:tc>
          <w:tcPr>
            <w:tcW w:w="4755" w:type="dxa"/>
            <w:shd w:val="clear" w:color="000000" w:fill="C0C0C0"/>
            <w:noWrap/>
            <w:vAlign w:val="bottom"/>
            <w:hideMark/>
          </w:tcPr>
          <w:p w14:paraId="2D7D5E65" w14:textId="77777777" w:rsidR="004864B8" w:rsidRPr="000F4811" w:rsidRDefault="004864B8" w:rsidP="00527971">
            <w:pPr>
              <w:spacing w:after="0" w:line="240" w:lineRule="auto"/>
              <w:jc w:val="right"/>
              <w:rPr>
                <w:rFonts w:cs="Calibri"/>
                <w:b/>
                <w:bCs/>
                <w:sz w:val="20"/>
                <w:szCs w:val="20"/>
              </w:rPr>
            </w:pPr>
            <w:r w:rsidRPr="000F4811">
              <w:rPr>
                <w:rFonts w:cs="Calibri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2182" w:type="dxa"/>
            <w:shd w:val="clear" w:color="000000" w:fill="C0C0C0"/>
            <w:noWrap/>
            <w:vAlign w:val="bottom"/>
            <w:hideMark/>
          </w:tcPr>
          <w:p w14:paraId="3D9B18F1" w14:textId="03C2FE32" w:rsidR="004864B8" w:rsidRPr="008260AA" w:rsidRDefault="004864B8" w:rsidP="005619FC">
            <w:pPr>
              <w:spacing w:after="0" w:line="240" w:lineRule="auto"/>
              <w:jc w:val="center"/>
              <w:rPr>
                <w:rFonts w:cs="Calibri"/>
                <w:b/>
                <w:bCs/>
                <w:color w:val="FF0000"/>
                <w:sz w:val="20"/>
                <w:szCs w:val="20"/>
              </w:rPr>
            </w:pPr>
          </w:p>
        </w:tc>
        <w:tc>
          <w:tcPr>
            <w:tcW w:w="1039" w:type="dxa"/>
            <w:shd w:val="clear" w:color="000000" w:fill="C0C0C0"/>
            <w:noWrap/>
            <w:vAlign w:val="bottom"/>
            <w:hideMark/>
          </w:tcPr>
          <w:p w14:paraId="02189DA3" w14:textId="66764BFF" w:rsidR="004864B8" w:rsidRPr="008260AA" w:rsidRDefault="004864B8" w:rsidP="005619FC">
            <w:pPr>
              <w:spacing w:after="0" w:line="240" w:lineRule="auto"/>
              <w:ind w:right="400"/>
              <w:jc w:val="center"/>
              <w:rPr>
                <w:rFonts w:cs="Calibri"/>
                <w:b/>
                <w:bCs/>
                <w:color w:val="FF0000"/>
                <w:sz w:val="20"/>
                <w:szCs w:val="20"/>
              </w:rPr>
            </w:pPr>
          </w:p>
        </w:tc>
      </w:tr>
      <w:tr w:rsidR="004864B8" w:rsidRPr="000F4811" w14:paraId="32FCAEBF" w14:textId="77777777" w:rsidTr="000643CF">
        <w:trPr>
          <w:trHeight w:val="255"/>
          <w:jc w:val="center"/>
        </w:trPr>
        <w:tc>
          <w:tcPr>
            <w:tcW w:w="4755" w:type="dxa"/>
            <w:shd w:val="clear" w:color="000000" w:fill="000090"/>
            <w:noWrap/>
            <w:vAlign w:val="bottom"/>
            <w:hideMark/>
          </w:tcPr>
          <w:p w14:paraId="6D1F0E4D" w14:textId="77777777" w:rsidR="004864B8" w:rsidRPr="000F4811" w:rsidRDefault="004864B8" w:rsidP="00527971">
            <w:pPr>
              <w:spacing w:after="0" w:line="240" w:lineRule="auto"/>
              <w:rPr>
                <w:rFonts w:cs="Calibri"/>
                <w:sz w:val="20"/>
                <w:szCs w:val="20"/>
              </w:rPr>
            </w:pPr>
            <w:r w:rsidRPr="000F4811">
              <w:rPr>
                <w:rFonts w:cs="Calibri"/>
                <w:sz w:val="20"/>
                <w:szCs w:val="20"/>
              </w:rPr>
              <w:t> </w:t>
            </w:r>
          </w:p>
        </w:tc>
        <w:tc>
          <w:tcPr>
            <w:tcW w:w="2182" w:type="dxa"/>
            <w:shd w:val="clear" w:color="000000" w:fill="000090"/>
            <w:noWrap/>
            <w:vAlign w:val="bottom"/>
            <w:hideMark/>
          </w:tcPr>
          <w:p w14:paraId="5B749F7D" w14:textId="495060AE" w:rsidR="004864B8" w:rsidRPr="000F4811" w:rsidRDefault="004864B8" w:rsidP="005619FC">
            <w:pPr>
              <w:spacing w:after="0" w:line="240" w:lineRule="auto"/>
              <w:jc w:val="center"/>
              <w:rPr>
                <w:rFonts w:cs="Calibri"/>
                <w:sz w:val="20"/>
                <w:szCs w:val="20"/>
              </w:rPr>
            </w:pPr>
          </w:p>
        </w:tc>
        <w:tc>
          <w:tcPr>
            <w:tcW w:w="1039" w:type="dxa"/>
            <w:shd w:val="clear" w:color="000000" w:fill="000090"/>
            <w:noWrap/>
            <w:vAlign w:val="bottom"/>
            <w:hideMark/>
          </w:tcPr>
          <w:p w14:paraId="24177553" w14:textId="2B99C423" w:rsidR="004864B8" w:rsidRPr="000F4811" w:rsidRDefault="004864B8" w:rsidP="00527971">
            <w:pPr>
              <w:spacing w:after="0" w:line="240" w:lineRule="auto"/>
              <w:rPr>
                <w:rFonts w:cs="Calibri"/>
                <w:sz w:val="20"/>
                <w:szCs w:val="20"/>
              </w:rPr>
            </w:pPr>
          </w:p>
        </w:tc>
      </w:tr>
    </w:tbl>
    <w:p w14:paraId="22C894B4" w14:textId="77777777" w:rsidR="004864B8" w:rsidRDefault="004864B8" w:rsidP="004864B8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color w:val="FF0000"/>
          <w:sz w:val="20"/>
          <w:szCs w:val="20"/>
        </w:rPr>
      </w:pPr>
      <w:r w:rsidRPr="00AD5816">
        <w:rPr>
          <w:rFonts w:cs="Arial"/>
          <w:i/>
          <w:color w:val="FF0000"/>
          <w:sz w:val="20"/>
          <w:szCs w:val="20"/>
        </w:rPr>
        <w:t>* Precision Safe Sidewalks, LLC delivered $47,917 of sidewalk repairs.</w:t>
      </w:r>
    </w:p>
    <w:p w14:paraId="03FD8387" w14:textId="0DD18AAE" w:rsidR="004864B8" w:rsidRPr="00AD5816" w:rsidRDefault="004864B8" w:rsidP="004864B8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color w:val="FF0000"/>
          <w:sz w:val="20"/>
          <w:szCs w:val="20"/>
        </w:rPr>
      </w:pPr>
      <w:r w:rsidRPr="00AD5816">
        <w:rPr>
          <w:rFonts w:cs="Arial"/>
          <w:i/>
          <w:color w:val="FF0000"/>
          <w:sz w:val="20"/>
          <w:szCs w:val="20"/>
        </w:rPr>
        <w:t>Actual invoicing for the contract was $</w:t>
      </w:r>
      <w:proofErr w:type="spellStart"/>
      <w:r w:rsidR="001714FF">
        <w:rPr>
          <w:rFonts w:cs="Arial"/>
          <w:i/>
          <w:color w:val="FF0000"/>
          <w:sz w:val="20"/>
          <w:szCs w:val="20"/>
        </w:rPr>
        <w:t>totalHazardCost</w:t>
      </w:r>
      <w:proofErr w:type="spellEnd"/>
      <w:r w:rsidRPr="00AD5816">
        <w:rPr>
          <w:rFonts w:cs="Arial"/>
          <w:i/>
          <w:color w:val="FF0000"/>
          <w:sz w:val="20"/>
          <w:szCs w:val="20"/>
        </w:rPr>
        <w:t>.</w:t>
      </w:r>
    </w:p>
    <w:p w14:paraId="2FAB861F" w14:textId="77777777" w:rsidR="004864B8" w:rsidRDefault="004864B8" w:rsidP="004864B8">
      <w:pPr>
        <w:spacing w:after="0" w:line="240" w:lineRule="auto"/>
        <w:rPr>
          <w:rFonts w:cs="Arial"/>
          <w:b/>
          <w:color w:val="000000"/>
          <w:u w:val="single"/>
        </w:rPr>
      </w:pPr>
    </w:p>
    <w:p w14:paraId="62450FF4" w14:textId="77777777" w:rsidR="008941B8" w:rsidRPr="008941B8" w:rsidRDefault="008941B8" w:rsidP="004864B8">
      <w:pPr>
        <w:spacing w:after="0" w:line="240" w:lineRule="auto"/>
        <w:rPr>
          <w:rFonts w:cs="Arial"/>
          <w:b/>
          <w:color w:val="000000"/>
          <w:sz w:val="24"/>
          <w:szCs w:val="24"/>
          <w:u w:val="single"/>
        </w:rPr>
      </w:pPr>
    </w:p>
    <w:p w14:paraId="0E81E26E" w14:textId="77777777" w:rsidR="00AD5816" w:rsidRPr="008941B8" w:rsidRDefault="00AD5816" w:rsidP="00286405">
      <w:pPr>
        <w:spacing w:after="0" w:line="240" w:lineRule="auto"/>
        <w:rPr>
          <w:rFonts w:cs="Arial"/>
          <w:b/>
          <w:color w:val="000000"/>
          <w:sz w:val="24"/>
          <w:szCs w:val="24"/>
          <w:u w:val="single"/>
        </w:rPr>
      </w:pPr>
    </w:p>
    <w:p w14:paraId="27D840D2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/>
        </w:rPr>
      </w:pPr>
      <w:r w:rsidRPr="00407573">
        <w:rPr>
          <w:rFonts w:cs="Arial"/>
          <w:b/>
          <w:noProof/>
          <w:color w:val="000000"/>
          <w:u w:val="single"/>
        </w:rPr>
        <w:drawing>
          <wp:anchor distT="0" distB="0" distL="114300" distR="114300" simplePos="0" relativeHeight="251649536" behindDoc="0" locked="0" layoutInCell="1" allowOverlap="1" wp14:anchorId="34E3A274" wp14:editId="1BDC0666">
            <wp:simplePos x="0" y="0"/>
            <wp:positionH relativeFrom="column">
              <wp:posOffset>-3810</wp:posOffset>
            </wp:positionH>
            <wp:positionV relativeFrom="paragraph">
              <wp:posOffset>80645</wp:posOffset>
            </wp:positionV>
            <wp:extent cx="2683510" cy="1847850"/>
            <wp:effectExtent l="76200" t="76200" r="116840" b="114300"/>
            <wp:wrapThrough wrapText="bothSides">
              <wp:wrapPolygon edited="0">
                <wp:start x="-307" y="-891"/>
                <wp:lineTo x="-613" y="-668"/>
                <wp:lineTo x="-613" y="22045"/>
                <wp:lineTo x="-307" y="22936"/>
                <wp:lineTo x="22234" y="22936"/>
                <wp:lineTo x="22540" y="20932"/>
                <wp:lineTo x="22540" y="2895"/>
                <wp:lineTo x="22234" y="-445"/>
                <wp:lineTo x="22234" y="-891"/>
                <wp:lineTo x="-307" y="-891"/>
              </wp:wrapPolygon>
            </wp:wrapThrough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il\Pictures\2012-12-30 Lee Co, Surveys, Segways\Lee Co, Surveys, Segways 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184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07573">
        <w:rPr>
          <w:rFonts w:cs="Arial"/>
          <w:b/>
          <w:color w:val="000000"/>
          <w:u w:val="single"/>
        </w:rPr>
        <w:t>How did we find the hazards</w:t>
      </w:r>
      <w:r w:rsidRPr="00B6527A">
        <w:rPr>
          <w:rFonts w:cs="Arial"/>
          <w:b/>
          <w:color w:val="000000"/>
        </w:rPr>
        <w:t>?</w:t>
      </w:r>
      <w:r>
        <w:rPr>
          <w:rFonts w:cs="Arial"/>
          <w:color w:val="000000"/>
        </w:rPr>
        <w:t xml:space="preserve">  Precision’s survey crews </w:t>
      </w:r>
      <w:r w:rsidRPr="0096059E">
        <w:rPr>
          <w:rFonts w:cs="Arial"/>
          <w:color w:val="000000"/>
        </w:rPr>
        <w:t xml:space="preserve">began work in the </w:t>
      </w:r>
      <w:r>
        <w:rPr>
          <w:rFonts w:cs="Arial"/>
          <w:color w:val="000000"/>
        </w:rPr>
        <w:t>project</w:t>
      </w:r>
      <w:r w:rsidRPr="0096059E">
        <w:rPr>
          <w:rFonts w:cs="Arial"/>
          <w:color w:val="000000"/>
        </w:rPr>
        <w:t xml:space="preserve"> area inspecting every sidewalk panel.  </w:t>
      </w:r>
      <w:r w:rsidRPr="00E96E96">
        <w:rPr>
          <w:rFonts w:cs="Arial"/>
          <w:color w:val="000000"/>
          <w:highlight w:val="yellow"/>
        </w:rPr>
        <w:t>While a portion of the area was covered using Segways, some of the areas had to be covered on foot because of the hazard density and weather.</w:t>
      </w:r>
    </w:p>
    <w:p w14:paraId="2E3B8E3C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ind w:left="720"/>
        <w:rPr>
          <w:rFonts w:cs="Arial"/>
          <w:color w:val="000000"/>
        </w:rPr>
      </w:pPr>
    </w:p>
    <w:p w14:paraId="3DCC5463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>Using the company's proprietary survey application and hand-held computers, they lo</w:t>
      </w:r>
      <w:r>
        <w:rPr>
          <w:rFonts w:cs="Arial"/>
          <w:color w:val="000000"/>
        </w:rPr>
        <w:t xml:space="preserve">cated every hazard according to </w:t>
      </w:r>
      <w:r w:rsidR="00F913B0" w:rsidRPr="00F913B0">
        <w:rPr>
          <w:rFonts w:cs="Arial"/>
          <w:color w:val="FF0000"/>
        </w:rPr>
        <w:t>the Entity</w:t>
      </w:r>
      <w:bookmarkStart w:id="5" w:name="_Hlk39134748"/>
      <w:r>
        <w:rPr>
          <w:rFonts w:cs="Arial"/>
          <w:color w:val="000000"/>
        </w:rPr>
        <w:t>’s</w:t>
      </w:r>
      <w:r w:rsidRPr="0096059E">
        <w:rPr>
          <w:rFonts w:cs="Arial"/>
          <w:color w:val="000000"/>
        </w:rPr>
        <w:t xml:space="preserve"> specifications and recorded its attributes while capturing the GPS coordinates of each hazard location.  </w:t>
      </w:r>
      <w:r w:rsidR="00C046CF" w:rsidRPr="00A517AB">
        <w:rPr>
          <w:rFonts w:cs="Arial"/>
          <w:color w:val="000000"/>
          <w:highlight w:val="yellow"/>
        </w:rPr>
        <w:t>In total more than [X] miles were logged to cover the project area.</w:t>
      </w:r>
      <w:r>
        <w:rPr>
          <w:rFonts w:cs="Arial"/>
          <w:color w:val="000000"/>
        </w:rPr>
        <w:t xml:space="preserve"> </w:t>
      </w:r>
      <w:bookmarkEnd w:id="5"/>
    </w:p>
    <w:p w14:paraId="62CE2378" w14:textId="77777777" w:rsidR="00286405" w:rsidRPr="008941B8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  <w:sz w:val="24"/>
          <w:szCs w:val="24"/>
          <w:u w:val="single"/>
        </w:rPr>
      </w:pPr>
    </w:p>
    <w:p w14:paraId="193393B4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r>
        <w:rPr>
          <w:rFonts w:cs="Arial"/>
          <w:b/>
          <w:color w:val="000000"/>
          <w:u w:val="single"/>
        </w:rPr>
        <w:t>How were the hazards repaired</w:t>
      </w:r>
      <w:r w:rsidRPr="0096059E">
        <w:rPr>
          <w:rFonts w:cs="Arial"/>
          <w:b/>
          <w:color w:val="000000"/>
        </w:rPr>
        <w:t xml:space="preserve">?  </w:t>
      </w:r>
      <w:r w:rsidRPr="0096059E">
        <w:rPr>
          <w:rFonts w:cs="Arial"/>
          <w:color w:val="000000"/>
        </w:rPr>
        <w:t>Precision's repair technicians used the survey information to locate the hazards and repair them with the c</w:t>
      </w:r>
      <w:r>
        <w:rPr>
          <w:rFonts w:cs="Arial"/>
          <w:color w:val="000000"/>
        </w:rPr>
        <w:t>ompany's patented</w:t>
      </w:r>
      <w:r w:rsidRPr="0096059E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 xml:space="preserve">process and </w:t>
      </w:r>
      <w:r w:rsidRPr="0096059E">
        <w:rPr>
          <w:rFonts w:cs="Arial"/>
          <w:color w:val="000000"/>
        </w:rPr>
        <w:t xml:space="preserve">cutting technology.  </w:t>
      </w:r>
    </w:p>
    <w:p w14:paraId="6AB62373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687AE26B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</w:rPr>
      </w:pPr>
      <w:r>
        <w:rPr>
          <w:noProof/>
        </w:rPr>
        <w:drawing>
          <wp:inline distT="0" distB="0" distL="0" distR="0" wp14:anchorId="62EE2AC1" wp14:editId="65EB14B0">
            <wp:extent cx="2607310" cy="1835026"/>
            <wp:effectExtent l="76200" t="76200" r="116840" b="108585"/>
            <wp:docPr id="10" name="Picture 10" descr="C:\Users\gail\AppData\Local\Microsoft\Windows\INetCache\Content.Word\2017-04-25_1319_safety_&amp;_oper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il\AppData\Local\Microsoft\Windows\INetCache\Content.Word\2017-04-25_1319_safety_&amp;_operation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906" cy="1857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D1570" w14:textId="77777777" w:rsidR="00286405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213C391D" w14:textId="77777777" w:rsidR="00286405" w:rsidRPr="0096059E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bookmarkStart w:id="6" w:name="_Hlk39135729"/>
      <w:r>
        <w:rPr>
          <w:rFonts w:cs="Arial"/>
          <w:color w:val="000000"/>
        </w:rPr>
        <w:t>For each repair, t</w:t>
      </w:r>
      <w:r w:rsidRPr="0096059E">
        <w:rPr>
          <w:rFonts w:cs="Arial"/>
          <w:color w:val="000000"/>
        </w:rPr>
        <w:t xml:space="preserve">he company </w:t>
      </w:r>
      <w:r>
        <w:rPr>
          <w:rFonts w:cs="Arial"/>
          <w:color w:val="000000"/>
        </w:rPr>
        <w:t>guarantees</w:t>
      </w:r>
      <w:r w:rsidRPr="0096059E">
        <w:rPr>
          <w:rFonts w:cs="Arial"/>
          <w:color w:val="000000"/>
        </w:rPr>
        <w:t>:</w:t>
      </w:r>
    </w:p>
    <w:p w14:paraId="1E67D5B2" w14:textId="77777777" w:rsidR="00286405" w:rsidRPr="0096059E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107DBE12" w14:textId="77777777" w:rsidR="00286405" w:rsidRPr="0096059E" w:rsidRDefault="00286405" w:rsidP="0028640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780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>the hazard has been removed</w:t>
      </w:r>
      <w:r>
        <w:rPr>
          <w:rFonts w:cs="Arial"/>
          <w:color w:val="000000"/>
        </w:rPr>
        <w:t>, completely, across the entire edge of the sidewalk</w:t>
      </w:r>
    </w:p>
    <w:p w14:paraId="42F1790D" w14:textId="77777777" w:rsidR="00286405" w:rsidRPr="0096059E" w:rsidRDefault="00286405" w:rsidP="0028640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780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>the slope of the repair complies with the requirements of the ADA</w:t>
      </w:r>
    </w:p>
    <w:p w14:paraId="44BDD09F" w14:textId="77777777" w:rsidR="00286405" w:rsidRPr="0096059E" w:rsidRDefault="00286405" w:rsidP="0028640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780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>the slip resistance exceeds the OSHA recommendations for walkways</w:t>
      </w:r>
    </w:p>
    <w:p w14:paraId="40F948FD" w14:textId="77777777" w:rsidR="00286405" w:rsidRPr="0096059E" w:rsidRDefault="00286405" w:rsidP="0028640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780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>adjacent sidewalk panels</w:t>
      </w:r>
      <w:r>
        <w:rPr>
          <w:rFonts w:cs="Arial"/>
          <w:color w:val="000000"/>
        </w:rPr>
        <w:t xml:space="preserve"> or landscaping</w:t>
      </w:r>
      <w:r w:rsidRPr="0096059E">
        <w:rPr>
          <w:rFonts w:cs="Arial"/>
          <w:color w:val="000000"/>
        </w:rPr>
        <w:t xml:space="preserve"> were not damaged by the repair</w:t>
      </w:r>
    </w:p>
    <w:p w14:paraId="3671FAF6" w14:textId="77777777" w:rsidR="00286405" w:rsidRPr="0096059E" w:rsidRDefault="00286405" w:rsidP="00286405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4DB57C2B" w14:textId="77777777" w:rsidR="00286405" w:rsidRDefault="00286405" w:rsidP="00286405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>Techn</w:t>
      </w:r>
      <w:r>
        <w:rPr>
          <w:rFonts w:cs="Arial"/>
          <w:color w:val="000000"/>
        </w:rPr>
        <w:t>icians recorded the</w:t>
      </w:r>
      <w:r w:rsidRPr="0096059E">
        <w:rPr>
          <w:rFonts w:cs="Arial"/>
          <w:color w:val="000000"/>
        </w:rPr>
        <w:t xml:space="preserve"> s</w:t>
      </w:r>
      <w:r>
        <w:rPr>
          <w:rFonts w:cs="Arial"/>
          <w:color w:val="000000"/>
        </w:rPr>
        <w:t>pecifications of every repair and t</w:t>
      </w:r>
      <w:r w:rsidRPr="0096059E">
        <w:rPr>
          <w:rFonts w:cs="Arial"/>
          <w:color w:val="000000"/>
        </w:rPr>
        <w:t xml:space="preserve">his information was provided to </w:t>
      </w:r>
      <w:r w:rsidR="00F913B0" w:rsidRPr="00F913B0">
        <w:rPr>
          <w:rFonts w:cs="Arial"/>
          <w:color w:val="FF0000"/>
        </w:rPr>
        <w:t>the Entity</w:t>
      </w:r>
      <w:r w:rsidRPr="0096059E">
        <w:rPr>
          <w:rFonts w:cs="Arial"/>
          <w:color w:val="000000"/>
        </w:rPr>
        <w:t xml:space="preserve"> in an auditable invoice.</w:t>
      </w:r>
    </w:p>
    <w:bookmarkEnd w:id="6"/>
    <w:p w14:paraId="46695E6E" w14:textId="77777777" w:rsidR="00286405" w:rsidRDefault="00286405" w:rsidP="00286405">
      <w:pPr>
        <w:spacing w:after="0" w:line="240" w:lineRule="auto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53586F83" w14:textId="77777777" w:rsidR="000B473A" w:rsidRDefault="000B473A" w:rsidP="009E6B9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/>
        </w:rPr>
      </w:pPr>
    </w:p>
    <w:p w14:paraId="02BACE5C" w14:textId="77777777" w:rsidR="00735F54" w:rsidRDefault="00735F54" w:rsidP="009E6B9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/>
        </w:rPr>
      </w:pPr>
    </w:p>
    <w:p w14:paraId="538B43C3" w14:textId="77777777" w:rsidR="00735F54" w:rsidRDefault="00735F54" w:rsidP="009E6B9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/>
        </w:rPr>
      </w:pPr>
      <w:bookmarkStart w:id="7" w:name="_Hlk39134864"/>
    </w:p>
    <w:p w14:paraId="20B36D5B" w14:textId="77777777" w:rsidR="000B473A" w:rsidRDefault="00C94158" w:rsidP="0063447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b/>
          <w:color w:val="000000"/>
          <w:u w:val="single"/>
        </w:rPr>
      </w:pPr>
      <w:r>
        <w:rPr>
          <w:rFonts w:cs="Arial"/>
          <w:b/>
          <w:noProof/>
          <w:color w:val="000000"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6859755" wp14:editId="4E0B40DD">
                <wp:simplePos x="0" y="0"/>
                <wp:positionH relativeFrom="column">
                  <wp:posOffset>1838325</wp:posOffset>
                </wp:positionH>
                <wp:positionV relativeFrom="paragraph">
                  <wp:posOffset>21590</wp:posOffset>
                </wp:positionV>
                <wp:extent cx="2691765" cy="304800"/>
                <wp:effectExtent l="0" t="0" r="0" b="0"/>
                <wp:wrapNone/>
                <wp:docPr id="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1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1346D7" w14:textId="77777777" w:rsidR="00E96E96" w:rsidRDefault="0005023F" w:rsidP="00E312BA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0B473A">
                              <w:rPr>
                                <w:b/>
                                <w:sz w:val="24"/>
                                <w:szCs w:val="24"/>
                              </w:rPr>
                              <w:t xml:space="preserve">TRIP AND FALL HAZARD REPAIR </w:t>
                            </w:r>
                          </w:p>
                          <w:p w14:paraId="7391A315" w14:textId="77777777" w:rsidR="0005023F" w:rsidRPr="000B473A" w:rsidRDefault="0005023F" w:rsidP="00E312BA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0B473A">
                              <w:rPr>
                                <w:b/>
                                <w:sz w:val="24"/>
                                <w:szCs w:val="24"/>
                              </w:rPr>
                              <w:t>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59755" id="Text Box 18" o:spid="_x0000_s1034" type="#_x0000_t202" style="position:absolute;left:0;text-align:left;margin-left:144.75pt;margin-top:1.7pt;width:211.95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" stroked="f">
                <v:textbox>
                  <w:txbxContent>
                    <w:p w14:paraId="791346D7" w14:textId="77777777" w:rsidR="00E96E96" w:rsidRDefault="0005023F" w:rsidP="00E312BA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0B473A">
                        <w:rPr>
                          <w:b/>
                          <w:sz w:val="24"/>
                          <w:szCs w:val="24"/>
                        </w:rPr>
                        <w:t xml:space="preserve">TRIP AND FALL HAZARD REPAIR </w:t>
                      </w:r>
                    </w:p>
                    <w:p w14:paraId="7391A315" w14:textId="77777777" w:rsidR="0005023F" w:rsidRPr="000B473A" w:rsidRDefault="0005023F" w:rsidP="00E312BA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0B473A">
                        <w:rPr>
                          <w:b/>
                          <w:sz w:val="24"/>
                          <w:szCs w:val="24"/>
                        </w:rPr>
                        <w:t>PROCESS</w:t>
                      </w:r>
                    </w:p>
                  </w:txbxContent>
                </v:textbox>
              </v:shape>
            </w:pict>
          </mc:Fallback>
        </mc:AlternateContent>
      </w:r>
    </w:p>
    <w:p w14:paraId="1E76FA8D" w14:textId="77777777" w:rsidR="000B473A" w:rsidRDefault="000B473A" w:rsidP="0063447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b/>
          <w:color w:val="000000"/>
          <w:u w:val="single"/>
        </w:rPr>
      </w:pPr>
    </w:p>
    <w:p w14:paraId="5576B96E" w14:textId="77777777" w:rsidR="008D19CE" w:rsidRDefault="008D19CE" w:rsidP="00286405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b/>
          <w:color w:val="000000"/>
          <w:u w:val="single"/>
        </w:rPr>
      </w:pPr>
    </w:p>
    <w:p w14:paraId="46B4925E" w14:textId="77777777" w:rsidR="000B473A" w:rsidRDefault="00286405" w:rsidP="00286405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b/>
          <w:color w:val="000000"/>
          <w:u w:val="single"/>
        </w:rPr>
      </w:pPr>
      <w:r w:rsidRPr="000B473A">
        <w:rPr>
          <w:rFonts w:cs="Arial"/>
          <w:b/>
          <w:noProof/>
          <w:color w:val="000000"/>
        </w:rPr>
        <w:drawing>
          <wp:inline distT="0" distB="0" distL="0" distR="0" wp14:anchorId="20C445D7" wp14:editId="24B7FDA2">
            <wp:extent cx="3057525" cy="2190750"/>
            <wp:effectExtent l="0" t="0" r="0" b="0"/>
            <wp:docPr id="16" name="Picture 2" descr="illustr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" name="Picture 4" descr="illustration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FFF16" w14:textId="77777777" w:rsidR="00CA0048" w:rsidRDefault="00CA0048" w:rsidP="000B473A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b/>
          <w:color w:val="000000"/>
          <w:u w:val="single"/>
        </w:rPr>
      </w:pPr>
    </w:p>
    <w:bookmarkEnd w:id="7"/>
    <w:p w14:paraId="35C9A7CA" w14:textId="77777777" w:rsidR="000B473A" w:rsidRDefault="000B473A" w:rsidP="0063447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b/>
          <w:color w:val="000000"/>
          <w:u w:val="single"/>
        </w:rPr>
      </w:pPr>
    </w:p>
    <w:p w14:paraId="1436BE16" w14:textId="77777777" w:rsidR="00E30A1E" w:rsidRDefault="00E30A1E" w:rsidP="0063447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b/>
          <w:color w:val="000000"/>
        </w:rPr>
      </w:pPr>
    </w:p>
    <w:p w14:paraId="13271355" w14:textId="77777777" w:rsidR="00E968C0" w:rsidRDefault="000A2D36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  <w:r w:rsidRPr="0096059E">
        <w:rPr>
          <w:rFonts w:cs="Arial"/>
          <w:b/>
          <w:color w:val="000000"/>
        </w:rPr>
        <w:t>QUALITY REVIEW:</w:t>
      </w:r>
      <w:r w:rsidR="00CB5CD0" w:rsidRPr="0096059E">
        <w:rPr>
          <w:rFonts w:cs="Arial"/>
          <w:b/>
          <w:color w:val="000000"/>
        </w:rPr>
        <w:t xml:space="preserve">  </w:t>
      </w:r>
    </w:p>
    <w:p w14:paraId="5D1D6657" w14:textId="77777777" w:rsidR="00E968C0" w:rsidRDefault="00E968C0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</w:p>
    <w:p w14:paraId="4BEBF5DD" w14:textId="77777777" w:rsidR="00CB5CD0" w:rsidRDefault="00CB5CD0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r w:rsidRPr="0096059E">
        <w:rPr>
          <w:rFonts w:cs="Arial"/>
          <w:color w:val="000000"/>
        </w:rPr>
        <w:t xml:space="preserve">After completing repairs </w:t>
      </w:r>
      <w:r w:rsidR="00640A24">
        <w:rPr>
          <w:rFonts w:cs="Arial"/>
          <w:color w:val="000000"/>
        </w:rPr>
        <w:t>on each street</w:t>
      </w:r>
      <w:r w:rsidRPr="0096059E">
        <w:rPr>
          <w:rFonts w:cs="Arial"/>
          <w:color w:val="000000"/>
        </w:rPr>
        <w:t>, Precision's inspectors visited every repair</w:t>
      </w:r>
      <w:r w:rsidR="000A2D36" w:rsidRPr="0096059E">
        <w:rPr>
          <w:rFonts w:cs="Arial"/>
          <w:color w:val="000000"/>
        </w:rPr>
        <w:t xml:space="preserve"> to confirm all scheduled repairs </w:t>
      </w:r>
      <w:r w:rsidR="003F0CA7" w:rsidRPr="0096059E">
        <w:rPr>
          <w:rFonts w:cs="Arial"/>
          <w:color w:val="000000"/>
        </w:rPr>
        <w:t xml:space="preserve">had been completed.  Once again </w:t>
      </w:r>
      <w:r w:rsidR="0096059E" w:rsidRPr="0096059E">
        <w:rPr>
          <w:rFonts w:cs="Arial"/>
          <w:color w:val="000000"/>
        </w:rPr>
        <w:t>they covered</w:t>
      </w:r>
      <w:r w:rsidRPr="0096059E">
        <w:rPr>
          <w:rFonts w:cs="Arial"/>
          <w:color w:val="000000"/>
        </w:rPr>
        <w:t xml:space="preserve"> every sidewalk panel </w:t>
      </w:r>
      <w:r w:rsidR="00640A24">
        <w:rPr>
          <w:rFonts w:cs="Arial"/>
          <w:color w:val="000000"/>
        </w:rPr>
        <w:t>on</w:t>
      </w:r>
      <w:r w:rsidRPr="0096059E">
        <w:rPr>
          <w:rFonts w:cs="Arial"/>
          <w:color w:val="000000"/>
        </w:rPr>
        <w:t xml:space="preserve"> </w:t>
      </w:r>
      <w:r w:rsidR="000A2D36" w:rsidRPr="0096059E">
        <w:rPr>
          <w:rFonts w:cs="Arial"/>
          <w:color w:val="000000"/>
        </w:rPr>
        <w:t>every</w:t>
      </w:r>
      <w:r w:rsidRPr="0096059E">
        <w:rPr>
          <w:rFonts w:cs="Arial"/>
          <w:color w:val="000000"/>
        </w:rPr>
        <w:t xml:space="preserve"> </w:t>
      </w:r>
      <w:r w:rsidR="00640A24">
        <w:rPr>
          <w:rFonts w:cs="Arial"/>
          <w:color w:val="000000"/>
        </w:rPr>
        <w:t>street</w:t>
      </w:r>
      <w:r w:rsidRPr="0096059E">
        <w:rPr>
          <w:rFonts w:cs="Arial"/>
          <w:color w:val="000000"/>
        </w:rPr>
        <w:t xml:space="preserve"> to identify trip and fall hazards that can only be repaired by the more expensive process of demolition and replacement (D&amp;R).</w:t>
      </w:r>
      <w:r w:rsidR="00AD5816">
        <w:rPr>
          <w:rFonts w:cs="Arial"/>
          <w:color w:val="000000"/>
        </w:rPr>
        <w:t xml:space="preserve">  </w:t>
      </w:r>
      <w:r w:rsidR="00AD5816" w:rsidRPr="0096059E">
        <w:rPr>
          <w:rFonts w:cs="Arial"/>
          <w:color w:val="000000"/>
        </w:rPr>
        <w:t>The attributes and GPS location</w:t>
      </w:r>
      <w:r w:rsidR="00AD5816">
        <w:rPr>
          <w:rFonts w:cs="Arial"/>
          <w:color w:val="000000"/>
        </w:rPr>
        <w:t>s</w:t>
      </w:r>
      <w:r w:rsidR="00AD5816" w:rsidRPr="0096059E">
        <w:rPr>
          <w:rFonts w:cs="Arial"/>
          <w:color w:val="000000"/>
        </w:rPr>
        <w:t xml:space="preserve"> of each hazard needing </w:t>
      </w:r>
      <w:r w:rsidR="00AD5816">
        <w:rPr>
          <w:rFonts w:cs="Arial"/>
          <w:color w:val="000000"/>
        </w:rPr>
        <w:t>to be demolished and replaced were</w:t>
      </w:r>
      <w:r w:rsidR="00AD5816" w:rsidRPr="0096059E">
        <w:rPr>
          <w:rFonts w:cs="Arial"/>
          <w:color w:val="000000"/>
        </w:rPr>
        <w:t xml:space="preserve"> captured and provided to the project manager.</w:t>
      </w:r>
      <w:r w:rsidRPr="0096059E">
        <w:rPr>
          <w:rFonts w:cs="Arial"/>
          <w:color w:val="000000"/>
        </w:rPr>
        <w:t xml:space="preserve">  </w:t>
      </w:r>
    </w:p>
    <w:p w14:paraId="36440C75" w14:textId="77777777" w:rsidR="00735F54" w:rsidRPr="0096059E" w:rsidRDefault="00735F54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6B9EB0EE" w14:textId="1F052A33" w:rsidR="00CB5CD0" w:rsidRPr="002626FA" w:rsidRDefault="00CB5CD0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</w:rPr>
      </w:pPr>
      <w:r w:rsidRPr="0096059E">
        <w:rPr>
          <w:rFonts w:cs="Arial"/>
          <w:color w:val="000000"/>
        </w:rPr>
        <w:t xml:space="preserve">Using this process, Precision's crews systematically covered every sidewalk panel in the </w:t>
      </w:r>
      <w:r w:rsidR="007D4597">
        <w:rPr>
          <w:rFonts w:cs="Arial"/>
          <w:color w:val="000000"/>
        </w:rPr>
        <w:t>project area,</w:t>
      </w:r>
      <w:r w:rsidRPr="0096059E">
        <w:rPr>
          <w:rFonts w:cs="Arial"/>
          <w:color w:val="000000"/>
        </w:rPr>
        <w:t xml:space="preserve"> finding </w:t>
      </w:r>
      <w:r w:rsidRPr="002626FA">
        <w:rPr>
          <w:rFonts w:cs="Arial"/>
        </w:rPr>
        <w:t xml:space="preserve">and repairing </w:t>
      </w:r>
      <w:r w:rsidR="0033779D" w:rsidRPr="002626FA">
        <w:rPr>
          <w:rFonts w:cs="Arial"/>
          <w:b/>
        </w:rPr>
        <w:t xml:space="preserve">340 trip and fall hazards and </w:t>
      </w:r>
      <w:proofErr w:type="spellStart"/>
      <w:r w:rsidR="00761B0E" w:rsidRPr="002626FA">
        <w:rPr>
          <w:rFonts w:cs="Arial"/>
          <w:b/>
        </w:rPr>
        <w:t>curbLength</w:t>
      </w:r>
      <w:proofErr w:type="spellEnd"/>
      <w:r w:rsidR="0033779D" w:rsidRPr="002626FA">
        <w:rPr>
          <w:rFonts w:cs="Arial"/>
          <w:b/>
        </w:rPr>
        <w:t xml:space="preserve"> linear feet of curb at points of egress, which</w:t>
      </w:r>
      <w:r w:rsidR="0033779D" w:rsidRPr="002626FA">
        <w:rPr>
          <w:rFonts w:cs="Arial"/>
        </w:rPr>
        <w:t xml:space="preserve"> </w:t>
      </w:r>
      <w:r w:rsidR="0033779D" w:rsidRPr="002626FA">
        <w:rPr>
          <w:rFonts w:cs="Arial"/>
          <w:b/>
        </w:rPr>
        <w:t xml:space="preserve">restored </w:t>
      </w:r>
      <w:proofErr w:type="spellStart"/>
      <w:r w:rsidR="00004580" w:rsidRPr="002626FA">
        <w:rPr>
          <w:rFonts w:cs="Arial"/>
          <w:b/>
        </w:rPr>
        <w:t>tripHazardSqft</w:t>
      </w:r>
      <w:proofErr w:type="spellEnd"/>
      <w:r w:rsidR="0033779D" w:rsidRPr="002626FA">
        <w:rPr>
          <w:rFonts w:cs="Arial"/>
          <w:b/>
        </w:rPr>
        <w:t xml:space="preserve"> square feet of sidewalks and </w:t>
      </w:r>
      <w:proofErr w:type="spellStart"/>
      <w:r w:rsidR="00004580" w:rsidRPr="002626FA">
        <w:rPr>
          <w:rFonts w:cs="Arial"/>
          <w:b/>
        </w:rPr>
        <w:t>curbLength</w:t>
      </w:r>
      <w:proofErr w:type="spellEnd"/>
      <w:r w:rsidR="0033779D" w:rsidRPr="002626FA">
        <w:rPr>
          <w:rFonts w:cs="Arial"/>
          <w:b/>
        </w:rPr>
        <w:t xml:space="preserve"> linear feet of curb.</w:t>
      </w:r>
    </w:p>
    <w:p w14:paraId="41F67ECA" w14:textId="77777777" w:rsidR="0005023F" w:rsidRDefault="0005023F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</w:p>
    <w:p w14:paraId="286AED9E" w14:textId="77777777" w:rsidR="007D4597" w:rsidRDefault="007D4597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</w:p>
    <w:p w14:paraId="292A7EE5" w14:textId="77777777" w:rsidR="00286405" w:rsidRDefault="00286405">
      <w:pPr>
        <w:spacing w:after="0" w:line="240" w:lineRule="auto"/>
        <w:rPr>
          <w:rFonts w:cs="Arial"/>
          <w:b/>
          <w:color w:val="000000"/>
        </w:rPr>
      </w:pPr>
      <w:r>
        <w:rPr>
          <w:rFonts w:cs="Arial"/>
          <w:b/>
          <w:color w:val="000000"/>
        </w:rPr>
        <w:br w:type="page"/>
      </w:r>
    </w:p>
    <w:p w14:paraId="5E52EF61" w14:textId="77777777" w:rsidR="006D5A47" w:rsidRDefault="006D5A47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</w:p>
    <w:p w14:paraId="2EB6546D" w14:textId="77777777" w:rsidR="00021994" w:rsidRDefault="00021994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</w:p>
    <w:p w14:paraId="23D19A90" w14:textId="77777777" w:rsidR="00CB5CD0" w:rsidRPr="0096059E" w:rsidRDefault="00E968C0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color w:val="000000"/>
        </w:rPr>
      </w:pPr>
      <w:r>
        <w:rPr>
          <w:rFonts w:cs="Arial"/>
          <w:b/>
          <w:color w:val="000000"/>
        </w:rPr>
        <w:t xml:space="preserve">GEOGRAPHIC INFORMATION SYSTEM </w:t>
      </w:r>
      <w:r w:rsidR="00CB5CD0" w:rsidRPr="0096059E">
        <w:rPr>
          <w:rFonts w:cs="Arial"/>
          <w:b/>
          <w:color w:val="000000"/>
        </w:rPr>
        <w:t>LAYER</w:t>
      </w:r>
      <w:r>
        <w:rPr>
          <w:rFonts w:cs="Arial"/>
          <w:b/>
          <w:color w:val="000000"/>
        </w:rPr>
        <w:t>:</w:t>
      </w:r>
    </w:p>
    <w:p w14:paraId="3B234C4C" w14:textId="77777777" w:rsidR="00CB5CD0" w:rsidRPr="0096059E" w:rsidRDefault="00CB5CD0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5432CC1C" w14:textId="77777777" w:rsidR="00F8003B" w:rsidRDefault="00425C70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r>
        <w:rPr>
          <w:rFonts w:cs="Arial"/>
          <w:color w:val="000000"/>
        </w:rPr>
        <w:t>T</w:t>
      </w:r>
      <w:r w:rsidR="00CB5CD0" w:rsidRPr="0096059E">
        <w:rPr>
          <w:rFonts w:cs="Arial"/>
          <w:color w:val="000000"/>
        </w:rPr>
        <w:t xml:space="preserve">he location data collected during the survey, repair, and inspection processes </w:t>
      </w:r>
      <w:r w:rsidR="007940BE">
        <w:rPr>
          <w:rFonts w:cs="Arial"/>
          <w:color w:val="000000"/>
        </w:rPr>
        <w:t>can be</w:t>
      </w:r>
      <w:r w:rsidR="00CB5CD0" w:rsidRPr="0096059E">
        <w:rPr>
          <w:rFonts w:cs="Arial"/>
          <w:color w:val="000000"/>
        </w:rPr>
        <w:t xml:space="preserve"> put</w:t>
      </w:r>
      <w:r w:rsidR="0023604C">
        <w:rPr>
          <w:rFonts w:cs="Arial"/>
          <w:color w:val="000000"/>
        </w:rPr>
        <w:t xml:space="preserve"> to valuable use by </w:t>
      </w:r>
      <w:r w:rsidR="00F913B0" w:rsidRPr="002626FA">
        <w:rPr>
          <w:rFonts w:cs="Arial"/>
        </w:rPr>
        <w:t>the Entity</w:t>
      </w:r>
      <w:r w:rsidR="0023604C" w:rsidRPr="002626FA">
        <w:rPr>
          <w:rFonts w:cs="Arial"/>
        </w:rPr>
        <w:t xml:space="preserve">.  This data can be easily imported into </w:t>
      </w:r>
      <w:r w:rsidR="00F913B0" w:rsidRPr="002626FA">
        <w:rPr>
          <w:rFonts w:cs="Arial"/>
        </w:rPr>
        <w:t>the Entity</w:t>
      </w:r>
      <w:r w:rsidR="00A97416" w:rsidRPr="002626FA">
        <w:rPr>
          <w:rFonts w:cs="Arial"/>
        </w:rPr>
        <w:t>'s</w:t>
      </w:r>
      <w:r w:rsidR="0023604C" w:rsidRPr="002626FA">
        <w:rPr>
          <w:rFonts w:cs="Arial"/>
        </w:rPr>
        <w:t xml:space="preserve"> Geographic Information System </w:t>
      </w:r>
      <w:r w:rsidR="00E968C0" w:rsidRPr="002626FA">
        <w:rPr>
          <w:rFonts w:cs="Arial"/>
        </w:rPr>
        <w:t xml:space="preserve">(GIS) </w:t>
      </w:r>
      <w:r w:rsidR="00CB5CD0" w:rsidRPr="002626FA">
        <w:rPr>
          <w:rFonts w:cs="Arial"/>
        </w:rPr>
        <w:t xml:space="preserve">using the GPS coordinates </w:t>
      </w:r>
      <w:r w:rsidR="0023604C" w:rsidRPr="002626FA">
        <w:rPr>
          <w:rFonts w:cs="Arial"/>
        </w:rPr>
        <w:t>of</w:t>
      </w:r>
      <w:r w:rsidR="00CB5CD0" w:rsidRPr="002626FA">
        <w:rPr>
          <w:rFonts w:cs="Arial"/>
        </w:rPr>
        <w:t xml:space="preserve"> the repaired hazards.  This information </w:t>
      </w:r>
      <w:r w:rsidR="0023604C" w:rsidRPr="002626FA">
        <w:rPr>
          <w:rFonts w:cs="Arial"/>
        </w:rPr>
        <w:t xml:space="preserve">can be </w:t>
      </w:r>
      <w:r w:rsidR="00CB5CD0" w:rsidRPr="002626FA">
        <w:rPr>
          <w:rFonts w:cs="Arial"/>
        </w:rPr>
        <w:t xml:space="preserve">useful in </w:t>
      </w:r>
      <w:r w:rsidR="000A2D36" w:rsidRPr="002626FA">
        <w:rPr>
          <w:rFonts w:cs="Arial"/>
        </w:rPr>
        <w:t xml:space="preserve">confirming </w:t>
      </w:r>
      <w:r w:rsidR="00F913B0" w:rsidRPr="002626FA">
        <w:rPr>
          <w:rFonts w:cs="Arial"/>
        </w:rPr>
        <w:t>the Entity</w:t>
      </w:r>
      <w:r w:rsidR="00A97416" w:rsidRPr="002626FA">
        <w:rPr>
          <w:rFonts w:cs="Arial"/>
        </w:rPr>
        <w:t>'s</w:t>
      </w:r>
      <w:r w:rsidR="000A2D36" w:rsidRPr="002626FA">
        <w:rPr>
          <w:rFonts w:cs="Arial"/>
        </w:rPr>
        <w:t xml:space="preserve"> </w:t>
      </w:r>
      <w:r w:rsidR="000A2D36" w:rsidRPr="0096059E">
        <w:rPr>
          <w:rFonts w:cs="Arial"/>
          <w:color w:val="000000"/>
        </w:rPr>
        <w:t xml:space="preserve">sidewalk locations and as a management tool to organize ongoing sidewalk maintenance activities. </w:t>
      </w:r>
      <w:r w:rsidR="0023604C">
        <w:rPr>
          <w:rFonts w:cs="Arial"/>
          <w:color w:val="000000"/>
        </w:rPr>
        <w:t xml:space="preserve"> The map below is a snapshot of the project area taken from the Company's GIS.  It shows the number and locations of hazard repairs completed in the project:</w:t>
      </w:r>
    </w:p>
    <w:p w14:paraId="3BCD3978" w14:textId="77777777" w:rsidR="0005023F" w:rsidRDefault="0005023F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  <w:sz w:val="24"/>
          <w:szCs w:val="24"/>
        </w:rPr>
      </w:pPr>
    </w:p>
    <w:p w14:paraId="4B228EA1" w14:textId="77777777" w:rsidR="00C43024" w:rsidRPr="00C4530F" w:rsidRDefault="000A2D36" w:rsidP="002A765E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color w:val="FF0000"/>
          <w:sz w:val="24"/>
          <w:szCs w:val="24"/>
        </w:rPr>
      </w:pPr>
      <w:bookmarkStart w:id="8" w:name="_Hlk39135128"/>
      <w:r w:rsidRPr="000B473A">
        <w:rPr>
          <w:rFonts w:cs="Arial"/>
          <w:b/>
          <w:color w:val="000000"/>
          <w:sz w:val="24"/>
          <w:szCs w:val="24"/>
        </w:rPr>
        <w:t>REPAIRED HAZARD LOCATIONS</w:t>
      </w:r>
      <w:bookmarkEnd w:id="8"/>
    </w:p>
    <w:p w14:paraId="07C68EC2" w14:textId="77777777" w:rsidR="005F7671" w:rsidRDefault="005F7671" w:rsidP="000A2D36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b/>
          <w:color w:val="000000"/>
          <w:sz w:val="24"/>
          <w:szCs w:val="24"/>
        </w:rPr>
      </w:pPr>
    </w:p>
    <w:p w14:paraId="675F5AE7" w14:textId="77777777" w:rsidR="0033779D" w:rsidRDefault="0033779D" w:rsidP="000A2D36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b/>
          <w:color w:val="000000"/>
          <w:sz w:val="24"/>
          <w:szCs w:val="24"/>
        </w:rPr>
      </w:pPr>
      <w:r>
        <w:rPr>
          <w:rFonts w:cs="Arial"/>
          <w:noProof/>
          <w:color w:val="000000"/>
        </w:rPr>
        <w:drawing>
          <wp:inline distT="0" distB="0" distL="0" distR="0" wp14:anchorId="4189EFFE" wp14:editId="63C8A954">
            <wp:extent cx="4745386" cy="4225344"/>
            <wp:effectExtent l="76200" t="76200" r="131445" b="137160"/>
            <wp:docPr id="43" name="Picture 43" descr="A picture containing traffic, tree, grass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urtbridge_II_KMZ_Repaired_Hazard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238" cy="4232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F331F" w14:textId="77777777" w:rsidR="005F7671" w:rsidRDefault="005F7671" w:rsidP="006D5A4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</w:rPr>
      </w:pPr>
    </w:p>
    <w:p w14:paraId="3DC918FC" w14:textId="77777777" w:rsidR="005F7671" w:rsidRDefault="005F7671" w:rsidP="000130BE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color w:val="000000"/>
        </w:rPr>
      </w:pPr>
    </w:p>
    <w:p w14:paraId="66D04486" w14:textId="77777777" w:rsidR="00F114B5" w:rsidRPr="0096059E" w:rsidRDefault="00F114B5" w:rsidP="002A765E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</w:rPr>
      </w:pPr>
    </w:p>
    <w:p w14:paraId="5EE1C5BC" w14:textId="77777777" w:rsidR="006D5A47" w:rsidRDefault="006D5A47">
      <w:pPr>
        <w:spacing w:after="0" w:line="240" w:lineRule="auto"/>
        <w:rPr>
          <w:rFonts w:cs="Arial"/>
          <w:color w:val="000000"/>
          <w:sz w:val="24"/>
          <w:szCs w:val="24"/>
        </w:rPr>
      </w:pPr>
      <w:r>
        <w:rPr>
          <w:rFonts w:cs="Arial"/>
          <w:color w:val="000000"/>
          <w:sz w:val="24"/>
          <w:szCs w:val="24"/>
        </w:rPr>
        <w:br w:type="page"/>
      </w:r>
    </w:p>
    <w:p w14:paraId="166B9D35" w14:textId="77777777" w:rsidR="00E968C0" w:rsidRDefault="00E968C0" w:rsidP="00E968C0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color w:val="000000"/>
          <w:sz w:val="24"/>
          <w:szCs w:val="24"/>
        </w:rPr>
      </w:pPr>
    </w:p>
    <w:p w14:paraId="397AC0E9" w14:textId="77777777" w:rsidR="006D5A47" w:rsidRDefault="006D5A47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35478F80" w14:textId="77777777" w:rsidR="00F913B0" w:rsidRDefault="00F913B0" w:rsidP="008D19C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FF0000"/>
          <w:sz w:val="20"/>
          <w:szCs w:val="20"/>
        </w:rPr>
      </w:pPr>
      <w:bookmarkStart w:id="9" w:name="_Hlk39668431"/>
      <w:bookmarkStart w:id="10" w:name="_Hlk39135867"/>
      <w:bookmarkStart w:id="11" w:name="_Hlk39135186"/>
      <w:r w:rsidRPr="00F913B0">
        <w:rPr>
          <w:rFonts w:cs="Arial"/>
          <w:color w:val="FF0000"/>
          <w:sz w:val="20"/>
          <w:szCs w:val="20"/>
          <w:highlight w:val="yellow"/>
        </w:rPr>
        <w:t>&lt;if applicable, remove D&amp;R section if separate D&amp;R report is prepared; some customers do not want D&amp;R in the PPR&gt;</w:t>
      </w:r>
    </w:p>
    <w:bookmarkEnd w:id="9"/>
    <w:p w14:paraId="1558E7B6" w14:textId="77777777" w:rsidR="00F913B0" w:rsidRPr="00F913B0" w:rsidRDefault="00F913B0" w:rsidP="008D19C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FF0000"/>
          <w:sz w:val="20"/>
          <w:szCs w:val="20"/>
        </w:rPr>
      </w:pPr>
    </w:p>
    <w:p w14:paraId="0EBDEC2A" w14:textId="77777777" w:rsidR="00B90E32" w:rsidRPr="00063DC7" w:rsidRDefault="0023604C" w:rsidP="008D19C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  <w:r w:rsidRPr="00063DC7">
        <w:rPr>
          <w:rFonts w:cs="Arial"/>
          <w:color w:val="000000"/>
        </w:rPr>
        <w:t xml:space="preserve">The picture below shows </w:t>
      </w:r>
      <w:r w:rsidR="000B473A" w:rsidRPr="00063DC7">
        <w:rPr>
          <w:rFonts w:cs="Arial"/>
          <w:color w:val="000000"/>
        </w:rPr>
        <w:t>the D&amp;R locations</w:t>
      </w:r>
      <w:r w:rsidRPr="00063DC7">
        <w:rPr>
          <w:rFonts w:cs="Arial"/>
          <w:color w:val="000000"/>
        </w:rPr>
        <w:t xml:space="preserve"> </w:t>
      </w:r>
      <w:r w:rsidR="00AD5816">
        <w:rPr>
          <w:rFonts w:cs="Arial"/>
          <w:color w:val="000000"/>
        </w:rPr>
        <w:t>–</w:t>
      </w:r>
      <w:r w:rsidRPr="00063DC7">
        <w:rPr>
          <w:rFonts w:cs="Arial"/>
          <w:color w:val="000000"/>
        </w:rPr>
        <w:t xml:space="preserve"> panels that could not be repaired with this process and need to be replaced.  </w:t>
      </w:r>
      <w:r w:rsidR="007C378B" w:rsidRPr="00063DC7">
        <w:rPr>
          <w:rFonts w:cs="Arial"/>
          <w:color w:val="000000"/>
        </w:rPr>
        <w:t xml:space="preserve">This information can be useful </w:t>
      </w:r>
      <w:r w:rsidRPr="00063DC7">
        <w:rPr>
          <w:rFonts w:cs="Arial"/>
          <w:color w:val="000000"/>
        </w:rPr>
        <w:t xml:space="preserve">by </w:t>
      </w:r>
      <w:r w:rsidR="000B473A" w:rsidRPr="00063DC7">
        <w:rPr>
          <w:rFonts w:cs="Arial"/>
          <w:color w:val="000000"/>
        </w:rPr>
        <w:t>allo</w:t>
      </w:r>
      <w:r w:rsidRPr="00063DC7">
        <w:rPr>
          <w:rFonts w:cs="Arial"/>
          <w:color w:val="000000"/>
        </w:rPr>
        <w:t>wing crews to be dispatched</w:t>
      </w:r>
      <w:r w:rsidR="000B473A" w:rsidRPr="00063DC7">
        <w:rPr>
          <w:rFonts w:cs="Arial"/>
          <w:color w:val="000000"/>
        </w:rPr>
        <w:t xml:space="preserve"> efficiently while keeping t</w:t>
      </w:r>
      <w:r w:rsidRPr="00063DC7">
        <w:rPr>
          <w:rFonts w:cs="Arial"/>
          <w:color w:val="000000"/>
        </w:rPr>
        <w:t>he repair activities organized in the project area.</w:t>
      </w:r>
      <w:r w:rsidR="00040CAB">
        <w:rPr>
          <w:rFonts w:cs="Arial"/>
          <w:color w:val="000000"/>
        </w:rPr>
        <w:t xml:space="preserve"> </w:t>
      </w:r>
      <w:r w:rsidRPr="00063DC7">
        <w:rPr>
          <w:rFonts w:cs="Arial"/>
          <w:color w:val="000000"/>
        </w:rPr>
        <w:t xml:space="preserve"> When each area marked by a </w:t>
      </w:r>
      <w:r w:rsidR="005F7671">
        <w:rPr>
          <w:rFonts w:cs="Arial"/>
          <w:color w:val="000000"/>
        </w:rPr>
        <w:t>green</w:t>
      </w:r>
      <w:r w:rsidRPr="00063DC7">
        <w:rPr>
          <w:rFonts w:cs="Arial"/>
          <w:color w:val="000000"/>
        </w:rPr>
        <w:t xml:space="preserve"> dot has been repaired, </w:t>
      </w:r>
      <w:r w:rsidR="00F913B0" w:rsidRPr="002626FA">
        <w:rPr>
          <w:rFonts w:cs="Arial"/>
        </w:rPr>
        <w:t>the Entity</w:t>
      </w:r>
      <w:r w:rsidR="00A97416" w:rsidRPr="002626FA">
        <w:rPr>
          <w:rFonts w:cs="Arial"/>
        </w:rPr>
        <w:t xml:space="preserve">'s </w:t>
      </w:r>
      <w:r w:rsidRPr="002626FA">
        <w:rPr>
          <w:rFonts w:cs="Arial"/>
        </w:rPr>
        <w:t xml:space="preserve">Managers </w:t>
      </w:r>
      <w:r w:rsidRPr="00063DC7">
        <w:rPr>
          <w:rFonts w:cs="Arial"/>
          <w:color w:val="000000"/>
        </w:rPr>
        <w:t>know that trip and fall hazards have be</w:t>
      </w:r>
      <w:r w:rsidR="007C378B" w:rsidRPr="00063DC7">
        <w:rPr>
          <w:rFonts w:cs="Arial"/>
          <w:color w:val="000000"/>
        </w:rPr>
        <w:t xml:space="preserve">en completely removed from the </w:t>
      </w:r>
      <w:r w:rsidRPr="00063DC7">
        <w:rPr>
          <w:rFonts w:cs="Arial"/>
          <w:color w:val="000000"/>
        </w:rPr>
        <w:t xml:space="preserve">project area. </w:t>
      </w:r>
    </w:p>
    <w:bookmarkEnd w:id="10"/>
    <w:p w14:paraId="2719BFD5" w14:textId="77777777" w:rsidR="00B90E32" w:rsidRPr="00063DC7" w:rsidRDefault="00B90E32" w:rsidP="002A765E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</w:rPr>
      </w:pPr>
    </w:p>
    <w:p w14:paraId="21E1072D" w14:textId="77777777" w:rsidR="00063DC7" w:rsidRDefault="00E968C0" w:rsidP="006D5A47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color w:val="000000"/>
          <w:sz w:val="24"/>
          <w:szCs w:val="24"/>
        </w:rPr>
      </w:pPr>
      <w:r w:rsidRPr="00063DC7">
        <w:rPr>
          <w:rFonts w:cs="Arial"/>
          <w:b/>
          <w:color w:val="000000"/>
          <w:sz w:val="24"/>
          <w:szCs w:val="24"/>
        </w:rPr>
        <w:t>D&amp;R LOCATIONS</w:t>
      </w:r>
    </w:p>
    <w:p w14:paraId="50DD170C" w14:textId="77777777" w:rsidR="00063DC7" w:rsidRDefault="006D5A47" w:rsidP="006D5A47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414F55A" wp14:editId="53153E82">
            <wp:extent cx="6076950" cy="2076450"/>
            <wp:effectExtent l="76200" t="76200" r="114300" b="1143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76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End w:id="11"/>
    <w:p w14:paraId="4CCA0F0F" w14:textId="77777777" w:rsidR="00F30C17" w:rsidRDefault="00F30C17" w:rsidP="00B90E32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cs="Arial"/>
          <w:b/>
          <w:color w:val="000000"/>
          <w:sz w:val="24"/>
          <w:szCs w:val="24"/>
        </w:rPr>
      </w:pPr>
    </w:p>
    <w:p w14:paraId="7EB09B45" w14:textId="77777777" w:rsidR="00CB5CD0" w:rsidRPr="00CB5CD0" w:rsidRDefault="00CB5CD0" w:rsidP="00DF5E80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  <w:sz w:val="24"/>
          <w:szCs w:val="24"/>
        </w:rPr>
      </w:pPr>
    </w:p>
    <w:p w14:paraId="5841AAB0" w14:textId="77777777" w:rsidR="00552CCE" w:rsidRPr="0096059E" w:rsidRDefault="00C33089" w:rsidP="006D5A47">
      <w:pPr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r>
        <w:rPr>
          <w:rFonts w:cs="Arial"/>
          <w:b/>
        </w:rPr>
        <w:t>P</w:t>
      </w:r>
      <w:r w:rsidR="00525452" w:rsidRPr="0096059E">
        <w:rPr>
          <w:rFonts w:cs="Arial"/>
          <w:b/>
        </w:rPr>
        <w:t>RICING SUMMARY</w:t>
      </w:r>
      <w:r w:rsidR="00EE3C4F" w:rsidRPr="0096059E">
        <w:rPr>
          <w:rFonts w:cs="Arial"/>
        </w:rPr>
        <w:t xml:space="preserve">: </w:t>
      </w:r>
    </w:p>
    <w:p w14:paraId="6A3E0F41" w14:textId="77777777" w:rsidR="00552CCE" w:rsidRPr="0096059E" w:rsidRDefault="00552CCE" w:rsidP="006D5A47">
      <w:pPr>
        <w:autoSpaceDE w:val="0"/>
        <w:autoSpaceDN w:val="0"/>
        <w:adjustRightInd w:val="0"/>
        <w:spacing w:after="0" w:line="240" w:lineRule="auto"/>
        <w:ind w:left="1260"/>
        <w:jc w:val="both"/>
        <w:rPr>
          <w:rFonts w:cs="Arial"/>
        </w:rPr>
      </w:pPr>
    </w:p>
    <w:p w14:paraId="69DC3156" w14:textId="6E1D4B08" w:rsidR="0005023F" w:rsidRDefault="00CB5CD0" w:rsidP="002F0C1A">
      <w:pPr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r w:rsidRPr="0096059E">
        <w:rPr>
          <w:rFonts w:cs="Arial"/>
        </w:rPr>
        <w:t xml:space="preserve">The total cost of all surveys, repairs, and inspections in the </w:t>
      </w:r>
      <w:r w:rsidR="0005023F">
        <w:rPr>
          <w:rFonts w:cs="Arial"/>
        </w:rPr>
        <w:t>project area</w:t>
      </w:r>
      <w:r w:rsidR="00552CCE" w:rsidRPr="0096059E">
        <w:rPr>
          <w:rFonts w:cs="Arial"/>
        </w:rPr>
        <w:t xml:space="preserve"> </w:t>
      </w:r>
      <w:r w:rsidRPr="0096059E">
        <w:rPr>
          <w:rFonts w:cs="Arial"/>
        </w:rPr>
        <w:t>was</w:t>
      </w:r>
      <w:r w:rsidR="00552CCE" w:rsidRPr="0096059E">
        <w:rPr>
          <w:rFonts w:cs="Arial"/>
        </w:rPr>
        <w:t xml:space="preserve"> </w:t>
      </w:r>
      <w:r w:rsidR="005767DE" w:rsidRPr="00C4530F">
        <w:rPr>
          <w:rFonts w:cs="Arial"/>
          <w:b/>
          <w:color w:val="FF0000"/>
        </w:rPr>
        <w:t>$</w:t>
      </w:r>
      <w:r w:rsidR="00E8252F">
        <w:rPr>
          <w:rFonts w:cs="Arial"/>
          <w:b/>
          <w:color w:val="FF0000"/>
        </w:rPr>
        <w:t>#</w:t>
      </w:r>
      <w:r w:rsidR="005767DE" w:rsidRPr="00C4530F">
        <w:rPr>
          <w:rFonts w:cs="Arial"/>
          <w:b/>
          <w:color w:val="FF0000"/>
        </w:rPr>
        <w:t>,</w:t>
      </w:r>
      <w:r w:rsidR="00E8252F">
        <w:rPr>
          <w:rFonts w:cs="Arial"/>
          <w:b/>
          <w:color w:val="FF0000"/>
        </w:rPr>
        <w:t>###</w:t>
      </w:r>
      <w:r w:rsidR="00525452" w:rsidRPr="0096059E">
        <w:rPr>
          <w:rFonts w:cs="Arial"/>
        </w:rPr>
        <w:t xml:space="preserve">.  </w:t>
      </w:r>
      <w:r w:rsidR="00EE3C4F" w:rsidRPr="0096059E">
        <w:rPr>
          <w:rFonts w:cs="Arial"/>
        </w:rPr>
        <w:t xml:space="preserve"> </w:t>
      </w:r>
    </w:p>
    <w:p w14:paraId="3F5DB2B1" w14:textId="77777777" w:rsidR="0005023F" w:rsidRDefault="0005023F" w:rsidP="008D19CE">
      <w:pPr>
        <w:autoSpaceDE w:val="0"/>
        <w:autoSpaceDN w:val="0"/>
        <w:adjustRightInd w:val="0"/>
        <w:spacing w:after="0" w:line="240" w:lineRule="auto"/>
        <w:rPr>
          <w:rFonts w:cs="Arial"/>
        </w:rPr>
      </w:pPr>
    </w:p>
    <w:p w14:paraId="089D1336" w14:textId="77777777" w:rsidR="00DF5E80" w:rsidRPr="0096059E" w:rsidRDefault="00DF5E80" w:rsidP="00DF5E80">
      <w:pPr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r w:rsidRPr="005D52D1">
        <w:rPr>
          <w:rFonts w:cs="Arial"/>
        </w:rPr>
        <w:t xml:space="preserve">Repairs were completed in </w:t>
      </w:r>
      <w:r w:rsidRPr="00E96E96">
        <w:rPr>
          <w:rFonts w:cs="Arial"/>
          <w:color w:val="FF0000"/>
        </w:rPr>
        <w:t>6</w:t>
      </w:r>
      <w:r w:rsidRPr="005D52D1">
        <w:rPr>
          <w:rFonts w:cs="Arial"/>
        </w:rPr>
        <w:t xml:space="preserve"> day</w:t>
      </w:r>
      <w:r w:rsidRPr="0033779D">
        <w:rPr>
          <w:rFonts w:cs="Arial"/>
          <w:color w:val="FF0000"/>
        </w:rPr>
        <w:t>s</w:t>
      </w:r>
      <w:r w:rsidRPr="005D52D1">
        <w:rPr>
          <w:rFonts w:cs="Arial"/>
        </w:rPr>
        <w:t xml:space="preserve">, while keeping the sidewalks in service and minimizing inconvenience to pedestrians.  No heavy equipment </w:t>
      </w:r>
      <w:r w:rsidRPr="0096059E">
        <w:rPr>
          <w:rFonts w:cs="Arial"/>
        </w:rPr>
        <w:t xml:space="preserve">or traffic control was required, and all areas were cleared of any debris. </w:t>
      </w:r>
      <w:r>
        <w:rPr>
          <w:rFonts w:cs="Arial"/>
        </w:rPr>
        <w:t xml:space="preserve"> </w:t>
      </w:r>
      <w:r w:rsidRPr="0096059E">
        <w:rPr>
          <w:rFonts w:cs="Arial"/>
        </w:rPr>
        <w:t>The repair areas were left clean and free of trip hazards within the scope of the project.</w:t>
      </w:r>
    </w:p>
    <w:p w14:paraId="0CF6A91B" w14:textId="77777777" w:rsidR="00E968C0" w:rsidRDefault="00E968C0" w:rsidP="00E847C2">
      <w:pPr>
        <w:pStyle w:val="Body"/>
      </w:pPr>
    </w:p>
    <w:p w14:paraId="6DC223E8" w14:textId="77777777" w:rsidR="00A90E51" w:rsidRDefault="00A90E51" w:rsidP="00E847C2">
      <w:pPr>
        <w:pStyle w:val="Body"/>
      </w:pPr>
    </w:p>
    <w:p w14:paraId="4BE876D6" w14:textId="77777777" w:rsidR="00F30C17" w:rsidRDefault="00F30C17">
      <w:pPr>
        <w:spacing w:after="0" w:line="240" w:lineRule="auto"/>
        <w:rPr>
          <w:rFonts w:eastAsia="ヒラギノ角ゴ Pro W3" w:cs="Arial"/>
          <w:b/>
          <w:bCs/>
          <w:color w:val="010005"/>
        </w:rPr>
      </w:pPr>
      <w:r>
        <w:rPr>
          <w:rFonts w:cs="Arial"/>
          <w:b/>
          <w:bCs/>
        </w:rPr>
        <w:br w:type="page"/>
      </w:r>
    </w:p>
    <w:p w14:paraId="3023DDD0" w14:textId="77777777" w:rsidR="00C33089" w:rsidRDefault="00C33089" w:rsidP="00E847C2">
      <w:pPr>
        <w:pStyle w:val="Body"/>
      </w:pPr>
    </w:p>
    <w:p w14:paraId="6B0147E1" w14:textId="77777777" w:rsidR="00021994" w:rsidRDefault="00021994" w:rsidP="00E847C2">
      <w:pPr>
        <w:pStyle w:val="Body"/>
      </w:pPr>
    </w:p>
    <w:p w14:paraId="2B2F8258" w14:textId="77777777" w:rsidR="00F17C2C" w:rsidRDefault="00F17C2C" w:rsidP="00E847C2">
      <w:pPr>
        <w:pStyle w:val="Body"/>
      </w:pPr>
    </w:p>
    <w:p w14:paraId="58A82A55" w14:textId="77777777" w:rsidR="00EE3C4F" w:rsidRDefault="00EE3C4F" w:rsidP="00E847C2">
      <w:pPr>
        <w:pStyle w:val="Body"/>
      </w:pPr>
      <w:r w:rsidRPr="0096059E">
        <w:t>COST SAVINGS:</w:t>
      </w:r>
    </w:p>
    <w:p w14:paraId="466CD9D7" w14:textId="77777777" w:rsidR="00190CBF" w:rsidRPr="0096059E" w:rsidRDefault="00190CBF" w:rsidP="00E847C2">
      <w:pPr>
        <w:pStyle w:val="Body"/>
      </w:pPr>
    </w:p>
    <w:p w14:paraId="58EDFA93" w14:textId="07F604DB" w:rsidR="008D19CE" w:rsidRPr="002626FA" w:rsidRDefault="002E1934" w:rsidP="00E847C2">
      <w:pPr>
        <w:pStyle w:val="Body"/>
        <w:rPr>
          <w:b/>
        </w:rPr>
      </w:pPr>
      <w:r w:rsidRPr="002626FA">
        <w:t xml:space="preserve">Using </w:t>
      </w:r>
      <w:r w:rsidR="00C41631" w:rsidRPr="002626FA">
        <w:t>information</w:t>
      </w:r>
      <w:r w:rsidRPr="002626FA">
        <w:t xml:space="preserve"> provided by </w:t>
      </w:r>
      <w:r w:rsidR="00F913B0" w:rsidRPr="002626FA">
        <w:t>the Entity</w:t>
      </w:r>
      <w:r w:rsidRPr="002626FA">
        <w:t>, we calculated</w:t>
      </w:r>
      <w:r w:rsidR="00CB5CD0" w:rsidRPr="002626FA">
        <w:t xml:space="preserve"> that by repairing the sidewalks, </w:t>
      </w:r>
      <w:r w:rsidR="00F913B0" w:rsidRPr="002626FA">
        <w:t>the Entity</w:t>
      </w:r>
      <w:r w:rsidR="00552CCE" w:rsidRPr="002626FA">
        <w:rPr>
          <w:b/>
        </w:rPr>
        <w:t xml:space="preserve"> </w:t>
      </w:r>
      <w:r w:rsidR="00CB5CD0" w:rsidRPr="002626FA">
        <w:rPr>
          <w:b/>
        </w:rPr>
        <w:t xml:space="preserve">saved </w:t>
      </w:r>
      <w:r w:rsidR="00EE3C4F" w:rsidRPr="002626FA">
        <w:rPr>
          <w:b/>
        </w:rPr>
        <w:t>more than $</w:t>
      </w:r>
      <w:r w:rsidR="00B726C4" w:rsidRPr="002626FA">
        <w:rPr>
          <w:b/>
        </w:rPr>
        <w:t>savings</w:t>
      </w:r>
      <w:r w:rsidR="00431647">
        <w:rPr>
          <w:b/>
        </w:rPr>
        <w:t>_</w:t>
      </w:r>
      <w:r w:rsidR="00EE3C4F" w:rsidRPr="002626FA">
        <w:t xml:space="preserve"> over traditional </w:t>
      </w:r>
      <w:r w:rsidR="00E968C0" w:rsidRPr="002626FA">
        <w:t>D&amp;R</w:t>
      </w:r>
      <w:r w:rsidR="00EE3C4F" w:rsidRPr="002626FA">
        <w:t xml:space="preserve"> methods.  Based </w:t>
      </w:r>
      <w:r w:rsidR="00CB5CD0" w:rsidRPr="002626FA">
        <w:t>on</w:t>
      </w:r>
      <w:r w:rsidR="006C63AA" w:rsidRPr="002626FA">
        <w:t xml:space="preserve"> a replacement cost of $</w:t>
      </w:r>
      <w:r w:rsidR="008941B8" w:rsidRPr="002626FA">
        <w:t>15</w:t>
      </w:r>
      <w:r w:rsidR="00A97416" w:rsidRPr="002626FA">
        <w:t>.0</w:t>
      </w:r>
      <w:r w:rsidR="00AE0F37" w:rsidRPr="002626FA">
        <w:t>0</w:t>
      </w:r>
      <w:r w:rsidR="00EE3C4F" w:rsidRPr="002626FA">
        <w:t xml:space="preserve"> per square foot</w:t>
      </w:r>
      <w:r w:rsidR="006C63AA" w:rsidRPr="002626FA">
        <w:t xml:space="preserve"> provided by </w:t>
      </w:r>
      <w:r w:rsidR="00F913B0" w:rsidRPr="002626FA">
        <w:t>the Entity</w:t>
      </w:r>
      <w:r w:rsidR="00EE3C4F" w:rsidRPr="002626FA">
        <w:t xml:space="preserve">, </w:t>
      </w:r>
      <w:r w:rsidR="00CB5CD0" w:rsidRPr="002626FA">
        <w:t xml:space="preserve">D&amp;R alone </w:t>
      </w:r>
      <w:r w:rsidR="00EE3C4F" w:rsidRPr="002626FA">
        <w:t xml:space="preserve">would have cost </w:t>
      </w:r>
      <w:r w:rsidR="00F913B0" w:rsidRPr="002626FA">
        <w:t>the Entity</w:t>
      </w:r>
      <w:r w:rsidR="00552CCE" w:rsidRPr="002626FA">
        <w:t xml:space="preserve"> </w:t>
      </w:r>
      <w:r w:rsidRPr="002626FA">
        <w:t>$</w:t>
      </w:r>
      <w:proofErr w:type="spellStart"/>
      <w:r w:rsidR="00B726C4" w:rsidRPr="002626FA">
        <w:t>totalDnrCost</w:t>
      </w:r>
      <w:proofErr w:type="spellEnd"/>
      <w:r w:rsidR="0096059E" w:rsidRPr="002626FA">
        <w:t xml:space="preserve"> for</w:t>
      </w:r>
      <w:r w:rsidR="00640A24" w:rsidRPr="002626FA">
        <w:t xml:space="preserve"> the </w:t>
      </w:r>
      <w:proofErr w:type="spellStart"/>
      <w:r w:rsidR="00B726C4" w:rsidRPr="002626FA">
        <w:t>tripHazardSqft</w:t>
      </w:r>
      <w:proofErr w:type="spellEnd"/>
      <w:r w:rsidR="004C6707" w:rsidRPr="002626FA">
        <w:t xml:space="preserve"> square feet of sidewalk</w:t>
      </w:r>
      <w:r w:rsidR="0033779D" w:rsidRPr="002626FA">
        <w:t xml:space="preserve"> and </w:t>
      </w:r>
      <w:proofErr w:type="spellStart"/>
      <w:r w:rsidR="00B726C4" w:rsidRPr="002626FA">
        <w:t>curbLength</w:t>
      </w:r>
      <w:proofErr w:type="spellEnd"/>
      <w:r w:rsidR="0033779D" w:rsidRPr="002626FA">
        <w:t xml:space="preserve"> linear feet of curb at points of egress</w:t>
      </w:r>
      <w:r w:rsidR="0033779D" w:rsidRPr="002626FA">
        <w:rPr>
          <w:b/>
        </w:rPr>
        <w:t>.</w:t>
      </w:r>
    </w:p>
    <w:p w14:paraId="3CB2C1B4" w14:textId="77777777" w:rsidR="0033779D" w:rsidRPr="006F06D4" w:rsidRDefault="0033779D" w:rsidP="00E847C2">
      <w:pPr>
        <w:pStyle w:val="Body"/>
      </w:pPr>
    </w:p>
    <w:p w14:paraId="30BDEA3D" w14:textId="77777777" w:rsidR="00DD7681" w:rsidRPr="002626FA" w:rsidRDefault="00C046CF" w:rsidP="00E847C2">
      <w:pPr>
        <w:pStyle w:val="Body"/>
      </w:pPr>
      <w:r w:rsidRPr="002626FA">
        <w:t>ENTITY</w:t>
      </w:r>
      <w:r w:rsidR="007D4597" w:rsidRPr="002626FA">
        <w:t xml:space="preserve"> </w:t>
      </w:r>
    </w:p>
    <w:p w14:paraId="00CFE375" w14:textId="77777777" w:rsidR="007D4597" w:rsidRPr="007F79A1" w:rsidRDefault="007D4597" w:rsidP="00E847C2">
      <w:pPr>
        <w:pStyle w:val="Body"/>
      </w:pPr>
      <w:r w:rsidRPr="007F79A1">
        <w:t>COST SAVINGS</w:t>
      </w:r>
      <w:r w:rsidR="00425C70">
        <w:t>¹</w:t>
      </w:r>
    </w:p>
    <w:p w14:paraId="4255A2F2" w14:textId="37AE21B6" w:rsidR="007D4597" w:rsidRPr="002626FA" w:rsidRDefault="007D4597" w:rsidP="00E847C2">
      <w:pPr>
        <w:pStyle w:val="Body"/>
        <w:rPr>
          <w:color w:val="auto"/>
        </w:rPr>
      </w:pPr>
      <w:r>
        <w:t>Total Estimated Cost for Demolition and Replacement = $</w:t>
      </w:r>
      <w:proofErr w:type="spellStart"/>
      <w:r w:rsidR="00B726C4" w:rsidRPr="002626FA">
        <w:rPr>
          <w:color w:val="auto"/>
        </w:rPr>
        <w:t>totalDnrCost</w:t>
      </w:r>
      <w:proofErr w:type="spellEnd"/>
    </w:p>
    <w:p w14:paraId="6A58F488" w14:textId="0E1548EA" w:rsidR="007D4597" w:rsidRDefault="00D46492" w:rsidP="00E847C2">
      <w:pPr>
        <w:pStyle w:val="Body"/>
        <w:rPr>
          <w:sz w:val="28"/>
          <w:szCs w:val="28"/>
        </w:rPr>
      </w:pPr>
      <w:r>
        <w:rPr>
          <w:noProof/>
        </w:rPr>
        <w:drawing>
          <wp:inline distT="0" distB="0" distL="0" distR="0" wp14:anchorId="7C332765" wp14:editId="16404CE1">
            <wp:extent cx="5530850" cy="3816350"/>
            <wp:effectExtent l="0" t="0" r="6350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619AEC7B" w14:textId="2FCA607D" w:rsidR="00E847C2" w:rsidRPr="00E847C2" w:rsidRDefault="00E847C2" w:rsidP="00E847C2">
      <w:pPr>
        <w:pStyle w:val="Body"/>
      </w:pPr>
      <w:r>
        <w:t>*</w:t>
      </w:r>
      <w:r w:rsidRPr="00E847C2">
        <w:t>delete after</w:t>
      </w:r>
      <w:r>
        <w:t xml:space="preserve"> updating table associated with pie chart. Savings = _sav_, Cost = _cos_</w:t>
      </w:r>
    </w:p>
    <w:p w14:paraId="71A9E9CF" w14:textId="77777777" w:rsidR="0023604C" w:rsidRDefault="00C94158">
      <w:pPr>
        <w:spacing w:after="0" w:line="240" w:lineRule="auto"/>
        <w:rPr>
          <w:rFonts w:eastAsia="ヒラギノ角ゴ Pro W3"/>
          <w:b/>
          <w:color w:val="010005"/>
        </w:rPr>
      </w:pPr>
      <w:r>
        <w:rPr>
          <w:b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65555A0" wp14:editId="72C2C73E">
                <wp:simplePos x="0" y="0"/>
                <wp:positionH relativeFrom="column">
                  <wp:posOffset>4358640</wp:posOffset>
                </wp:positionH>
                <wp:positionV relativeFrom="paragraph">
                  <wp:posOffset>1379220</wp:posOffset>
                </wp:positionV>
                <wp:extent cx="276225" cy="123825"/>
                <wp:effectExtent l="0" t="0" r="0" b="0"/>
                <wp:wrapNone/>
                <wp:docPr id="19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123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15AAAE" w14:textId="77777777" w:rsidR="00F30C17" w:rsidRPr="00A97416" w:rsidRDefault="00F30C17" w:rsidP="00A97416">
                            <w:pPr>
                              <w:rPr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555A0" id="Text Box 25" o:spid="_x0000_s1035" type="#_x0000_t202" style="position:absolute;margin-left:343.2pt;margin-top:108.6pt;width:21.75pt;height: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" stroked="f">
                <v:textbox>
                  <w:txbxContent>
                    <w:p w14:paraId="3515AAAE" w14:textId="77777777" w:rsidR="00F30C17" w:rsidRPr="00A97416" w:rsidRDefault="00F30C17" w:rsidP="00A97416">
                      <w:pPr>
                        <w:rPr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604C">
        <w:rPr>
          <w:rFonts w:eastAsia="ヒラギノ角ゴ Pro W3"/>
          <w:b/>
          <w:color w:val="010005"/>
        </w:rPr>
        <w:br w:type="page"/>
      </w:r>
    </w:p>
    <w:p w14:paraId="1E7B9353" w14:textId="77777777" w:rsidR="00AE0F37" w:rsidRDefault="00AE0F37">
      <w:pPr>
        <w:spacing w:after="0" w:line="240" w:lineRule="auto"/>
        <w:rPr>
          <w:rFonts w:eastAsia="ヒラギノ角ゴ Pro W3"/>
          <w:b/>
          <w:color w:val="010005"/>
        </w:rPr>
      </w:pPr>
    </w:p>
    <w:p w14:paraId="05CFAB00" w14:textId="77777777" w:rsidR="006356D8" w:rsidRDefault="006356D8">
      <w:pPr>
        <w:spacing w:after="0" w:line="240" w:lineRule="auto"/>
        <w:rPr>
          <w:rFonts w:eastAsia="ヒラギノ角ゴ Pro W3"/>
          <w:b/>
          <w:color w:val="010005"/>
        </w:rPr>
      </w:pPr>
    </w:p>
    <w:tbl>
      <w:tblPr>
        <w:tblW w:w="9762" w:type="dxa"/>
        <w:tblLook w:val="04A0" w:firstRow="1" w:lastRow="0" w:firstColumn="1" w:lastColumn="0" w:noHBand="0" w:noVBand="1"/>
      </w:tblPr>
      <w:tblGrid>
        <w:gridCol w:w="297"/>
        <w:gridCol w:w="8133"/>
        <w:gridCol w:w="222"/>
        <w:gridCol w:w="222"/>
        <w:gridCol w:w="222"/>
        <w:gridCol w:w="222"/>
        <w:gridCol w:w="222"/>
        <w:gridCol w:w="222"/>
      </w:tblGrid>
      <w:tr w:rsidR="00AE0F37" w:rsidRPr="00AE0F37" w14:paraId="4912F30D" w14:textId="77777777" w:rsidTr="00FF53AD">
        <w:trPr>
          <w:trHeight w:val="300"/>
        </w:trPr>
        <w:tc>
          <w:tcPr>
            <w:tcW w:w="9762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FDC4B" w14:textId="77777777" w:rsidR="00AE0F37" w:rsidRPr="00AE0F37" w:rsidRDefault="00AE0F37" w:rsidP="00D46EFF">
            <w:pPr>
              <w:spacing w:after="0" w:line="240" w:lineRule="auto"/>
              <w:rPr>
                <w:rFonts w:cs="Arial"/>
                <w:b/>
                <w:bCs/>
                <w:color w:val="000000"/>
              </w:rPr>
            </w:pPr>
            <w:bookmarkStart w:id="12" w:name="_Hlk39135571"/>
            <w:r w:rsidRPr="00AE0F37">
              <w:rPr>
                <w:rFonts w:cs="Arial"/>
                <w:b/>
                <w:bCs/>
                <w:color w:val="000000"/>
              </w:rPr>
              <w:t>Post Project Review Calculations</w:t>
            </w:r>
          </w:p>
        </w:tc>
      </w:tr>
      <w:tr w:rsidR="00AE0F37" w:rsidRPr="00AE0F37" w14:paraId="0D476793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31056" w14:textId="77777777" w:rsidR="00AE0F37" w:rsidRPr="00AE0F37" w:rsidRDefault="00AE0F37" w:rsidP="00AE0F37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b/>
                <w:bCs/>
                <w:color w:val="000000"/>
                <w:sz w:val="18"/>
                <w:szCs w:val="18"/>
              </w:rPr>
              <w:t>¹</w:t>
            </w:r>
          </w:p>
        </w:tc>
        <w:tc>
          <w:tcPr>
            <w:tcW w:w="8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6B28C" w14:textId="77777777" w:rsidR="00AE0F37" w:rsidRPr="00AE0F37" w:rsidRDefault="00AE0F37" w:rsidP="00AE0F37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b/>
                <w:bCs/>
                <w:color w:val="000000"/>
                <w:sz w:val="18"/>
                <w:szCs w:val="18"/>
              </w:rPr>
              <w:t>COST SAVINGS: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C6FB6" w14:textId="77777777" w:rsidR="00AE0F37" w:rsidRPr="00AE0F37" w:rsidRDefault="00AE0F37" w:rsidP="00AE0F37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68490" w14:textId="77777777" w:rsidR="00AE0F37" w:rsidRPr="00AE0F37" w:rsidRDefault="00AE0F37" w:rsidP="00AE0F3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87470" w14:textId="77777777" w:rsidR="00AE0F37" w:rsidRPr="00AE0F37" w:rsidRDefault="00AE0F37" w:rsidP="00AE0F3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7A44A" w14:textId="77777777" w:rsidR="00AE0F37" w:rsidRPr="00AE0F37" w:rsidRDefault="00AE0F37" w:rsidP="00AE0F3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655D0" w14:textId="77777777" w:rsidR="00AE0F37" w:rsidRPr="00AE0F37" w:rsidRDefault="00AE0F37" w:rsidP="00AE0F3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70FD7" w14:textId="77777777" w:rsidR="00AE0F37" w:rsidRPr="00AE0F37" w:rsidRDefault="00AE0F37" w:rsidP="00AE0F3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83FE3" w:rsidRPr="00AE0F37" w14:paraId="20194DB9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D3C4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902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E73BE" w14:textId="77C407D5" w:rsidR="00783FE3" w:rsidRPr="00DE521C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DE521C">
              <w:rPr>
                <w:sz w:val="18"/>
                <w:szCs w:val="18"/>
              </w:rPr>
              <w:t>Based on demolition and replacement (D&amp;R) costs of $15.00 including: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B14D7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B6D9F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783FE3" w:rsidRPr="00AE0F37" w14:paraId="71101F08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76756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3F966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Cost of concrete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3AFDF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ED47C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A3DB1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D5BF5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DA9BC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56212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783FE3" w:rsidRPr="00AE0F37" w14:paraId="6CBDC763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37596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3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2C2BF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Labor to break up and remove existing concrete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60FA0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238B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71BF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90894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B0FE7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783FE3" w:rsidRPr="00AE0F37" w14:paraId="7FDBFF6D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72331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57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DDCF4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Labor to pour, form, level, finish, float &amp; cut control joints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2416C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4C2B2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E072C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5FB06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783FE3" w:rsidRPr="00AE0F37" w14:paraId="379F4AFA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2E82B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9465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17EEE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Fuel for multiple site visits to repair or break-up, remove, pour, remove forms, and restore adjacent items</w:t>
            </w:r>
          </w:p>
        </w:tc>
      </w:tr>
      <w:tr w:rsidR="00783FE3" w:rsidRPr="00AE0F37" w14:paraId="557BA914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C1C7A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9465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D7558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Equipment such as a backhoe, vehicle to transport backhoe, utility vehicle, and dump truck to remove debris</w:t>
            </w:r>
          </w:p>
        </w:tc>
      </w:tr>
      <w:tr w:rsidR="00783FE3" w:rsidRPr="00AE0F37" w14:paraId="7E7D0BED" w14:textId="77777777" w:rsidTr="00FF53AD">
        <w:trPr>
          <w:trHeight w:val="255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244B4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3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2581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Miscellaneous materials to prepare concrete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AA574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A1BF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FE836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C47C4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A167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783FE3" w:rsidRPr="00AE0F37" w14:paraId="760E226C" w14:textId="77777777" w:rsidTr="00FF53AD">
        <w:trPr>
          <w:trHeight w:val="243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F7990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4389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AE0F37">
              <w:rPr>
                <w:rFonts w:cs="Arial"/>
                <w:color w:val="000000"/>
                <w:sz w:val="18"/>
                <w:szCs w:val="18"/>
              </w:rPr>
              <w:t>Landscaping repair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6976A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BA3A3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16DDE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0CCB2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9837D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5F613" w14:textId="77777777" w:rsidR="00783FE3" w:rsidRPr="00AE0F37" w:rsidRDefault="00783FE3" w:rsidP="00783FE3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</w:tbl>
    <w:p w14:paraId="174B7C2D" w14:textId="77777777" w:rsidR="00D76348" w:rsidRDefault="00D76348" w:rsidP="00E847C2">
      <w:pPr>
        <w:pStyle w:val="Body"/>
      </w:pPr>
    </w:p>
    <w:p w14:paraId="45E79666" w14:textId="2D68A14F" w:rsidR="0023604C" w:rsidRPr="00783FE3" w:rsidRDefault="00783FE3" w:rsidP="00783FE3">
      <w:pPr>
        <w:pStyle w:val="Body"/>
        <w:ind w:left="150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*Change $15.00 above to </w:t>
      </w:r>
      <w:proofErr w:type="spellStart"/>
      <w:r>
        <w:rPr>
          <w:sz w:val="18"/>
          <w:szCs w:val="18"/>
        </w:rPr>
        <w:t>dnrPricing</w:t>
      </w:r>
      <w:proofErr w:type="spellEnd"/>
    </w:p>
    <w:p w14:paraId="6081AEE7" w14:textId="77777777" w:rsidR="00B90E32" w:rsidRPr="00735F54" w:rsidRDefault="00C046CF" w:rsidP="00E847C2">
      <w:pPr>
        <w:pStyle w:val="Body"/>
      </w:pPr>
      <w:r w:rsidRPr="00F913B0">
        <w:t>ENTITY</w:t>
      </w:r>
      <w:r w:rsidR="00B90E32" w:rsidRPr="00735F54">
        <w:t xml:space="preserve"> </w:t>
      </w:r>
      <w:r w:rsidR="00B90E32" w:rsidRPr="00F913B0">
        <w:t xml:space="preserve">RESIDENT </w:t>
      </w:r>
      <w:r w:rsidR="00B90E32" w:rsidRPr="00735F54">
        <w:t>COMMENTS:</w:t>
      </w:r>
    </w:p>
    <w:p w14:paraId="6A1FCAAD" w14:textId="77777777" w:rsidR="00F114B5" w:rsidRPr="00735F54" w:rsidRDefault="00B90E32" w:rsidP="00E847C2">
      <w:pPr>
        <w:pStyle w:val="Body"/>
      </w:pPr>
      <w:r w:rsidRPr="00735F54">
        <w:t xml:space="preserve">Our Survey and Repair Technicians had </w:t>
      </w:r>
      <w:r w:rsidR="002D0D5B" w:rsidRPr="00735F54">
        <w:t>several</w:t>
      </w:r>
      <w:r w:rsidRPr="00735F54">
        <w:t xml:space="preserve"> contacts with </w:t>
      </w:r>
      <w:r w:rsidR="00FF53AD" w:rsidRPr="00C4530F">
        <w:rPr>
          <w:color w:val="FF0000"/>
        </w:rPr>
        <w:t xml:space="preserve">business owners </w:t>
      </w:r>
      <w:r w:rsidR="00735F54" w:rsidRPr="00C4530F">
        <w:rPr>
          <w:color w:val="FF0000"/>
        </w:rPr>
        <w:t xml:space="preserve">and pedestrians </w:t>
      </w:r>
      <w:r w:rsidRPr="00735F54">
        <w:t xml:space="preserve">who took note of the work </w:t>
      </w:r>
      <w:r w:rsidR="00F913B0" w:rsidRPr="00F913B0">
        <w:rPr>
          <w:color w:val="FF0000"/>
        </w:rPr>
        <w:t>the Entity</w:t>
      </w:r>
      <w:r w:rsidRPr="00735F54">
        <w:t xml:space="preserve"> was doing to repair the sidewalks.  </w:t>
      </w:r>
    </w:p>
    <w:p w14:paraId="60AF4B3A" w14:textId="77777777" w:rsidR="00B90E32" w:rsidRDefault="00B90E32" w:rsidP="00E847C2">
      <w:pPr>
        <w:pStyle w:val="Body"/>
      </w:pPr>
      <w:r w:rsidRPr="00735F54">
        <w:t>The response to the</w:t>
      </w:r>
      <w:r w:rsidRPr="00E96E96">
        <w:rPr>
          <w:color w:val="FF0000"/>
        </w:rPr>
        <w:t xml:space="preserve"> </w:t>
      </w:r>
      <w:r w:rsidR="00735F54" w:rsidRPr="00E96E96">
        <w:rPr>
          <w:color w:val="FF0000"/>
        </w:rPr>
        <w:t>City’s</w:t>
      </w:r>
      <w:r w:rsidRPr="00E96E96">
        <w:rPr>
          <w:color w:val="FF0000"/>
        </w:rPr>
        <w:t xml:space="preserve"> </w:t>
      </w:r>
      <w:r w:rsidRPr="00735F54">
        <w:t>efforts to make the sidewalks safer was favorable.</w:t>
      </w:r>
    </w:p>
    <w:bookmarkEnd w:id="12"/>
    <w:p w14:paraId="3FE5DDFE" w14:textId="77777777" w:rsidR="00B90E32" w:rsidRPr="000B473A" w:rsidRDefault="00B90E32" w:rsidP="00E847C2">
      <w:pPr>
        <w:pStyle w:val="Body"/>
      </w:pPr>
    </w:p>
    <w:p w14:paraId="70821EA8" w14:textId="77777777" w:rsidR="00B90E32" w:rsidRPr="0096059E" w:rsidRDefault="00F114B5" w:rsidP="00E847C2">
      <w:pPr>
        <w:pStyle w:val="Body"/>
      </w:pPr>
      <w:r>
        <w:t>SAFETY INCIDENTS</w:t>
      </w:r>
      <w:r w:rsidR="00B90E32" w:rsidRPr="0096059E">
        <w:t>:</w:t>
      </w:r>
    </w:p>
    <w:p w14:paraId="4ADEF483" w14:textId="77777777" w:rsidR="00B90E32" w:rsidRDefault="00B90E32" w:rsidP="00E847C2">
      <w:pPr>
        <w:pStyle w:val="Body"/>
      </w:pPr>
      <w:r w:rsidRPr="0096059E">
        <w:t>There</w:t>
      </w:r>
      <w:r>
        <w:t xml:space="preserve"> were </w:t>
      </w:r>
      <w:r w:rsidRPr="00C4530F">
        <w:rPr>
          <w:color w:val="FF0000"/>
        </w:rPr>
        <w:t>no</w:t>
      </w:r>
      <w:r>
        <w:t xml:space="preserve"> safety incidents</w:t>
      </w:r>
      <w:r w:rsidR="00F114B5">
        <w:t xml:space="preserve"> during this project</w:t>
      </w:r>
      <w:r>
        <w:t>.</w:t>
      </w:r>
    </w:p>
    <w:p w14:paraId="66572B91" w14:textId="77777777" w:rsidR="006F3070" w:rsidRDefault="00BE20DF" w:rsidP="00DF5E80">
      <w:pPr>
        <w:spacing w:after="0" w:line="240" w:lineRule="auto"/>
        <w:jc w:val="both"/>
        <w:rPr>
          <w:rFonts w:cs="Arial"/>
          <w:b/>
        </w:rPr>
      </w:pPr>
      <w:r>
        <w:rPr>
          <w:rFonts w:cs="Arial"/>
          <w:b/>
          <w:sz w:val="24"/>
          <w:szCs w:val="24"/>
        </w:rPr>
        <w:t xml:space="preserve"> </w:t>
      </w:r>
    </w:p>
    <w:p w14:paraId="392F3BAF" w14:textId="77777777" w:rsidR="006F3070" w:rsidRDefault="006F3070" w:rsidP="00DF5E80">
      <w:pPr>
        <w:spacing w:after="0" w:line="240" w:lineRule="auto"/>
        <w:ind w:left="720"/>
        <w:jc w:val="both"/>
        <w:rPr>
          <w:rFonts w:cs="Arial"/>
          <w:b/>
        </w:rPr>
      </w:pPr>
    </w:p>
    <w:p w14:paraId="64117287" w14:textId="77777777" w:rsidR="00E1606A" w:rsidRPr="00291F3D" w:rsidRDefault="0075344B" w:rsidP="00DF5E80">
      <w:pPr>
        <w:spacing w:after="0" w:line="240" w:lineRule="auto"/>
        <w:jc w:val="both"/>
        <w:rPr>
          <w:rFonts w:cs="Arial"/>
          <w:b/>
        </w:rPr>
      </w:pPr>
      <w:r w:rsidRPr="00291F3D">
        <w:rPr>
          <w:rFonts w:cs="Arial"/>
          <w:b/>
        </w:rPr>
        <w:t>ENVIRONMENTAL SAVINGS:</w:t>
      </w:r>
    </w:p>
    <w:p w14:paraId="0C63899A" w14:textId="77777777" w:rsidR="0075344B" w:rsidRPr="00291F3D" w:rsidRDefault="00FF53AD" w:rsidP="00DF5E80">
      <w:pPr>
        <w:spacing w:after="0" w:line="240" w:lineRule="auto"/>
        <w:jc w:val="both"/>
        <w:rPr>
          <w:rFonts w:cs="Arial"/>
          <w:b/>
        </w:rPr>
      </w:pPr>
      <w:r>
        <w:rPr>
          <w:rFonts w:cs="Arial"/>
          <w:b/>
        </w:rPr>
        <w:t xml:space="preserve"> </w:t>
      </w:r>
    </w:p>
    <w:p w14:paraId="61A28347" w14:textId="77777777" w:rsidR="00291F3D" w:rsidRPr="00291F3D" w:rsidRDefault="0075344B" w:rsidP="00DF5E80">
      <w:pPr>
        <w:spacing w:after="0" w:line="240" w:lineRule="auto"/>
        <w:jc w:val="both"/>
        <w:rPr>
          <w:rFonts w:cs="Arial"/>
        </w:rPr>
      </w:pPr>
      <w:r w:rsidRPr="00291F3D">
        <w:rPr>
          <w:rFonts w:cs="Arial"/>
        </w:rPr>
        <w:t xml:space="preserve">Use of the Precision Safe Sidewalks service is a Green Building Practice, affording </w:t>
      </w:r>
      <w:r w:rsidR="00F913B0" w:rsidRPr="00F913B0">
        <w:rPr>
          <w:rFonts w:cs="Arial"/>
          <w:color w:val="FF0000"/>
        </w:rPr>
        <w:t>the Entity</w:t>
      </w:r>
      <w:r w:rsidRPr="00291F3D">
        <w:rPr>
          <w:rFonts w:cs="Arial"/>
        </w:rPr>
        <w:t xml:space="preserve"> the opportunity to save natural resources</w:t>
      </w:r>
      <w:r w:rsidR="00291F3D" w:rsidRPr="00291F3D">
        <w:rPr>
          <w:rFonts w:cs="Arial"/>
        </w:rPr>
        <w:t xml:space="preserve"> as shown in the </w:t>
      </w:r>
      <w:r w:rsidR="00291F3D">
        <w:rPr>
          <w:rFonts w:cs="Arial"/>
        </w:rPr>
        <w:t>table below</w:t>
      </w:r>
      <w:r w:rsidRPr="00291F3D">
        <w:rPr>
          <w:rFonts w:cs="Arial"/>
        </w:rPr>
        <w:t xml:space="preserve">.  </w:t>
      </w:r>
    </w:p>
    <w:p w14:paraId="32932CAF" w14:textId="77777777" w:rsidR="00291F3D" w:rsidRPr="00291F3D" w:rsidRDefault="00291F3D" w:rsidP="00DF5E80">
      <w:pPr>
        <w:spacing w:after="0" w:line="240" w:lineRule="auto"/>
        <w:jc w:val="both"/>
        <w:rPr>
          <w:rFonts w:cs="Arial"/>
        </w:rPr>
      </w:pPr>
    </w:p>
    <w:p w14:paraId="53261302" w14:textId="39F6C4DC" w:rsidR="00291F3D" w:rsidRPr="00291F3D" w:rsidRDefault="0075344B" w:rsidP="00DF5E80">
      <w:pPr>
        <w:spacing w:after="0" w:line="240" w:lineRule="auto"/>
        <w:jc w:val="both"/>
        <w:rPr>
          <w:rFonts w:cs="Arial"/>
        </w:rPr>
      </w:pPr>
      <w:r w:rsidRPr="00291F3D">
        <w:rPr>
          <w:rFonts w:cs="Arial"/>
        </w:rPr>
        <w:t xml:space="preserve">Using calculators provided by the Environmental Protection Agency (EPA), </w:t>
      </w:r>
      <w:r w:rsidR="00F913B0" w:rsidRPr="00F913B0">
        <w:rPr>
          <w:rFonts w:cs="Arial"/>
          <w:color w:val="FF0000"/>
        </w:rPr>
        <w:t>the Entity</w:t>
      </w:r>
      <w:r w:rsidRPr="00291F3D">
        <w:rPr>
          <w:rFonts w:cs="Arial"/>
        </w:rPr>
        <w:t xml:space="preserve"> has saved from </w:t>
      </w:r>
      <w:r w:rsidR="00C773C6">
        <w:rPr>
          <w:rFonts w:cs="Arial"/>
          <w:color w:val="FF0000"/>
        </w:rPr>
        <w:t>TL</w:t>
      </w:r>
      <w:r w:rsidR="007218B8" w:rsidRPr="00C4530F">
        <w:rPr>
          <w:rFonts w:cs="Arial"/>
          <w:color w:val="FF0000"/>
        </w:rPr>
        <w:t xml:space="preserve"> to </w:t>
      </w:r>
      <w:r w:rsidR="00C773C6">
        <w:rPr>
          <w:rFonts w:cs="Arial"/>
          <w:color w:val="FF0000"/>
        </w:rPr>
        <w:t>TH</w:t>
      </w:r>
      <w:r w:rsidR="00291F3D" w:rsidRPr="00C4530F">
        <w:rPr>
          <w:rFonts w:cs="Arial"/>
          <w:color w:val="FF0000"/>
        </w:rPr>
        <w:t xml:space="preserve"> </w:t>
      </w:r>
      <w:r w:rsidRPr="00291F3D">
        <w:rPr>
          <w:rFonts w:cs="Arial"/>
        </w:rPr>
        <w:t xml:space="preserve">tons of waste concrete from </w:t>
      </w:r>
      <w:r w:rsidR="00291F3D" w:rsidRPr="00291F3D">
        <w:rPr>
          <w:rFonts w:cs="Arial"/>
        </w:rPr>
        <w:t xml:space="preserve">a </w:t>
      </w:r>
      <w:r w:rsidRPr="00291F3D">
        <w:rPr>
          <w:rFonts w:cs="Arial"/>
        </w:rPr>
        <w:t>landfill</w:t>
      </w:r>
      <w:r w:rsidR="00291F3D">
        <w:rPr>
          <w:rFonts w:cs="Arial"/>
        </w:rPr>
        <w:t>.</w:t>
      </w:r>
      <w:r w:rsidR="00291F3D" w:rsidRPr="00291F3D">
        <w:rPr>
          <w:rFonts w:cs="Arial"/>
        </w:rPr>
        <w:t xml:space="preserve">  A projected </w:t>
      </w:r>
      <w:proofErr w:type="spellStart"/>
      <w:r w:rsidR="00C773C6">
        <w:rPr>
          <w:rFonts w:cs="Arial"/>
          <w:color w:val="FF0000"/>
        </w:rPr>
        <w:t>totFuelSaved</w:t>
      </w:r>
      <w:proofErr w:type="spellEnd"/>
      <w:r w:rsidR="002D0D5B" w:rsidRPr="002D0D5B">
        <w:rPr>
          <w:rFonts w:cs="Arial"/>
        </w:rPr>
        <w:t xml:space="preserve"> gallons of gas</w:t>
      </w:r>
      <w:r w:rsidR="00291F3D" w:rsidRPr="00291F3D">
        <w:rPr>
          <w:rFonts w:cs="Arial"/>
        </w:rPr>
        <w:t xml:space="preserve"> (fossil fuels) have been saved by repairing versus replacing the concrete.</w:t>
      </w:r>
    </w:p>
    <w:p w14:paraId="76B420F8" w14:textId="77777777" w:rsidR="00291F3D" w:rsidRPr="00291F3D" w:rsidRDefault="00291F3D" w:rsidP="00DF5E80">
      <w:pPr>
        <w:spacing w:after="0" w:line="240" w:lineRule="auto"/>
        <w:jc w:val="both"/>
        <w:rPr>
          <w:rFonts w:cs="Arial"/>
        </w:rPr>
      </w:pPr>
    </w:p>
    <w:p w14:paraId="7761C3D9" w14:textId="40B6DD91" w:rsidR="006F3070" w:rsidRDefault="00291F3D" w:rsidP="00DF5E80">
      <w:pPr>
        <w:spacing w:after="0" w:line="240" w:lineRule="auto"/>
        <w:jc w:val="both"/>
        <w:rPr>
          <w:rFonts w:cs="Arial"/>
          <w:sz w:val="24"/>
          <w:szCs w:val="24"/>
        </w:rPr>
      </w:pPr>
      <w:r w:rsidRPr="00291F3D">
        <w:rPr>
          <w:rFonts w:cs="Arial"/>
        </w:rPr>
        <w:t xml:space="preserve">Production of </w:t>
      </w:r>
      <w:r w:rsidR="00C773C6" w:rsidRPr="00C773C6">
        <w:rPr>
          <w:rFonts w:cs="Arial"/>
        </w:rPr>
        <w:t>totCO2</w:t>
      </w:r>
      <w:r w:rsidRPr="00C4530F">
        <w:rPr>
          <w:rFonts w:cs="Arial"/>
          <w:color w:val="FF0000"/>
        </w:rPr>
        <w:t xml:space="preserve"> </w:t>
      </w:r>
      <w:r w:rsidRPr="002D0D5B">
        <w:rPr>
          <w:rFonts w:cs="Arial"/>
        </w:rPr>
        <w:t>metric tons of C</w:t>
      </w:r>
      <w:r w:rsidR="00C4530F">
        <w:rPr>
          <w:rFonts w:cs="Arial"/>
        </w:rPr>
        <w:t>O</w:t>
      </w:r>
      <w:r w:rsidRPr="002D0D5B">
        <w:rPr>
          <w:rFonts w:cs="Arial"/>
        </w:rPr>
        <w:t>₂</w:t>
      </w:r>
      <w:r w:rsidRPr="00291F3D">
        <w:rPr>
          <w:rFonts w:cs="Arial"/>
        </w:rPr>
        <w:t xml:space="preserve"> or Greenhouse Gas emissions has been avoided by repairing the sidewalks</w:t>
      </w:r>
      <w:r>
        <w:rPr>
          <w:rFonts w:cs="Arial"/>
        </w:rPr>
        <w:t xml:space="preserve"> and </w:t>
      </w:r>
      <w:r w:rsidR="00EF20F4">
        <w:rPr>
          <w:rFonts w:cs="Arial"/>
        </w:rPr>
        <w:t xml:space="preserve">also </w:t>
      </w:r>
      <w:r>
        <w:rPr>
          <w:rFonts w:cs="Arial"/>
        </w:rPr>
        <w:t>recycling all concrete removed during the repair process</w:t>
      </w:r>
      <w:r w:rsidRPr="00291F3D">
        <w:rPr>
          <w:rFonts w:cs="Arial"/>
        </w:rPr>
        <w:t>.</w:t>
      </w:r>
      <w:r>
        <w:rPr>
          <w:rFonts w:cs="Arial"/>
          <w:sz w:val="24"/>
          <w:szCs w:val="24"/>
        </w:rPr>
        <w:t xml:space="preserve">  </w:t>
      </w:r>
    </w:p>
    <w:p w14:paraId="7CA3627A" w14:textId="77777777" w:rsidR="002D0D5B" w:rsidRDefault="0099274D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ab/>
      </w:r>
    </w:p>
    <w:p w14:paraId="2305CBE5" w14:textId="77777777" w:rsidR="002D0D5B" w:rsidRDefault="002D0D5B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br w:type="page"/>
      </w:r>
    </w:p>
    <w:p w14:paraId="306BE77C" w14:textId="77777777" w:rsidR="00D24AA5" w:rsidRPr="00D24AA5" w:rsidRDefault="00D24AA5">
      <w:pPr>
        <w:spacing w:after="0" w:line="240" w:lineRule="auto"/>
        <w:rPr>
          <w:rFonts w:cs="Arial"/>
          <w:b/>
          <w:sz w:val="12"/>
          <w:szCs w:val="12"/>
        </w:rPr>
      </w:pPr>
    </w:p>
    <w:p w14:paraId="369C4AFA" w14:textId="77777777" w:rsidR="00021994" w:rsidRDefault="00021994" w:rsidP="00CE4711">
      <w:pPr>
        <w:spacing w:after="0" w:line="240" w:lineRule="auto"/>
        <w:rPr>
          <w:rFonts w:cs="Arial"/>
          <w:b/>
          <w:sz w:val="24"/>
          <w:szCs w:val="24"/>
        </w:rPr>
      </w:pPr>
      <w:bookmarkStart w:id="13" w:name="_Hlk39135985"/>
    </w:p>
    <w:tbl>
      <w:tblPr>
        <w:tblW w:w="9263" w:type="dxa"/>
        <w:jc w:val="center"/>
        <w:tblLook w:val="04A0" w:firstRow="1" w:lastRow="0" w:firstColumn="1" w:lastColumn="0" w:noHBand="0" w:noVBand="1"/>
      </w:tblPr>
      <w:tblGrid>
        <w:gridCol w:w="1584"/>
        <w:gridCol w:w="1158"/>
        <w:gridCol w:w="1406"/>
        <w:gridCol w:w="1195"/>
        <w:gridCol w:w="1692"/>
        <w:gridCol w:w="2228"/>
      </w:tblGrid>
      <w:tr w:rsidR="002D0D5B" w:rsidRPr="002D0D5B" w14:paraId="6B9466DC" w14:textId="77777777" w:rsidTr="00C046CF">
        <w:trPr>
          <w:trHeight w:val="375"/>
          <w:jc w:val="center"/>
        </w:trPr>
        <w:tc>
          <w:tcPr>
            <w:tcW w:w="926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524E0" w14:textId="77777777" w:rsidR="006F06D4" w:rsidRPr="002D0D5B" w:rsidRDefault="002D0D5B" w:rsidP="002F0C1A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</w:rPr>
            </w:pPr>
            <w:r w:rsidRPr="002D0D5B">
              <w:rPr>
                <w:rFonts w:cs="Arial"/>
                <w:b/>
                <w:bCs/>
                <w:color w:val="000000"/>
                <w:sz w:val="28"/>
                <w:szCs w:val="28"/>
              </w:rPr>
              <w:t>ENVIRONMENTAL SAVINGS</w:t>
            </w:r>
          </w:p>
        </w:tc>
      </w:tr>
      <w:tr w:rsidR="002D0D5B" w:rsidRPr="002D0D5B" w14:paraId="6CFC9BAA" w14:textId="77777777" w:rsidTr="00C046CF">
        <w:trPr>
          <w:trHeight w:val="255"/>
          <w:jc w:val="center"/>
        </w:trPr>
        <w:tc>
          <w:tcPr>
            <w:tcW w:w="926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AFCAF" w14:textId="77777777" w:rsidR="002D0D5B" w:rsidRPr="002D0D5B" w:rsidRDefault="00CE4711" w:rsidP="003268F3">
            <w:pPr>
              <w:spacing w:after="0" w:line="240" w:lineRule="auto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2D0D5B" w:rsidRPr="002D0D5B" w14:paraId="1F219433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BDA6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44A91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D7E89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  <w:p w14:paraId="058C09CA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050D0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931E0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B30F2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0D5B" w:rsidRPr="002D0D5B" w14:paraId="433374A0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F2BA9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AE902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9B9CF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A09FF" w14:textId="77777777" w:rsidR="002D0D5B" w:rsidRPr="002D0D5B" w:rsidRDefault="006F06D4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anchor distT="0" distB="0" distL="114300" distR="114300" simplePos="0" relativeHeight="251657728" behindDoc="0" locked="0" layoutInCell="1" allowOverlap="1" wp14:anchorId="356299D9" wp14:editId="22B4EB48">
                  <wp:simplePos x="0" y="0"/>
                  <wp:positionH relativeFrom="column">
                    <wp:posOffset>-256540</wp:posOffset>
                  </wp:positionH>
                  <wp:positionV relativeFrom="paragraph">
                    <wp:posOffset>-297180</wp:posOffset>
                  </wp:positionV>
                  <wp:extent cx="971550" cy="933450"/>
                  <wp:effectExtent l="0" t="0" r="0" b="0"/>
                  <wp:wrapNone/>
                  <wp:docPr id="80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https://encrypted-tbn0.gstatic.com/images?q=tbn:ANd9GcSuuZaSsV_Bf03aq7DScy5uAwnJrBV6IdK1GhBMnhDzS2wtq-mG6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933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E66A3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3D60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0D5B" w:rsidRPr="002D0D5B" w14:paraId="3DFB063A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E030E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7FD43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BD0A1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F696F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CA2F6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496D3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0D5B" w:rsidRPr="002D0D5B" w14:paraId="61733898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B649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FF8D8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A46A4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4E90F" w14:textId="77777777" w:rsidR="002D0D5B" w:rsidRPr="002D0D5B" w:rsidRDefault="002D0D5B" w:rsidP="006F06D4">
            <w:pPr>
              <w:spacing w:after="0" w:line="240" w:lineRule="auto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D9201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71AFE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0D5B" w:rsidRPr="002D0D5B" w14:paraId="2A4D813C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F1383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C3879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2D0D5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F300F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36879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BA633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3CDDD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0D5B" w:rsidRPr="002D0D5B" w14:paraId="2191E309" w14:textId="77777777" w:rsidTr="00C046CF">
        <w:trPr>
          <w:trHeight w:val="720"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7A63AEA3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2D0D5B">
              <w:rPr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375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vAlign w:val="bottom"/>
            <w:hideMark/>
          </w:tcPr>
          <w:p w14:paraId="5D2FAD3B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Natural Resources Saved²</w:t>
            </w:r>
          </w:p>
        </w:tc>
        <w:tc>
          <w:tcPr>
            <w:tcW w:w="16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vAlign w:val="bottom"/>
            <w:hideMark/>
          </w:tcPr>
          <w:p w14:paraId="0915A0C1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Fossil Fuels Saved³</w:t>
            </w:r>
          </w:p>
        </w:tc>
        <w:tc>
          <w:tcPr>
            <w:tcW w:w="2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vAlign w:val="bottom"/>
            <w:hideMark/>
          </w:tcPr>
          <w:p w14:paraId="1DC4CA4E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Greenhouse Gas Emissions Avoided                                  (Concrete + Fossil Fuels)⁴</w:t>
            </w:r>
          </w:p>
        </w:tc>
      </w:tr>
      <w:tr w:rsidR="002D0D5B" w:rsidRPr="002D0D5B" w14:paraId="32BF2F20" w14:textId="77777777" w:rsidTr="00C046CF">
        <w:trPr>
          <w:trHeight w:val="960"/>
          <w:jc w:val="center"/>
        </w:trPr>
        <w:tc>
          <w:tcPr>
            <w:tcW w:w="1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5923C"/>
            <w:noWrap/>
            <w:vAlign w:val="bottom"/>
            <w:hideMark/>
          </w:tcPr>
          <w:p w14:paraId="74BF9BCB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5923C"/>
            <w:vAlign w:val="bottom"/>
            <w:hideMark/>
          </w:tcPr>
          <w:p w14:paraId="75C8BE8B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sz w:val="18"/>
                <w:szCs w:val="18"/>
              </w:rPr>
              <w:t>Total Cubic Ft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5923C"/>
            <w:vAlign w:val="bottom"/>
            <w:hideMark/>
          </w:tcPr>
          <w:p w14:paraId="3142C7D1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sz w:val="18"/>
                <w:szCs w:val="18"/>
              </w:rPr>
              <w:t>Waste Concrete Low (Tons)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5923C"/>
            <w:vAlign w:val="bottom"/>
            <w:hideMark/>
          </w:tcPr>
          <w:p w14:paraId="69F8775D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sz w:val="18"/>
                <w:szCs w:val="18"/>
              </w:rPr>
              <w:t>Waste Concrete High      (Tons)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5923C"/>
            <w:vAlign w:val="bottom"/>
            <w:hideMark/>
          </w:tcPr>
          <w:p w14:paraId="7C080DD6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sz w:val="18"/>
                <w:szCs w:val="18"/>
              </w:rPr>
              <w:t>Gallons</w:t>
            </w:r>
          </w:p>
        </w:tc>
        <w:tc>
          <w:tcPr>
            <w:tcW w:w="2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5923C"/>
            <w:vAlign w:val="bottom"/>
            <w:hideMark/>
          </w:tcPr>
          <w:p w14:paraId="5C07CFE3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sz w:val="18"/>
                <w:szCs w:val="18"/>
              </w:rPr>
              <w:t xml:space="preserve"> Carbon Dioxide - C0₂ Metric Tons</w:t>
            </w:r>
          </w:p>
        </w:tc>
      </w:tr>
      <w:tr w:rsidR="002D0D5B" w:rsidRPr="002D0D5B" w14:paraId="57F35991" w14:textId="77777777" w:rsidTr="00C046CF">
        <w:trPr>
          <w:trHeight w:val="510"/>
          <w:jc w:val="center"/>
        </w:trPr>
        <w:tc>
          <w:tcPr>
            <w:tcW w:w="1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14:paraId="6B7FBB89" w14:textId="75F53152" w:rsidR="002D0D5B" w:rsidRPr="00C4530F" w:rsidRDefault="002D0D5B" w:rsidP="00330CB7">
            <w:pPr>
              <w:spacing w:after="0" w:line="240" w:lineRule="auto"/>
              <w:jc w:val="center"/>
              <w:rPr>
                <w:rFonts w:cs="Arial"/>
                <w:color w:val="FF000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noWrap/>
            <w:vAlign w:val="bottom"/>
            <w:hideMark/>
          </w:tcPr>
          <w:p w14:paraId="1E4A599A" w14:textId="1EA9C7D2" w:rsidR="007218B8" w:rsidRPr="00C4530F" w:rsidRDefault="007218B8" w:rsidP="002D0D5B">
            <w:pPr>
              <w:spacing w:after="0" w:line="240" w:lineRule="auto"/>
              <w:jc w:val="center"/>
              <w:rPr>
                <w:rFonts w:cs="Arial"/>
                <w:color w:val="FF0000"/>
                <w:sz w:val="20"/>
                <w:szCs w:val="2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noWrap/>
            <w:vAlign w:val="bottom"/>
            <w:hideMark/>
          </w:tcPr>
          <w:p w14:paraId="255C32E7" w14:textId="04BF620C" w:rsidR="002D0D5B" w:rsidRPr="00C4530F" w:rsidRDefault="002D0D5B" w:rsidP="002D0D5B">
            <w:pPr>
              <w:spacing w:after="0" w:line="240" w:lineRule="auto"/>
              <w:jc w:val="center"/>
              <w:rPr>
                <w:rFonts w:cs="Arial"/>
                <w:color w:val="FF0000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noWrap/>
            <w:vAlign w:val="bottom"/>
            <w:hideMark/>
          </w:tcPr>
          <w:p w14:paraId="5D19861B" w14:textId="3D2113B1" w:rsidR="002D0D5B" w:rsidRPr="00C4530F" w:rsidRDefault="002D0D5B" w:rsidP="002D0D5B">
            <w:pPr>
              <w:spacing w:after="0" w:line="240" w:lineRule="auto"/>
              <w:jc w:val="center"/>
              <w:rPr>
                <w:rFonts w:cs="Arial"/>
                <w:color w:val="FF0000"/>
                <w:sz w:val="20"/>
                <w:szCs w:val="20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noWrap/>
            <w:vAlign w:val="bottom"/>
            <w:hideMark/>
          </w:tcPr>
          <w:p w14:paraId="373AB0DF" w14:textId="28F23C28" w:rsidR="002D0D5B" w:rsidRPr="00C4530F" w:rsidRDefault="002D0D5B" w:rsidP="002D0D5B">
            <w:pPr>
              <w:spacing w:after="0" w:line="240" w:lineRule="auto"/>
              <w:jc w:val="center"/>
              <w:rPr>
                <w:rFonts w:cs="Arial"/>
                <w:color w:val="FF0000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noWrap/>
            <w:vAlign w:val="bottom"/>
            <w:hideMark/>
          </w:tcPr>
          <w:p w14:paraId="61A0268A" w14:textId="3A9AF257" w:rsidR="002D0D5B" w:rsidRPr="00C4530F" w:rsidRDefault="002D0D5B" w:rsidP="002D0D5B">
            <w:pPr>
              <w:spacing w:after="0" w:line="240" w:lineRule="auto"/>
              <w:jc w:val="center"/>
              <w:rPr>
                <w:rFonts w:cs="Arial"/>
                <w:color w:val="FF0000"/>
                <w:sz w:val="20"/>
                <w:szCs w:val="20"/>
              </w:rPr>
            </w:pPr>
          </w:p>
        </w:tc>
      </w:tr>
      <w:tr w:rsidR="002D0D5B" w:rsidRPr="002D0D5B" w14:paraId="18DE7E25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2DBFFCEC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3956BD21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4FA27B32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275D0FB2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382FF409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2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6228"/>
            <w:noWrap/>
            <w:vAlign w:val="bottom"/>
            <w:hideMark/>
          </w:tcPr>
          <w:p w14:paraId="22B1C4FA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FFFFFF"/>
                <w:sz w:val="18"/>
                <w:szCs w:val="18"/>
              </w:rPr>
            </w:pPr>
            <w:r w:rsidRPr="002D0D5B">
              <w:rPr>
                <w:rFonts w:cs="Arial"/>
                <w:b/>
                <w:bCs/>
                <w:color w:val="FFFFFF"/>
                <w:sz w:val="18"/>
                <w:szCs w:val="18"/>
              </w:rPr>
              <w:t> </w:t>
            </w:r>
          </w:p>
        </w:tc>
      </w:tr>
      <w:tr w:rsidR="002D0D5B" w:rsidRPr="002D0D5B" w14:paraId="7599C229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A0452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7E13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59942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56AA4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90479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D6935" w14:textId="77777777" w:rsidR="002D0D5B" w:rsidRPr="002D0D5B" w:rsidRDefault="002D0D5B" w:rsidP="002D0D5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0D5B" w:rsidRPr="002D0D5B" w14:paraId="5D4038D1" w14:textId="77777777" w:rsidTr="00C046CF">
        <w:trPr>
          <w:trHeight w:val="255"/>
          <w:jc w:val="center"/>
        </w:trPr>
        <w:tc>
          <w:tcPr>
            <w:tcW w:w="926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A89AB" w14:textId="77777777" w:rsidR="002D0D5B" w:rsidRPr="002D0D5B" w:rsidRDefault="002D0D5B" w:rsidP="002D0D5B">
            <w:pPr>
              <w:spacing w:after="0" w:line="240" w:lineRule="auto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bookmarkStart w:id="14" w:name="_Hlk39136030"/>
            <w:bookmarkEnd w:id="13"/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</w:rPr>
              <w:t xml:space="preserve">ENVIRONMENTAL SAVINGS:   </w:t>
            </w:r>
          </w:p>
        </w:tc>
      </w:tr>
      <w:tr w:rsidR="002D0D5B" w:rsidRPr="002D0D5B" w14:paraId="30367E5F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07FA6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DAEFC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EF5C7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7B36D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B3828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65563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53E3E65E" w14:textId="77777777" w:rsidTr="00C046CF">
        <w:trPr>
          <w:trHeight w:val="255"/>
          <w:jc w:val="center"/>
        </w:trPr>
        <w:tc>
          <w:tcPr>
            <w:tcW w:w="274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AE053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  <w:u w:val="single"/>
              </w:rPr>
            </w:pP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  <w:u w:val="single"/>
              </w:rPr>
              <w:t>² Natural Resources Saved</w:t>
            </w: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</w:rPr>
              <w:t>: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C9384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3EDBE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4741A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700BB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7F70B1D0" w14:textId="77777777" w:rsidTr="00C046CF">
        <w:trPr>
          <w:trHeight w:val="255"/>
          <w:jc w:val="center"/>
        </w:trPr>
        <w:tc>
          <w:tcPr>
            <w:tcW w:w="534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97538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Waste concrete removed and placed in landfills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2D3B7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0DC4F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7418D39F" w14:textId="77777777" w:rsidTr="00C046CF">
        <w:trPr>
          <w:trHeight w:val="255"/>
          <w:jc w:val="center"/>
        </w:trPr>
        <w:tc>
          <w:tcPr>
            <w:tcW w:w="70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28714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New materials and resources to replace concrete that was removed</w:t>
            </w: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4D052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1CCB5D34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B61EF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912AC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E2C47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54077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6D034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E1800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7C1DB1B4" w14:textId="77777777" w:rsidTr="00C046CF">
        <w:trPr>
          <w:trHeight w:val="255"/>
          <w:jc w:val="center"/>
        </w:trPr>
        <w:tc>
          <w:tcPr>
            <w:tcW w:w="274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361A1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  <w:u w:val="single"/>
              </w:rPr>
            </w:pP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  <w:u w:val="single"/>
              </w:rPr>
              <w:t>³ Fossil Fuels Saved</w:t>
            </w: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</w:rPr>
              <w:t>: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5357E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1F664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64F71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2784B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3E1EADFF" w14:textId="77777777" w:rsidTr="00C046CF">
        <w:trPr>
          <w:trHeight w:val="255"/>
          <w:jc w:val="center"/>
        </w:trPr>
        <w:tc>
          <w:tcPr>
            <w:tcW w:w="70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74C24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Hauling equipment to and from the site to remove sidewalks</w:t>
            </w: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0BD65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41E01E2B" w14:textId="77777777" w:rsidTr="00C046CF">
        <w:trPr>
          <w:trHeight w:val="255"/>
          <w:jc w:val="center"/>
        </w:trPr>
        <w:tc>
          <w:tcPr>
            <w:tcW w:w="70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5F577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Operating backhoe equipment to break up and remove concrete</w:t>
            </w: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6AA4E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572083FB" w14:textId="77777777" w:rsidTr="00C046CF">
        <w:trPr>
          <w:trHeight w:val="255"/>
          <w:jc w:val="center"/>
        </w:trPr>
        <w:tc>
          <w:tcPr>
            <w:tcW w:w="70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23B6D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Round trip transportation of estimated tons of debris to the landfill</w:t>
            </w: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E9C56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143B29CE" w14:textId="77777777" w:rsidTr="00C046CF">
        <w:trPr>
          <w:trHeight w:val="255"/>
          <w:jc w:val="center"/>
        </w:trPr>
        <w:tc>
          <w:tcPr>
            <w:tcW w:w="70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40DE0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Roundtrip transportation of new materials to replace the removed sidewalks</w:t>
            </w: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50E1D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2B6D8E8C" w14:textId="77777777" w:rsidTr="00C046CF">
        <w:trPr>
          <w:trHeight w:val="255"/>
          <w:jc w:val="center"/>
        </w:trPr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F9150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67CDC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0D2BE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1C686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9D420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BBA79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0690A7EF" w14:textId="77777777" w:rsidTr="00C046CF">
        <w:trPr>
          <w:trHeight w:val="255"/>
          <w:jc w:val="center"/>
        </w:trPr>
        <w:tc>
          <w:tcPr>
            <w:tcW w:w="41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25B7D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b/>
                <w:bCs/>
                <w:color w:val="000000"/>
                <w:sz w:val="18"/>
                <w:szCs w:val="18"/>
                <w:u w:val="single"/>
              </w:rPr>
            </w:pP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  <w:u w:val="single"/>
              </w:rPr>
              <w:t>⁴ Greenhouse Gas Emissions Avoided</w:t>
            </w:r>
            <w:r w:rsidRPr="002D0D5B">
              <w:rPr>
                <w:rFonts w:cs="Arial"/>
                <w:b/>
                <w:bCs/>
                <w:color w:val="000000"/>
                <w:sz w:val="18"/>
                <w:szCs w:val="18"/>
              </w:rPr>
              <w:t>:</w:t>
            </w: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CA0F3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7829C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A8FF0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2D0D5B" w:rsidRPr="002D0D5B" w14:paraId="394B845F" w14:textId="77777777" w:rsidTr="00C046CF">
        <w:trPr>
          <w:trHeight w:val="255"/>
          <w:jc w:val="center"/>
        </w:trPr>
        <w:tc>
          <w:tcPr>
            <w:tcW w:w="926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722B6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Use EPA Greenhouse Gas Equivalencies Calculator to calculate estimated metric tons of C</w:t>
            </w:r>
            <w:r w:rsidR="00C4530F">
              <w:rPr>
                <w:rFonts w:cs="Arial"/>
                <w:color w:val="000000"/>
                <w:sz w:val="18"/>
                <w:szCs w:val="18"/>
              </w:rPr>
              <w:t>O</w:t>
            </w:r>
            <w:r w:rsidRPr="002D0D5B">
              <w:rPr>
                <w:rFonts w:cs="Arial"/>
                <w:color w:val="000000"/>
                <w:sz w:val="18"/>
                <w:szCs w:val="18"/>
              </w:rPr>
              <w:t>₂ - Carbon Dioxide</w:t>
            </w:r>
          </w:p>
        </w:tc>
      </w:tr>
      <w:tr w:rsidR="002D0D5B" w:rsidRPr="002D0D5B" w14:paraId="322D6DC8" w14:textId="77777777" w:rsidTr="00C046CF">
        <w:trPr>
          <w:trHeight w:val="255"/>
          <w:jc w:val="center"/>
        </w:trPr>
        <w:tc>
          <w:tcPr>
            <w:tcW w:w="926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20BDA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or C</w:t>
            </w:r>
            <w:r w:rsidR="00C4530F">
              <w:rPr>
                <w:rFonts w:cs="Arial"/>
                <w:color w:val="000000"/>
                <w:sz w:val="18"/>
                <w:szCs w:val="18"/>
              </w:rPr>
              <w:t>O</w:t>
            </w:r>
            <w:r w:rsidRPr="002D0D5B">
              <w:rPr>
                <w:rFonts w:cs="Arial"/>
                <w:color w:val="000000"/>
                <w:sz w:val="18"/>
                <w:szCs w:val="18"/>
              </w:rPr>
              <w:t>₂ equivalent gases that will not be produced as a result of repairing the trip and fall hazards on sidewalks</w:t>
            </w:r>
          </w:p>
        </w:tc>
      </w:tr>
      <w:tr w:rsidR="002D0D5B" w:rsidRPr="002D0D5B" w14:paraId="4C19CB8E" w14:textId="77777777" w:rsidTr="00C046CF">
        <w:trPr>
          <w:trHeight w:val="255"/>
          <w:jc w:val="center"/>
        </w:trPr>
        <w:tc>
          <w:tcPr>
            <w:tcW w:w="70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9655B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  <w:r w:rsidRPr="002D0D5B">
              <w:rPr>
                <w:rFonts w:cs="Arial"/>
                <w:color w:val="000000"/>
                <w:sz w:val="18"/>
                <w:szCs w:val="18"/>
              </w:rPr>
              <w:t>vs. removing the sidewalk panels and sending them to the landfill.</w:t>
            </w:r>
          </w:p>
        </w:tc>
        <w:tc>
          <w:tcPr>
            <w:tcW w:w="2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036B" w14:textId="77777777" w:rsidR="002D0D5B" w:rsidRPr="002D0D5B" w:rsidRDefault="002D0D5B" w:rsidP="002D0D5B">
            <w:pPr>
              <w:spacing w:after="0" w:line="240" w:lineRule="auto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bookmarkEnd w:id="14"/>
    </w:tbl>
    <w:p w14:paraId="14A2DC75" w14:textId="77777777" w:rsidR="00BE20DF" w:rsidRDefault="00BE20DF" w:rsidP="00CE4711">
      <w:pPr>
        <w:spacing w:after="0" w:line="240" w:lineRule="auto"/>
        <w:ind w:left="612"/>
        <w:rPr>
          <w:rFonts w:cs="Arial"/>
          <w:b/>
        </w:rPr>
      </w:pPr>
    </w:p>
    <w:p w14:paraId="46F02E20" w14:textId="77777777" w:rsidR="00E31F5E" w:rsidRDefault="006B74B9" w:rsidP="007F79A1">
      <w:pPr>
        <w:autoSpaceDE w:val="0"/>
        <w:autoSpaceDN w:val="0"/>
        <w:adjustRightInd w:val="0"/>
        <w:spacing w:after="0" w:line="240" w:lineRule="auto"/>
        <w:outlineLvl w:val="0"/>
        <w:rPr>
          <w:rFonts w:cs="Arial"/>
          <w:b/>
          <w:sz w:val="24"/>
          <w:szCs w:val="24"/>
        </w:rPr>
      </w:pPr>
      <w:r>
        <w:rPr>
          <w:rFonts w:cs="Arial"/>
          <w:i/>
          <w:sz w:val="24"/>
          <w:szCs w:val="24"/>
        </w:rPr>
        <w:t xml:space="preserve">      </w:t>
      </w:r>
    </w:p>
    <w:p w14:paraId="07264F41" w14:textId="77777777" w:rsidR="00751C2D" w:rsidRPr="00FC0715" w:rsidRDefault="00751C2D" w:rsidP="003268F3">
      <w:pPr>
        <w:spacing w:after="0" w:line="240" w:lineRule="auto"/>
        <w:jc w:val="both"/>
        <w:outlineLvl w:val="0"/>
        <w:rPr>
          <w:rFonts w:cs="Arial"/>
        </w:rPr>
      </w:pPr>
      <w:r w:rsidRPr="00FC0715">
        <w:rPr>
          <w:rFonts w:cs="Arial"/>
          <w:b/>
        </w:rPr>
        <w:t>CONFIDENTIALITY:</w:t>
      </w:r>
    </w:p>
    <w:p w14:paraId="63BB2AFB" w14:textId="77777777" w:rsidR="003268F3" w:rsidRDefault="00EB4935" w:rsidP="003268F3">
      <w:pPr>
        <w:spacing w:after="0" w:line="240" w:lineRule="auto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ab/>
      </w:r>
    </w:p>
    <w:p w14:paraId="1E6CCC22" w14:textId="77777777" w:rsidR="00945419" w:rsidRDefault="00751C2D" w:rsidP="003268F3">
      <w:pPr>
        <w:spacing w:after="0" w:line="240" w:lineRule="auto"/>
        <w:jc w:val="both"/>
        <w:rPr>
          <w:rFonts w:asciiTheme="minorHAnsi" w:hAnsiTheme="minorHAnsi" w:cs="Arial"/>
        </w:rPr>
      </w:pPr>
      <w:r w:rsidRPr="000B4C66">
        <w:rPr>
          <w:rFonts w:asciiTheme="minorHAnsi" w:hAnsiTheme="minorHAnsi" w:cs="Arial"/>
        </w:rPr>
        <w:t xml:space="preserve">This copyrighted material is presented </w:t>
      </w:r>
      <w:r w:rsidR="000303DF">
        <w:rPr>
          <w:rFonts w:asciiTheme="minorHAnsi" w:hAnsiTheme="minorHAnsi" w:cs="Arial"/>
        </w:rPr>
        <w:t>by Precision Safe Sidewalks, LLC</w:t>
      </w:r>
      <w:r w:rsidRPr="000B4C66">
        <w:rPr>
          <w:rFonts w:asciiTheme="minorHAnsi" w:hAnsiTheme="minorHAnsi" w:cs="Arial"/>
        </w:rPr>
        <w:t xml:space="preserve">. to </w:t>
      </w:r>
      <w:r w:rsidR="00F913B0" w:rsidRPr="00F913B0">
        <w:rPr>
          <w:rFonts w:asciiTheme="minorHAnsi" w:hAnsiTheme="minorHAnsi" w:cs="Arial"/>
          <w:color w:val="FF0000"/>
        </w:rPr>
        <w:t>the Entity</w:t>
      </w:r>
      <w:r w:rsidR="00DF5E80" w:rsidRPr="005F60B5">
        <w:rPr>
          <w:rFonts w:asciiTheme="minorHAnsi" w:hAnsiTheme="minorHAnsi" w:cs="Arial"/>
          <w:color w:val="FF0000"/>
        </w:rPr>
        <w:t xml:space="preserve"> </w:t>
      </w:r>
      <w:r w:rsidRPr="000B4C66">
        <w:rPr>
          <w:rFonts w:asciiTheme="minorHAnsi" w:hAnsiTheme="minorHAnsi" w:cs="Arial"/>
        </w:rPr>
        <w:t xml:space="preserve">for the purpose of evaluating </w:t>
      </w:r>
      <w:r w:rsidR="00243402">
        <w:rPr>
          <w:rFonts w:asciiTheme="minorHAnsi" w:hAnsiTheme="minorHAnsi" w:cs="Arial"/>
        </w:rPr>
        <w:t xml:space="preserve">the cost savings and environmental impact of our </w:t>
      </w:r>
      <w:r w:rsidRPr="000B4C66">
        <w:rPr>
          <w:rFonts w:asciiTheme="minorHAnsi" w:hAnsiTheme="minorHAnsi" w:cs="Arial"/>
        </w:rPr>
        <w:t>trip and fall hazard</w:t>
      </w:r>
      <w:r w:rsidR="003268F3">
        <w:rPr>
          <w:rFonts w:asciiTheme="minorHAnsi" w:hAnsiTheme="minorHAnsi" w:cs="Arial"/>
        </w:rPr>
        <w:t xml:space="preserve"> </w:t>
      </w:r>
      <w:r w:rsidRPr="000B4C66">
        <w:rPr>
          <w:rFonts w:asciiTheme="minorHAnsi" w:hAnsiTheme="minorHAnsi" w:cs="Arial"/>
        </w:rPr>
        <w:t>removal services. These literary, graphic, and pictorial works may not be reproduced or retransmitted in any form and the information presented in this proposal may not be</w:t>
      </w:r>
      <w:r w:rsidR="003268F3">
        <w:rPr>
          <w:rFonts w:asciiTheme="minorHAnsi" w:hAnsiTheme="minorHAnsi" w:cs="Arial"/>
        </w:rPr>
        <w:t xml:space="preserve"> </w:t>
      </w:r>
      <w:r w:rsidRPr="000B4C66">
        <w:rPr>
          <w:rFonts w:asciiTheme="minorHAnsi" w:hAnsiTheme="minorHAnsi" w:cs="Arial"/>
        </w:rPr>
        <w:t>disseminated without express written consent</w:t>
      </w:r>
      <w:r w:rsidR="0023604C">
        <w:rPr>
          <w:rFonts w:asciiTheme="minorHAnsi" w:hAnsiTheme="minorHAnsi" w:cs="Arial"/>
        </w:rPr>
        <w:t xml:space="preserve"> for purposes other than this evaluation.</w:t>
      </w:r>
    </w:p>
    <w:p w14:paraId="4EDFEBDF" w14:textId="77777777" w:rsidR="00F85620" w:rsidRPr="00EB4935" w:rsidRDefault="00F85620" w:rsidP="003268F3">
      <w:pPr>
        <w:spacing w:after="0" w:line="240" w:lineRule="auto"/>
        <w:jc w:val="both"/>
        <w:rPr>
          <w:rFonts w:asciiTheme="minorHAnsi" w:hAnsiTheme="minorHAnsi" w:cs="Arial"/>
          <w:b/>
        </w:rPr>
      </w:pPr>
      <w:r>
        <w:rPr>
          <w:rFonts w:cs="Arial"/>
          <w:b/>
          <w:sz w:val="24"/>
          <w:szCs w:val="24"/>
        </w:rPr>
        <w:br w:type="page"/>
      </w:r>
    </w:p>
    <w:p w14:paraId="7F68BAB3" w14:textId="77777777" w:rsidR="00021994" w:rsidRPr="00D24AA5" w:rsidRDefault="00021994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18"/>
          <w:szCs w:val="18"/>
        </w:rPr>
      </w:pPr>
    </w:p>
    <w:p w14:paraId="6FCF6C6C" w14:textId="77777777" w:rsidR="00021994" w:rsidRDefault="00021994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24"/>
          <w:szCs w:val="24"/>
        </w:rPr>
      </w:pPr>
    </w:p>
    <w:p w14:paraId="2AC5DC46" w14:textId="23DDF328" w:rsidR="00CA129A" w:rsidRDefault="00EE3C4F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PRECISION SAFE SIDEWALKS WORK EXAMPLE</w:t>
      </w:r>
      <w:r w:rsidR="005E61D5" w:rsidRPr="00F71143">
        <w:rPr>
          <w:rFonts w:cs="Arial"/>
          <w:b/>
          <w:color w:val="FF0000"/>
          <w:sz w:val="24"/>
          <w:szCs w:val="24"/>
        </w:rPr>
        <w:t>S</w:t>
      </w:r>
      <w:r>
        <w:rPr>
          <w:rFonts w:cs="Arial"/>
          <w:b/>
          <w:sz w:val="24"/>
          <w:szCs w:val="24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9638"/>
      </w:tblGrid>
      <w:tr w:rsidR="00CA129A" w14:paraId="3D73B283" w14:textId="77777777" w:rsidTr="008F5E8E">
        <w:tc>
          <w:tcPr>
            <w:tcW w:w="9638" w:type="dxa"/>
          </w:tcPr>
          <w:p w14:paraId="29304FD7" w14:textId="77777777" w:rsidR="00CA129A" w:rsidRDefault="00CA129A" w:rsidP="006F06D4">
            <w:pPr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cs="Arial"/>
                <w:b/>
                <w:sz w:val="24"/>
                <w:szCs w:val="24"/>
              </w:rPr>
            </w:pPr>
          </w:p>
        </w:tc>
      </w:tr>
      <w:tr w:rsidR="00C97F24" w14:paraId="0821BB67" w14:textId="77777777" w:rsidTr="008F5E8E">
        <w:tc>
          <w:tcPr>
            <w:tcW w:w="9638" w:type="dxa"/>
          </w:tcPr>
          <w:p w14:paraId="3027F654" w14:textId="74CB0FE0" w:rsidR="00C97F24" w:rsidRDefault="00012DF2" w:rsidP="006F06D4">
            <w:pPr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cs="Arial"/>
                <w:b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0EA917F" wp14:editId="0D34A0B9">
                      <wp:simplePos x="0" y="0"/>
                      <wp:positionH relativeFrom="column">
                        <wp:posOffset>2260552</wp:posOffset>
                      </wp:positionH>
                      <wp:positionV relativeFrom="paragraph">
                        <wp:posOffset>78105</wp:posOffset>
                      </wp:positionV>
                      <wp:extent cx="1552575" cy="304800"/>
                      <wp:effectExtent l="0" t="0" r="0" b="0"/>
                      <wp:wrapNone/>
                      <wp:docPr id="17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52575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90A0809" w14:textId="77777777" w:rsidR="00071143" w:rsidRPr="00CE4711" w:rsidRDefault="00071143" w:rsidP="00071143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CE4711">
                                    <w:rPr>
                                      <w:b/>
                                    </w:rPr>
                                    <w:t>BEFORE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EA917F" id="Text Box 28" o:spid="_x0000_s1036" type="#_x0000_t202" style="position:absolute;left:0;text-align:left;margin-left:178pt;margin-top:6.15pt;width:122.25pt;height:2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" filled="f" stroked="f">
                      <v:textbox>
                        <w:txbxContent>
                          <w:p w14:paraId="290A0809" w14:textId="77777777" w:rsidR="00071143" w:rsidRPr="00CE4711" w:rsidRDefault="00071143" w:rsidP="00071143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E4711">
                              <w:rPr>
                                <w:b/>
                              </w:rPr>
                              <w:t>BEFORE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51DF8BB6" w14:textId="126B88A0" w:rsidR="00C97F24" w:rsidRPr="00CE4711" w:rsidRDefault="00C97F24" w:rsidP="00C97F24">
      <w:pPr>
        <w:jc w:val="center"/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9638"/>
      </w:tblGrid>
      <w:tr w:rsidR="00C97F24" w14:paraId="6BF5B50F" w14:textId="77777777" w:rsidTr="001E6F06">
        <w:tc>
          <w:tcPr>
            <w:tcW w:w="9638" w:type="dxa"/>
          </w:tcPr>
          <w:p w14:paraId="0F8B3ED2" w14:textId="77777777" w:rsidR="00C97F24" w:rsidRDefault="00C97F24" w:rsidP="001E6F06">
            <w:pPr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cs="Arial"/>
                <w:b/>
                <w:sz w:val="24"/>
                <w:szCs w:val="24"/>
              </w:rPr>
            </w:pPr>
          </w:p>
        </w:tc>
      </w:tr>
    </w:tbl>
    <w:p w14:paraId="3B69C768" w14:textId="3FDE2AFF" w:rsidR="00CA129A" w:rsidRDefault="00CA129A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24"/>
          <w:szCs w:val="24"/>
        </w:rPr>
      </w:pPr>
    </w:p>
    <w:p w14:paraId="708DF24E" w14:textId="42652051" w:rsidR="00C97F24" w:rsidRPr="00CE4711" w:rsidRDefault="00BC5C25" w:rsidP="00C97F24">
      <w:pPr>
        <w:jc w:val="center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53DFBAC" wp14:editId="7895C49A">
                <wp:simplePos x="0" y="0"/>
                <wp:positionH relativeFrom="column">
                  <wp:posOffset>2328222</wp:posOffset>
                </wp:positionH>
                <wp:positionV relativeFrom="paragraph">
                  <wp:posOffset>76835</wp:posOffset>
                </wp:positionV>
                <wp:extent cx="1552575" cy="304800"/>
                <wp:effectExtent l="0" t="0" r="0" b="0"/>
                <wp:wrapNone/>
                <wp:docPr id="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3A5B53" w14:textId="699607FB" w:rsidR="00071143" w:rsidRPr="00CE4711" w:rsidRDefault="00071143" w:rsidP="0007114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AFTER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3DFBAC" id="_x0000_s1037" type="#_x0000_t202" style="position:absolute;left:0;text-align:left;margin-left:183.3pt;margin-top:6.05pt;width:122.25pt;height:24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" filled="f" stroked="f">
                <v:textbox>
                  <w:txbxContent>
                    <w:p w14:paraId="353A5B53" w14:textId="699607FB" w:rsidR="00071143" w:rsidRPr="00CE4711" w:rsidRDefault="00071143" w:rsidP="0007114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AFTER</w:t>
                      </w:r>
                    </w:p>
                  </w:txbxContent>
                </v:textbox>
              </v:shape>
            </w:pict>
          </mc:Fallback>
        </mc:AlternateContent>
      </w:r>
    </w:p>
    <w:p w14:paraId="2C80EE34" w14:textId="77777777" w:rsidR="00C97F24" w:rsidRDefault="00C97F24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24"/>
          <w:szCs w:val="24"/>
        </w:rPr>
      </w:pPr>
    </w:p>
    <w:p w14:paraId="037F4DC5" w14:textId="2F2CDB0D" w:rsidR="00F85620" w:rsidRDefault="00F85620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noProof/>
          <w:sz w:val="24"/>
          <w:szCs w:val="24"/>
        </w:rPr>
      </w:pPr>
    </w:p>
    <w:p w14:paraId="45D72CA6" w14:textId="77777777" w:rsidR="00EE3C4F" w:rsidRPr="0062740D" w:rsidRDefault="00175DAC" w:rsidP="006F06D4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>Precision Safe Sidewalks, LLC</w:t>
      </w:r>
      <w:r w:rsidR="00EE3C4F" w:rsidRPr="0062740D">
        <w:rPr>
          <w:rFonts w:cs="Arial"/>
          <w:b/>
          <w:sz w:val="36"/>
          <w:szCs w:val="36"/>
        </w:rPr>
        <w:t>.</w:t>
      </w:r>
    </w:p>
    <w:p w14:paraId="6AD8AAFA" w14:textId="77777777" w:rsidR="005B0615" w:rsidRPr="00297987" w:rsidRDefault="005B0615" w:rsidP="006F06D4">
      <w:pPr>
        <w:autoSpaceDE w:val="0"/>
        <w:autoSpaceDN w:val="0"/>
        <w:adjustRightInd w:val="0"/>
        <w:spacing w:after="0" w:line="240" w:lineRule="auto"/>
        <w:jc w:val="center"/>
        <w:rPr>
          <w:rFonts w:cs="Arial"/>
        </w:rPr>
      </w:pPr>
      <w:r>
        <w:rPr>
          <w:rFonts w:cs="Arial"/>
        </w:rPr>
        <w:t>(800) 734-8891</w:t>
      </w:r>
    </w:p>
    <w:p w14:paraId="15242E63" w14:textId="77777777" w:rsidR="00EE3C4F" w:rsidRDefault="00000000" w:rsidP="006F06D4">
      <w:pPr>
        <w:autoSpaceDE w:val="0"/>
        <w:autoSpaceDN w:val="0"/>
        <w:adjustRightInd w:val="0"/>
        <w:spacing w:after="0" w:line="240" w:lineRule="auto"/>
        <w:jc w:val="center"/>
      </w:pPr>
      <w:hyperlink r:id="rId23" w:history="1">
        <w:r w:rsidR="006F06D4" w:rsidRPr="00454452">
          <w:rPr>
            <w:rStyle w:val="Hyperlink"/>
            <w:rFonts w:cs="Arial"/>
          </w:rPr>
          <w:t>www.PrecisionSafeSidewalks.com</w:t>
        </w:r>
      </w:hyperlink>
    </w:p>
    <w:p w14:paraId="28143F4B" w14:textId="77777777" w:rsidR="006F06D4" w:rsidRPr="0062408A" w:rsidRDefault="006F06D4" w:rsidP="006F06D4">
      <w:pPr>
        <w:autoSpaceDE w:val="0"/>
        <w:autoSpaceDN w:val="0"/>
        <w:adjustRightInd w:val="0"/>
        <w:spacing w:after="0" w:line="240" w:lineRule="auto"/>
        <w:jc w:val="center"/>
      </w:pPr>
    </w:p>
    <w:p w14:paraId="2BCCE3FC" w14:textId="77777777" w:rsidR="00C046CF" w:rsidRPr="0062408A" w:rsidRDefault="002D384B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28"/>
          <w:szCs w:val="28"/>
        </w:rPr>
      </w:pPr>
      <w:bookmarkStart w:id="15" w:name="_Hlk39136203"/>
      <w:r w:rsidRPr="0062408A">
        <w:rPr>
          <w:rFonts w:cs="Arial"/>
          <w:b/>
          <w:sz w:val="28"/>
          <w:szCs w:val="28"/>
        </w:rPr>
        <w:t>Raleigh</w:t>
      </w:r>
      <w:r w:rsidR="007A4A04" w:rsidRPr="0062408A">
        <w:rPr>
          <w:rFonts w:cs="Arial"/>
          <w:b/>
          <w:sz w:val="28"/>
          <w:szCs w:val="28"/>
        </w:rPr>
        <w:t xml:space="preserve"> </w:t>
      </w:r>
      <w:r w:rsidR="00EE3C4F" w:rsidRPr="0062408A">
        <w:rPr>
          <w:rFonts w:cs="Arial"/>
          <w:b/>
          <w:sz w:val="28"/>
          <w:szCs w:val="28"/>
        </w:rPr>
        <w:t xml:space="preserve">NC | </w:t>
      </w:r>
      <w:r w:rsidR="00AC3AF2" w:rsidRPr="0062408A">
        <w:rPr>
          <w:rFonts w:cs="Arial"/>
          <w:b/>
          <w:sz w:val="28"/>
          <w:szCs w:val="28"/>
        </w:rPr>
        <w:t>Charlotte NC</w:t>
      </w:r>
      <w:r w:rsidR="00C046CF" w:rsidRPr="0062408A">
        <w:rPr>
          <w:rFonts w:cs="Arial"/>
          <w:b/>
          <w:sz w:val="28"/>
          <w:szCs w:val="28"/>
        </w:rPr>
        <w:t xml:space="preserve"> | Mechanicsvill</w:t>
      </w:r>
      <w:r w:rsidR="00F913B0">
        <w:rPr>
          <w:rFonts w:cs="Arial"/>
          <w:b/>
          <w:sz w:val="28"/>
          <w:szCs w:val="28"/>
        </w:rPr>
        <w:t>e</w:t>
      </w:r>
      <w:r w:rsidR="00C046CF" w:rsidRPr="0062408A">
        <w:rPr>
          <w:rFonts w:cs="Arial"/>
          <w:b/>
          <w:sz w:val="28"/>
          <w:szCs w:val="28"/>
        </w:rPr>
        <w:t xml:space="preserve"> VA</w:t>
      </w:r>
    </w:p>
    <w:p w14:paraId="6E52F5D0" w14:textId="77777777" w:rsidR="00EE3C4F" w:rsidRPr="00691A80" w:rsidRDefault="007A4A04" w:rsidP="006F06D4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Charleston </w:t>
      </w:r>
      <w:r w:rsidR="005B0615">
        <w:rPr>
          <w:rFonts w:cs="Arial"/>
          <w:b/>
          <w:sz w:val="28"/>
          <w:szCs w:val="28"/>
        </w:rPr>
        <w:t xml:space="preserve">WV </w:t>
      </w:r>
      <w:r w:rsidR="005B0615" w:rsidRPr="00691A80">
        <w:rPr>
          <w:rFonts w:cs="Arial"/>
          <w:b/>
          <w:sz w:val="28"/>
          <w:szCs w:val="28"/>
        </w:rPr>
        <w:t>|</w:t>
      </w:r>
      <w:r>
        <w:rPr>
          <w:rFonts w:cs="Arial"/>
          <w:b/>
          <w:sz w:val="28"/>
          <w:szCs w:val="28"/>
        </w:rPr>
        <w:t xml:space="preserve">Washington </w:t>
      </w:r>
      <w:r w:rsidR="009D7B07">
        <w:rPr>
          <w:rFonts w:cs="Arial"/>
          <w:b/>
          <w:sz w:val="28"/>
          <w:szCs w:val="28"/>
        </w:rPr>
        <w:t>DC</w:t>
      </w:r>
      <w:r>
        <w:rPr>
          <w:rFonts w:cs="Arial"/>
          <w:b/>
          <w:sz w:val="28"/>
          <w:szCs w:val="28"/>
        </w:rPr>
        <w:t xml:space="preserve"> | Albany NY | Western PA</w:t>
      </w:r>
    </w:p>
    <w:p w14:paraId="7FAD2066" w14:textId="77777777" w:rsidR="00F30C17" w:rsidRPr="00CE4711" w:rsidRDefault="00EE3C4F" w:rsidP="006F06D4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sz w:val="20"/>
        </w:rPr>
      </w:pPr>
      <w:bookmarkStart w:id="16" w:name="_Hlk39136224"/>
      <w:bookmarkEnd w:id="15"/>
      <w:r w:rsidRPr="00CE4711">
        <w:rPr>
          <w:rFonts w:cs="Arial"/>
          <w:i/>
          <w:sz w:val="20"/>
        </w:rPr>
        <w:t>The only Precision Concrete Cutt</w:t>
      </w:r>
      <w:r w:rsidR="006A24CB" w:rsidRPr="00CE4711">
        <w:rPr>
          <w:rFonts w:cs="Arial"/>
          <w:i/>
          <w:sz w:val="20"/>
        </w:rPr>
        <w:t>ing Company ex</w:t>
      </w:r>
      <w:r w:rsidR="00E31F5E" w:rsidRPr="00CE4711">
        <w:rPr>
          <w:rFonts w:cs="Arial"/>
          <w:i/>
          <w:sz w:val="20"/>
        </w:rPr>
        <w:t>clusively serving</w:t>
      </w:r>
    </w:p>
    <w:p w14:paraId="2FC0E25D" w14:textId="77777777" w:rsidR="007A4A04" w:rsidRDefault="00AC3AF2" w:rsidP="006F06D4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sz w:val="20"/>
        </w:rPr>
      </w:pPr>
      <w:r w:rsidRPr="00CE4711">
        <w:rPr>
          <w:rFonts w:cs="Arial"/>
          <w:i/>
          <w:sz w:val="20"/>
        </w:rPr>
        <w:t>North Carolina,</w:t>
      </w:r>
      <w:r w:rsidR="00C046CF" w:rsidRPr="00C046CF">
        <w:rPr>
          <w:rFonts w:cs="Arial"/>
          <w:i/>
          <w:sz w:val="20"/>
        </w:rPr>
        <w:t xml:space="preserve"> </w:t>
      </w:r>
      <w:r w:rsidR="00C046CF" w:rsidRPr="00CE4711">
        <w:rPr>
          <w:rFonts w:cs="Arial"/>
          <w:i/>
          <w:sz w:val="20"/>
        </w:rPr>
        <w:t>Virginia,</w:t>
      </w:r>
      <w:r w:rsidRPr="00CE4711">
        <w:rPr>
          <w:rFonts w:cs="Arial"/>
          <w:i/>
          <w:sz w:val="20"/>
        </w:rPr>
        <w:t xml:space="preserve"> </w:t>
      </w:r>
      <w:r w:rsidR="007A4A04">
        <w:rPr>
          <w:rFonts w:cs="Arial"/>
          <w:i/>
          <w:sz w:val="20"/>
        </w:rPr>
        <w:t xml:space="preserve">West Virginia, </w:t>
      </w:r>
      <w:r w:rsidR="00E31F5E" w:rsidRPr="00CE4711">
        <w:rPr>
          <w:rFonts w:cs="Arial"/>
          <w:i/>
          <w:sz w:val="20"/>
        </w:rPr>
        <w:t>District of Columbia</w:t>
      </w:r>
      <w:r w:rsidR="007A4A04">
        <w:rPr>
          <w:rFonts w:cs="Arial"/>
          <w:i/>
          <w:sz w:val="20"/>
        </w:rPr>
        <w:t xml:space="preserve">, </w:t>
      </w:r>
    </w:p>
    <w:p w14:paraId="15B8E6A0" w14:textId="77777777" w:rsidR="00EE3C4F" w:rsidRPr="00CE4711" w:rsidRDefault="007A4A04" w:rsidP="006F06D4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i/>
          <w:sz w:val="20"/>
        </w:rPr>
      </w:pPr>
      <w:r>
        <w:rPr>
          <w:rFonts w:cs="Arial"/>
          <w:i/>
          <w:sz w:val="20"/>
        </w:rPr>
        <w:t>Western Pennsylvania &amp; Albany</w:t>
      </w:r>
      <w:r w:rsidR="00F913B0">
        <w:rPr>
          <w:rFonts w:cs="Arial"/>
          <w:i/>
          <w:sz w:val="20"/>
        </w:rPr>
        <w:t>-</w:t>
      </w:r>
      <w:r>
        <w:rPr>
          <w:rFonts w:cs="Arial"/>
          <w:i/>
          <w:sz w:val="20"/>
        </w:rPr>
        <w:t>New York</w:t>
      </w:r>
      <w:r w:rsidR="00EE3C4F" w:rsidRPr="00CE4711">
        <w:rPr>
          <w:rFonts w:cs="Arial"/>
          <w:i/>
          <w:sz w:val="20"/>
        </w:rPr>
        <w:t>.</w:t>
      </w:r>
    </w:p>
    <w:bookmarkEnd w:id="16"/>
    <w:p w14:paraId="2FDB8308" w14:textId="09AC0C36" w:rsidR="006A6293" w:rsidRDefault="006A6293">
      <w:pPr>
        <w:spacing w:after="0" w:line="240" w:lineRule="auto"/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tbl>
      <w:tblPr>
        <w:tblpPr w:leftFromText="180" w:rightFromText="180" w:vertAnchor="page" w:horzAnchor="margin" w:tblpXSpec="center" w:tblpY="2033"/>
        <w:tblW w:w="794" w:type="dxa"/>
        <w:tblLook w:val="04A0" w:firstRow="1" w:lastRow="0" w:firstColumn="1" w:lastColumn="0" w:noHBand="0" w:noVBand="1"/>
      </w:tblPr>
      <w:tblGrid>
        <w:gridCol w:w="406"/>
        <w:gridCol w:w="388"/>
      </w:tblGrid>
      <w:tr w:rsidR="00407F8F" w14:paraId="5E81B460" w14:textId="77777777" w:rsidTr="00847AF6">
        <w:trPr>
          <w:trHeight w:val="283"/>
        </w:trPr>
        <w:tc>
          <w:tcPr>
            <w:tcW w:w="406" w:type="dxa"/>
          </w:tcPr>
          <w:p w14:paraId="605C6139" w14:textId="77777777" w:rsidR="00407F8F" w:rsidRDefault="00407F8F" w:rsidP="00B629D4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b/>
                <w:szCs w:val="24"/>
              </w:rPr>
            </w:pPr>
          </w:p>
        </w:tc>
        <w:tc>
          <w:tcPr>
            <w:tcW w:w="388" w:type="dxa"/>
          </w:tcPr>
          <w:p w14:paraId="530AC057" w14:textId="284ECA93" w:rsidR="001A278E" w:rsidRDefault="001A278E" w:rsidP="00B629D4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b/>
                <w:szCs w:val="24"/>
              </w:rPr>
            </w:pPr>
          </w:p>
        </w:tc>
      </w:tr>
      <w:tr w:rsidR="001A278E" w14:paraId="4B8BCB6E" w14:textId="77777777" w:rsidTr="00847AF6">
        <w:trPr>
          <w:trHeight w:val="283"/>
        </w:trPr>
        <w:tc>
          <w:tcPr>
            <w:tcW w:w="406" w:type="dxa"/>
          </w:tcPr>
          <w:p w14:paraId="32C05FA5" w14:textId="77777777" w:rsidR="001A278E" w:rsidRDefault="001A278E" w:rsidP="00B629D4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b/>
                <w:szCs w:val="24"/>
              </w:rPr>
            </w:pPr>
          </w:p>
        </w:tc>
        <w:tc>
          <w:tcPr>
            <w:tcW w:w="388" w:type="dxa"/>
          </w:tcPr>
          <w:p w14:paraId="192214FC" w14:textId="77777777" w:rsidR="001A278E" w:rsidRDefault="001A278E" w:rsidP="00B629D4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b/>
                <w:szCs w:val="24"/>
              </w:rPr>
            </w:pPr>
          </w:p>
        </w:tc>
      </w:tr>
    </w:tbl>
    <w:p w14:paraId="2C67B5D2" w14:textId="21B6FC94" w:rsidR="006A6293" w:rsidRDefault="006A6293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0F722D19" w14:textId="09902F18" w:rsidR="006A6293" w:rsidRDefault="006A6293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  <w:r>
        <w:rPr>
          <w:rFonts w:cs="Arial"/>
          <w:b/>
          <w:szCs w:val="24"/>
        </w:rPr>
        <w:t xml:space="preserve">   </w:t>
      </w:r>
    </w:p>
    <w:p w14:paraId="12CB48A2" w14:textId="77777777" w:rsidR="006A6293" w:rsidRDefault="006A6293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0D991771" w14:textId="77777777" w:rsidR="006A6293" w:rsidRDefault="006A6293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492446C0" w14:textId="77777777" w:rsidR="006A6293" w:rsidRDefault="006A6293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04047197" w14:textId="204FB20A" w:rsidR="006A6293" w:rsidRDefault="006A6293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2C6DDBE9" w14:textId="0D9A4EEB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73D2359B" w14:textId="625F69E7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016EA0A8" w14:textId="0C16096D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44745D83" w14:textId="3F34316F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50595261" w14:textId="0DBA3207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3B1DE167" w14:textId="045D025D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7F306A5F" w14:textId="7F6DAE60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2DC7A06C" w14:textId="5E621956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7472EABB" w14:textId="77A3F6C0" w:rsidR="00296332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p w14:paraId="683E1677" w14:textId="77777777" w:rsidR="00296332" w:rsidRPr="00CE4711" w:rsidRDefault="00296332" w:rsidP="006A6293">
      <w:pPr>
        <w:autoSpaceDE w:val="0"/>
        <w:autoSpaceDN w:val="0"/>
        <w:adjustRightInd w:val="0"/>
        <w:spacing w:after="0" w:line="240" w:lineRule="auto"/>
        <w:rPr>
          <w:rFonts w:cs="Arial"/>
          <w:b/>
          <w:szCs w:val="24"/>
        </w:rPr>
      </w:pPr>
    </w:p>
    <w:sectPr w:rsidR="00296332" w:rsidRPr="00CE4711" w:rsidSect="00D24AA5">
      <w:headerReference w:type="default" r:id="rId24"/>
      <w:footerReference w:type="default" r:id="rId25"/>
      <w:headerReference w:type="first" r:id="rId26"/>
      <w:footerReference w:type="first" r:id="rId27"/>
      <w:pgSz w:w="12240" w:h="15840" w:code="1"/>
      <w:pgMar w:top="1872" w:right="1296" w:bottom="1296" w:left="1296" w:header="93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93D19" w14:textId="77777777" w:rsidR="006F5FF2" w:rsidRDefault="006F5FF2" w:rsidP="00143F52">
      <w:pPr>
        <w:spacing w:after="0" w:line="240" w:lineRule="auto"/>
      </w:pPr>
      <w:r>
        <w:separator/>
      </w:r>
    </w:p>
  </w:endnote>
  <w:endnote w:type="continuationSeparator" w:id="0">
    <w:p w14:paraId="73D08667" w14:textId="77777777" w:rsidR="006F5FF2" w:rsidRDefault="006F5FF2" w:rsidP="00143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pperplate">
    <w:altName w:val="Centaur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ヒラギノ角ゴ Pro W3">
    <w:altName w:val="MS Mincho"/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FE795" w14:textId="3C8C99FB" w:rsidR="0005023F" w:rsidRPr="00E96E96" w:rsidRDefault="00D07691" w:rsidP="00E96E96">
    <w:pPr>
      <w:pStyle w:val="Footer"/>
    </w:pPr>
    <w:r>
      <w:fldChar w:fldCharType="begin"/>
    </w:r>
    <w:r w:rsidR="00E96E96">
      <w:instrText xml:space="preserve"> DATE \@ "MMMM d, yyyy" </w:instrText>
    </w:r>
    <w:r>
      <w:fldChar w:fldCharType="separate"/>
    </w:r>
    <w:r w:rsidR="00847AF6">
      <w:rPr>
        <w:noProof/>
      </w:rPr>
      <w:t>February 2, 2023</w:t>
    </w:r>
    <w:r>
      <w:fldChar w:fldCharType="end"/>
    </w:r>
    <w:r w:rsidR="00E96E96">
      <w:ptab w:relativeTo="margin" w:alignment="center" w:leader="none"/>
    </w:r>
    <w:r w:rsidR="00E96E96" w:rsidRPr="00E96E96">
      <w:rPr>
        <w:color w:val="000000" w:themeColor="text1"/>
      </w:rPr>
      <w:t>©20</w:t>
    </w:r>
    <w:r w:rsidR="00004EB2">
      <w:rPr>
        <w:color w:val="000000" w:themeColor="text1"/>
      </w:rPr>
      <w:t>2</w:t>
    </w:r>
    <w:r w:rsidR="00C94158">
      <w:rPr>
        <w:color w:val="000000" w:themeColor="text1"/>
      </w:rPr>
      <w:t>2</w:t>
    </w:r>
    <w:r w:rsidR="00E96E96" w:rsidRPr="00E96E96">
      <w:rPr>
        <w:color w:val="000000" w:themeColor="text1"/>
      </w:rPr>
      <w:t xml:space="preserve"> Precision Safe Sidewalks, LLC.</w:t>
    </w:r>
    <w:r w:rsidR="00E96E96">
      <w:rPr>
        <w:color w:val="000000" w:themeColor="text1"/>
      </w:rPr>
      <w:t xml:space="preserve"> </w:t>
    </w:r>
    <w:r w:rsidR="00E96E96">
      <w:ptab w:relativeTo="margin" w:alignment="right" w:leader="none"/>
    </w:r>
    <w:r w:rsidR="00E96E96">
      <w:t xml:space="preserve">Page </w:t>
    </w:r>
    <w:r>
      <w:rPr>
        <w:b/>
        <w:bCs/>
      </w:rPr>
      <w:fldChar w:fldCharType="begin"/>
    </w:r>
    <w:r w:rsidR="00E96E96"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 w:rsidR="007A4A04">
      <w:rPr>
        <w:b/>
        <w:bCs/>
        <w:noProof/>
      </w:rPr>
      <w:t>10</w:t>
    </w:r>
    <w:r>
      <w:rPr>
        <w:b/>
        <w:bCs/>
      </w:rPr>
      <w:fldChar w:fldCharType="end"/>
    </w:r>
    <w:r w:rsidR="00E96E96">
      <w:t xml:space="preserve"> of </w:t>
    </w:r>
    <w:fldSimple w:instr=" NUMPAGES  \* Arabic  \* MERGEFORMAT ">
      <w:r w:rsidR="007A4A04">
        <w:rPr>
          <w:b/>
          <w:bCs/>
          <w:noProof/>
        </w:rPr>
        <w:t>10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6FDEE" w14:textId="77777777" w:rsidR="0005023F" w:rsidRPr="00FA1A81" w:rsidRDefault="0005023F" w:rsidP="00FA1A81">
    <w:pPr>
      <w:pStyle w:val="Footer"/>
    </w:pPr>
    <w:r>
      <w:t>12/5/2012</w:t>
    </w:r>
    <w:r>
      <w:tab/>
    </w:r>
    <w:r>
      <w:tab/>
    </w:r>
    <w:r>
      <w:tab/>
    </w:r>
    <w:r>
      <w:tab/>
    </w:r>
    <w:r w:rsidR="00D07691">
      <w:rPr>
        <w:noProof/>
      </w:rPr>
      <w:fldChar w:fldCharType="begin"/>
    </w:r>
    <w:r w:rsidR="00783CAB">
      <w:rPr>
        <w:noProof/>
      </w:rPr>
      <w:instrText xml:space="preserve"> PAGE   \* MERGEFORMAT </w:instrText>
    </w:r>
    <w:r w:rsidR="00D07691">
      <w:rPr>
        <w:noProof/>
      </w:rPr>
      <w:fldChar w:fldCharType="separate"/>
    </w:r>
    <w:r>
      <w:rPr>
        <w:noProof/>
      </w:rPr>
      <w:t>1</w:t>
    </w:r>
    <w:r w:rsidR="00D07691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C2B9B" w14:textId="77777777" w:rsidR="006F5FF2" w:rsidRDefault="006F5FF2" w:rsidP="00143F52">
      <w:pPr>
        <w:spacing w:after="0" w:line="240" w:lineRule="auto"/>
      </w:pPr>
      <w:r>
        <w:separator/>
      </w:r>
    </w:p>
  </w:footnote>
  <w:footnote w:type="continuationSeparator" w:id="0">
    <w:p w14:paraId="5CF0122E" w14:textId="77777777" w:rsidR="006F5FF2" w:rsidRDefault="006F5FF2" w:rsidP="00143F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6D354" w14:textId="77777777" w:rsidR="00C33089" w:rsidRDefault="00C35E4C" w:rsidP="00C35E4C">
    <w:pPr>
      <w:pStyle w:val="Header"/>
      <w:tabs>
        <w:tab w:val="clear" w:pos="4680"/>
        <w:tab w:val="clear" w:pos="9360"/>
        <w:tab w:val="center" w:pos="4824"/>
      </w:tabs>
    </w:pPr>
    <w:r>
      <w:rPr>
        <w:rFonts w:cs="Arial"/>
        <w:noProof/>
        <w:color w:val="000000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40F8ED4B" wp14:editId="28B41DBB">
              <wp:simplePos x="0" y="0"/>
              <wp:positionH relativeFrom="column">
                <wp:posOffset>-1333500</wp:posOffset>
              </wp:positionH>
              <wp:positionV relativeFrom="paragraph">
                <wp:posOffset>591722</wp:posOffset>
              </wp:positionV>
              <wp:extent cx="9744075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7440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2EF46E0" id="Straight Connector 7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5pt,46.6pt" to="662.25pt,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" strokecolor="black [3213]"/>
          </w:pict>
        </mc:Fallback>
      </mc:AlternateContent>
    </w:r>
    <w:r w:rsidR="00D24AA5">
      <w:rPr>
        <w:noProof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20E54D5A" wp14:editId="17D534F0">
              <wp:simplePos x="0" y="0"/>
              <wp:positionH relativeFrom="page">
                <wp:align>left</wp:align>
              </wp:positionH>
              <wp:positionV relativeFrom="paragraph">
                <wp:posOffset>-246443</wp:posOffset>
              </wp:positionV>
              <wp:extent cx="7743825" cy="839031"/>
              <wp:effectExtent l="0" t="0" r="9525" b="0"/>
              <wp:wrapNone/>
              <wp:docPr id="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43825" cy="839031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4D132" w14:textId="77777777" w:rsidR="00BA457F" w:rsidRDefault="00BA457F" w:rsidP="00BA457F">
                          <w:pPr>
                            <w:spacing w:after="0" w:line="240" w:lineRule="auto"/>
                            <w:jc w:val="center"/>
                          </w:pPr>
                          <w:r>
                            <w:t>POST PROJECT REVIEW</w:t>
                          </w:r>
                        </w:p>
                        <w:p w14:paraId="409A3CFC" w14:textId="77777777" w:rsidR="00BA457F" w:rsidRPr="00C4530F" w:rsidRDefault="00C046CF" w:rsidP="00BA457F">
                          <w:pPr>
                            <w:spacing w:after="0" w:line="240" w:lineRule="auto"/>
                            <w:jc w:val="center"/>
                            <w:rPr>
                              <w:color w:val="FF0000"/>
                            </w:rPr>
                          </w:pPr>
                          <w:r>
                            <w:rPr>
                              <w:color w:val="FF0000"/>
                            </w:rPr>
                            <w:t>ENTITY</w:t>
                          </w:r>
                        </w:p>
                        <w:p w14:paraId="782276DF" w14:textId="77777777" w:rsidR="00BA457F" w:rsidRPr="00C4530F" w:rsidRDefault="00BA457F" w:rsidP="00BA457F">
                          <w:pPr>
                            <w:spacing w:after="0" w:line="240" w:lineRule="auto"/>
                            <w:jc w:val="center"/>
                            <w:rPr>
                              <w:color w:val="FF0000"/>
                            </w:rPr>
                          </w:pPr>
                          <w:r w:rsidRPr="00C4530F">
                            <w:rPr>
                              <w:color w:val="FF0000"/>
                            </w:rPr>
                            <w:t>PPR PSS-</w:t>
                          </w:r>
                          <w:r w:rsidR="00C35E4C">
                            <w:rPr>
                              <w:color w:val="FF0000"/>
                            </w:rPr>
                            <w:t>XXX22</w:t>
                          </w:r>
                          <w:r w:rsidRPr="00C4530F">
                            <w:rPr>
                              <w:color w:val="FF0000"/>
                            </w:rPr>
                            <w:t>-211-01</w:t>
                          </w:r>
                        </w:p>
                        <w:p w14:paraId="5D37355B" w14:textId="77777777" w:rsidR="00BA457F" w:rsidRPr="00021994" w:rsidRDefault="00BA457F" w:rsidP="00021994">
                          <w:pPr>
                            <w:spacing w:after="0" w:line="240" w:lineRule="auto"/>
                            <w:jc w:val="center"/>
                            <w:rPr>
                              <w:color w:val="FF0000"/>
                            </w:rPr>
                          </w:pPr>
                          <w:r w:rsidRPr="00C4530F">
                            <w:rPr>
                              <w:color w:val="FF0000"/>
                            </w:rPr>
                            <w:t>PO#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E54D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8" type="#_x0000_t202" style="position:absolute;margin-left:0;margin-top:-19.4pt;width:609.75pt;height:66.05pt;z-index:-2516556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" stroked="f">
              <v:textbox>
                <w:txbxContent>
                  <w:p w14:paraId="53C4D132" w14:textId="77777777" w:rsidR="00BA457F" w:rsidRDefault="00BA457F" w:rsidP="00BA457F">
                    <w:pPr>
                      <w:spacing w:after="0" w:line="240" w:lineRule="auto"/>
                      <w:jc w:val="center"/>
                    </w:pPr>
                    <w:r>
                      <w:t>POST PROJECT REVIEW</w:t>
                    </w:r>
                  </w:p>
                  <w:p w14:paraId="409A3CFC" w14:textId="77777777" w:rsidR="00BA457F" w:rsidRPr="00C4530F" w:rsidRDefault="00C046CF" w:rsidP="00BA457F">
                    <w:pPr>
                      <w:spacing w:after="0" w:line="240" w:lineRule="auto"/>
                      <w:jc w:val="center"/>
                      <w:rPr>
                        <w:color w:val="FF0000"/>
                      </w:rPr>
                    </w:pPr>
                    <w:r>
                      <w:rPr>
                        <w:color w:val="FF0000"/>
                      </w:rPr>
                      <w:t>ENTITY</w:t>
                    </w:r>
                  </w:p>
                  <w:p w14:paraId="782276DF" w14:textId="77777777" w:rsidR="00BA457F" w:rsidRPr="00C4530F" w:rsidRDefault="00BA457F" w:rsidP="00BA457F">
                    <w:pPr>
                      <w:spacing w:after="0" w:line="240" w:lineRule="auto"/>
                      <w:jc w:val="center"/>
                      <w:rPr>
                        <w:color w:val="FF0000"/>
                      </w:rPr>
                    </w:pPr>
                    <w:r w:rsidRPr="00C4530F">
                      <w:rPr>
                        <w:color w:val="FF0000"/>
                      </w:rPr>
                      <w:t>PPR PSS-</w:t>
                    </w:r>
                    <w:r w:rsidR="00C35E4C">
                      <w:rPr>
                        <w:color w:val="FF0000"/>
                      </w:rPr>
                      <w:t>XXX22</w:t>
                    </w:r>
                    <w:r w:rsidRPr="00C4530F">
                      <w:rPr>
                        <w:color w:val="FF0000"/>
                      </w:rPr>
                      <w:t>-211-01</w:t>
                    </w:r>
                  </w:p>
                  <w:p w14:paraId="5D37355B" w14:textId="77777777" w:rsidR="00BA457F" w:rsidRPr="00021994" w:rsidRDefault="00BA457F" w:rsidP="00021994">
                    <w:pPr>
                      <w:spacing w:after="0" w:line="240" w:lineRule="auto"/>
                      <w:jc w:val="center"/>
                      <w:rPr>
                        <w:color w:val="FF0000"/>
                      </w:rPr>
                    </w:pPr>
                    <w:r w:rsidRPr="00C4530F">
                      <w:rPr>
                        <w:color w:val="FF0000"/>
                      </w:rPr>
                      <w:t>PO#</w:t>
                    </w:r>
                  </w:p>
                </w:txbxContent>
              </v:textbox>
              <w10:wrap anchorx="page"/>
            </v:shape>
          </w:pict>
        </mc:Fallback>
      </mc:AlternateContent>
    </w:r>
    <w:r w:rsidR="00D24AA5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695C9A5A" wp14:editId="209A4D42">
              <wp:simplePos x="0" y="0"/>
              <wp:positionH relativeFrom="column">
                <wp:posOffset>4042410</wp:posOffset>
              </wp:positionH>
              <wp:positionV relativeFrom="paragraph">
                <wp:posOffset>-404495</wp:posOffset>
              </wp:positionV>
              <wp:extent cx="2364740" cy="990600"/>
              <wp:effectExtent l="0" t="0" r="0" b="0"/>
              <wp:wrapNone/>
              <wp:docPr id="1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990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75C6C5" w14:textId="77777777" w:rsidR="0005023F" w:rsidRPr="00BA457F" w:rsidRDefault="000D77FC" w:rsidP="007D0E2E">
                          <w:pPr>
                            <w:spacing w:after="0" w:line="240" w:lineRule="auto"/>
                            <w:jc w:val="right"/>
                            <w:rPr>
                              <w:b/>
                              <w:sz w:val="18"/>
                              <w:szCs w:val="18"/>
                            </w:rPr>
                          </w:pPr>
                          <w:r w:rsidRPr="00BA457F">
                            <w:rPr>
                              <w:b/>
                              <w:sz w:val="18"/>
                              <w:szCs w:val="18"/>
                            </w:rPr>
                            <w:t>Precision Safe Sidewalks, LLC</w:t>
                          </w:r>
                        </w:p>
                        <w:p w14:paraId="38576FB9" w14:textId="77777777" w:rsidR="007A4A04" w:rsidRDefault="007A4A04" w:rsidP="007A4A04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Raleigh NC | Charlotte NC</w:t>
                          </w:r>
                        </w:p>
                        <w:p w14:paraId="0D65E53A" w14:textId="77777777" w:rsidR="007A4A04" w:rsidRPr="00FD3072" w:rsidRDefault="007A4A04" w:rsidP="007A4A04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FD3072">
                            <w:rPr>
                              <w:sz w:val="18"/>
                              <w:szCs w:val="18"/>
                            </w:rPr>
                            <w:t>Mechanicsville VA | Charleston WV</w:t>
                          </w:r>
                        </w:p>
                        <w:p w14:paraId="19178D75" w14:textId="77777777" w:rsidR="007A4A04" w:rsidRDefault="007A4A04" w:rsidP="007A4A04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Washington DC | Albany NY | Western PA</w:t>
                          </w:r>
                        </w:p>
                        <w:p w14:paraId="379A7B80" w14:textId="77777777" w:rsidR="0005023F" w:rsidRDefault="006B7207" w:rsidP="007D0E2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Office/Fax: (800) 734-8891</w:t>
                          </w:r>
                        </w:p>
                        <w:p w14:paraId="3C80A79B" w14:textId="77777777" w:rsidR="006B7207" w:rsidRDefault="00000000" w:rsidP="007D0E2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hyperlink r:id="rId1" w:history="1">
                            <w:r w:rsidR="00BA457F" w:rsidRPr="00420F99">
                              <w:rPr>
                                <w:rStyle w:val="Hyperlink"/>
                                <w:sz w:val="18"/>
                                <w:szCs w:val="18"/>
                              </w:rPr>
                              <w:t>www.precisionsafesidewalks.com</w:t>
                            </w:r>
                          </w:hyperlink>
                        </w:p>
                        <w:p w14:paraId="2EAAB170" w14:textId="77777777" w:rsidR="00BA457F" w:rsidRDefault="00BA457F" w:rsidP="007D0E2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</w:p>
                        <w:p w14:paraId="6565DE24" w14:textId="77777777" w:rsidR="006B7207" w:rsidRPr="007D0E2E" w:rsidRDefault="006B7207" w:rsidP="007D0E2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5C9A5A" id="_x0000_s1039" type="#_x0000_t202" style="position:absolute;margin-left:318.3pt;margin-top:-31.85pt;width:186.2pt;height:7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" filled="f" stroked="f">
              <v:textbox>
                <w:txbxContent>
                  <w:p w14:paraId="6375C6C5" w14:textId="77777777" w:rsidR="0005023F" w:rsidRPr="00BA457F" w:rsidRDefault="000D77FC" w:rsidP="007D0E2E">
                    <w:pPr>
                      <w:spacing w:after="0" w:line="240" w:lineRule="auto"/>
                      <w:jc w:val="right"/>
                      <w:rPr>
                        <w:b/>
                        <w:sz w:val="18"/>
                        <w:szCs w:val="18"/>
                      </w:rPr>
                    </w:pPr>
                    <w:r w:rsidRPr="00BA457F">
                      <w:rPr>
                        <w:b/>
                        <w:sz w:val="18"/>
                        <w:szCs w:val="18"/>
                      </w:rPr>
                      <w:t>Precision Safe Sidewalks, LLC</w:t>
                    </w:r>
                  </w:p>
                  <w:p w14:paraId="38576FB9" w14:textId="77777777" w:rsidR="007A4A04" w:rsidRDefault="007A4A04" w:rsidP="007A4A0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Raleigh NC | Charlotte NC</w:t>
                    </w:r>
                  </w:p>
                  <w:p w14:paraId="0D65E53A" w14:textId="77777777" w:rsidR="007A4A04" w:rsidRPr="00FD3072" w:rsidRDefault="007A4A04" w:rsidP="007A4A0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FD3072">
                      <w:rPr>
                        <w:sz w:val="18"/>
                        <w:szCs w:val="18"/>
                      </w:rPr>
                      <w:t>Mechanicsville VA | Charleston WV</w:t>
                    </w:r>
                  </w:p>
                  <w:p w14:paraId="19178D75" w14:textId="77777777" w:rsidR="007A4A04" w:rsidRDefault="007A4A04" w:rsidP="007A4A0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Washington DC | Albany NY | Western PA</w:t>
                    </w:r>
                  </w:p>
                  <w:p w14:paraId="379A7B80" w14:textId="77777777" w:rsidR="0005023F" w:rsidRDefault="006B7207" w:rsidP="007D0E2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Office/Fax: (800) 734-8891</w:t>
                    </w:r>
                  </w:p>
                  <w:p w14:paraId="3C80A79B" w14:textId="77777777" w:rsidR="006B7207" w:rsidRDefault="00000000" w:rsidP="007D0E2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hyperlink r:id="rId2" w:history="1">
                      <w:r w:rsidR="00BA457F" w:rsidRPr="00420F99">
                        <w:rPr>
                          <w:rStyle w:val="Hyperlink"/>
                          <w:sz w:val="18"/>
                          <w:szCs w:val="18"/>
                        </w:rPr>
                        <w:t>www.precisionsafesidewalks.com</w:t>
                      </w:r>
                    </w:hyperlink>
                  </w:p>
                  <w:p w14:paraId="2EAAB170" w14:textId="77777777" w:rsidR="00BA457F" w:rsidRDefault="00BA457F" w:rsidP="007D0E2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</w:p>
                  <w:p w14:paraId="6565DE24" w14:textId="77777777" w:rsidR="006B7207" w:rsidRPr="007D0E2E" w:rsidRDefault="006B7207" w:rsidP="007D0E2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="00C94158"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A92994B" wp14:editId="450FB48D">
              <wp:simplePos x="0" y="0"/>
              <wp:positionH relativeFrom="column">
                <wp:posOffset>-202565</wp:posOffset>
              </wp:positionH>
              <wp:positionV relativeFrom="paragraph">
                <wp:posOffset>-369570</wp:posOffset>
              </wp:positionV>
              <wp:extent cx="1821180" cy="906780"/>
              <wp:effectExtent l="0" t="0" r="0" b="0"/>
              <wp:wrapNone/>
              <wp:docPr id="1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1180" cy="9067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1D9D523D" w14:textId="77777777" w:rsidR="0005023F" w:rsidRDefault="0005023F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0B736B2" wp14:editId="5FB9F898">
                                <wp:extent cx="1615197" cy="663351"/>
                                <wp:effectExtent l="19050" t="0" r="4053" b="0"/>
                                <wp:docPr id="42" name="Picture 42" descr="Vector - Final NC Logo tag copy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" descr="Vector - Final NC Logo tag copy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35825" cy="67182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92994B" id="Text Box 1" o:spid="_x0000_s1040" type="#_x0000_t202" style="position:absolute;margin-left:-15.95pt;margin-top:-29.1pt;width:143.4pt;height:71.4pt;z-index:251657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" stroked="f">
              <v:textbox style="mso-fit-shape-to-text:t">
                <w:txbxContent>
                  <w:p w14:paraId="1D9D523D" w14:textId="77777777" w:rsidR="0005023F" w:rsidRDefault="0005023F">
                    <w:r>
                      <w:rPr>
                        <w:noProof/>
                      </w:rPr>
                      <w:drawing>
                        <wp:inline distT="0" distB="0" distL="0" distR="0" wp14:anchorId="10B736B2" wp14:editId="5FB9F898">
                          <wp:extent cx="1615197" cy="663351"/>
                          <wp:effectExtent l="19050" t="0" r="4053" b="0"/>
                          <wp:docPr id="42" name="Picture 42" descr="Vector - Final NC Logo tag copy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" descr="Vector - Final NC Logo tag copy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35825" cy="6718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F21D5E">
      <w:t xml:space="preserve">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66506" w14:textId="77777777" w:rsidR="0005023F" w:rsidRDefault="0005023F" w:rsidP="00106BCA">
    <w:pPr>
      <w:pStyle w:val="Header"/>
      <w:tabs>
        <w:tab w:val="clear" w:pos="4680"/>
        <w:tab w:val="clear" w:pos="9360"/>
        <w:tab w:val="center" w:pos="5670"/>
        <w:tab w:val="right" w:pos="10890"/>
      </w:tabs>
    </w:pPr>
    <w:r>
      <w:tab/>
    </w:r>
  </w:p>
  <w:p w14:paraId="530E6721" w14:textId="77777777" w:rsidR="0005023F" w:rsidRDefault="0005023F" w:rsidP="00106BCA">
    <w:pPr>
      <w:pStyle w:val="Header"/>
      <w:tabs>
        <w:tab w:val="clear" w:pos="4680"/>
        <w:tab w:val="clear" w:pos="9360"/>
        <w:tab w:val="center" w:pos="5670"/>
        <w:tab w:val="right" w:pos="10890"/>
      </w:tabs>
    </w:pPr>
    <w:r>
      <w:tab/>
    </w:r>
  </w:p>
  <w:p w14:paraId="6A972F8F" w14:textId="77777777" w:rsidR="0005023F" w:rsidRDefault="000502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30E3"/>
    <w:multiLevelType w:val="hybridMultilevel"/>
    <w:tmpl w:val="6756A92C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" w15:restartNumberingAfterBreak="0">
    <w:nsid w:val="11993FE7"/>
    <w:multiLevelType w:val="hybridMultilevel"/>
    <w:tmpl w:val="670EECE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1DDF2393"/>
    <w:multiLevelType w:val="hybridMultilevel"/>
    <w:tmpl w:val="E460D4F4"/>
    <w:lvl w:ilvl="0" w:tplc="71B0F3BA">
      <w:start w:val="1"/>
      <w:numFmt w:val="lowerLetter"/>
      <w:lvlText w:val="%1."/>
      <w:lvlJc w:val="left"/>
      <w:pPr>
        <w:ind w:left="234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5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6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  <w:rPr>
        <w:rFonts w:cs="Times New Roman"/>
      </w:rPr>
    </w:lvl>
  </w:abstractNum>
  <w:abstractNum w:abstractNumId="3" w15:restartNumberingAfterBreak="0">
    <w:nsid w:val="31F95C53"/>
    <w:multiLevelType w:val="hybridMultilevel"/>
    <w:tmpl w:val="6C963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96909"/>
    <w:multiLevelType w:val="hybridMultilevel"/>
    <w:tmpl w:val="B42C854E"/>
    <w:lvl w:ilvl="0" w:tplc="0409000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020"/>
        </w:tabs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740"/>
        </w:tabs>
        <w:ind w:left="77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460"/>
        </w:tabs>
        <w:ind w:left="8460" w:hanging="360"/>
      </w:pPr>
      <w:rPr>
        <w:rFonts w:ascii="Wingdings" w:hAnsi="Wingdings" w:hint="default"/>
      </w:rPr>
    </w:lvl>
  </w:abstractNum>
  <w:abstractNum w:abstractNumId="5" w15:restartNumberingAfterBreak="0">
    <w:nsid w:val="37A167D5"/>
    <w:multiLevelType w:val="hybridMultilevel"/>
    <w:tmpl w:val="4DE0F5C8"/>
    <w:lvl w:ilvl="0" w:tplc="F8AEE024">
      <w:start w:val="21"/>
      <w:numFmt w:val="bullet"/>
      <w:lvlText w:val="-"/>
      <w:lvlJc w:val="left"/>
      <w:pPr>
        <w:ind w:left="3240" w:hanging="360"/>
      </w:pPr>
      <w:rPr>
        <w:rFonts w:ascii="Arial" w:eastAsia="Times New Roman" w:hAnsi="Aria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39B45E2D"/>
    <w:multiLevelType w:val="hybridMultilevel"/>
    <w:tmpl w:val="6846A4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729387E"/>
    <w:multiLevelType w:val="hybridMultilevel"/>
    <w:tmpl w:val="E3442B90"/>
    <w:lvl w:ilvl="0" w:tplc="DEBC7054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ED4A98"/>
    <w:multiLevelType w:val="hybridMultilevel"/>
    <w:tmpl w:val="A2FE7046"/>
    <w:lvl w:ilvl="0" w:tplc="DB06239C">
      <w:start w:val="1"/>
      <w:numFmt w:val="decimal"/>
      <w:lvlText w:val="%1."/>
      <w:lvlJc w:val="left"/>
      <w:pPr>
        <w:ind w:left="180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9" w15:restartNumberingAfterBreak="0">
    <w:nsid w:val="52013491"/>
    <w:multiLevelType w:val="hybridMultilevel"/>
    <w:tmpl w:val="9D64949E"/>
    <w:lvl w:ilvl="0" w:tplc="186AE2A6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52827B2A"/>
    <w:multiLevelType w:val="hybridMultilevel"/>
    <w:tmpl w:val="2D44F138"/>
    <w:lvl w:ilvl="0" w:tplc="9ACE7A24">
      <w:start w:val="1"/>
      <w:numFmt w:val="upperLetter"/>
      <w:lvlText w:val="%1."/>
      <w:lvlJc w:val="left"/>
      <w:pPr>
        <w:ind w:left="234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5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6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  <w:rPr>
        <w:rFonts w:cs="Times New Roman"/>
      </w:rPr>
    </w:lvl>
  </w:abstractNum>
  <w:abstractNum w:abstractNumId="11" w15:restartNumberingAfterBreak="0">
    <w:nsid w:val="58A453C6"/>
    <w:multiLevelType w:val="hybridMultilevel"/>
    <w:tmpl w:val="90FCC064"/>
    <w:lvl w:ilvl="0" w:tplc="26FE5A38">
      <w:start w:val="1"/>
      <w:numFmt w:val="decimal"/>
      <w:lvlText w:val="%1."/>
      <w:lvlJc w:val="left"/>
      <w:pPr>
        <w:ind w:left="234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5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6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  <w:rPr>
        <w:rFonts w:cs="Times New Roman"/>
      </w:rPr>
    </w:lvl>
  </w:abstractNum>
  <w:abstractNum w:abstractNumId="12" w15:restartNumberingAfterBreak="0">
    <w:nsid w:val="65BF1924"/>
    <w:multiLevelType w:val="hybridMultilevel"/>
    <w:tmpl w:val="7F2C4BCC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3" w15:restartNumberingAfterBreak="0">
    <w:nsid w:val="665F1008"/>
    <w:multiLevelType w:val="hybridMultilevel"/>
    <w:tmpl w:val="90F8E4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2B71FB1"/>
    <w:multiLevelType w:val="hybridMultilevel"/>
    <w:tmpl w:val="DD84C752"/>
    <w:lvl w:ilvl="0" w:tplc="04090019">
      <w:start w:val="1"/>
      <w:numFmt w:val="lowerLetter"/>
      <w:lvlText w:val="%1."/>
      <w:lvlJc w:val="left"/>
      <w:pPr>
        <w:ind w:left="261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77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93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  <w:rPr>
        <w:rFonts w:cs="Times New Roman"/>
      </w:rPr>
    </w:lvl>
  </w:abstractNum>
  <w:num w:numId="1" w16cid:durableId="174880419">
    <w:abstractNumId w:val="13"/>
  </w:num>
  <w:num w:numId="2" w16cid:durableId="1391003834">
    <w:abstractNumId w:val="8"/>
  </w:num>
  <w:num w:numId="3" w16cid:durableId="676082470">
    <w:abstractNumId w:val="3"/>
  </w:num>
  <w:num w:numId="4" w16cid:durableId="102918136">
    <w:abstractNumId w:val="14"/>
  </w:num>
  <w:num w:numId="5" w16cid:durableId="338115927">
    <w:abstractNumId w:val="5"/>
  </w:num>
  <w:num w:numId="6" w16cid:durableId="1717316027">
    <w:abstractNumId w:val="11"/>
  </w:num>
  <w:num w:numId="7" w16cid:durableId="626012104">
    <w:abstractNumId w:val="10"/>
  </w:num>
  <w:num w:numId="8" w16cid:durableId="2012752516">
    <w:abstractNumId w:val="2"/>
  </w:num>
  <w:num w:numId="9" w16cid:durableId="2090081582">
    <w:abstractNumId w:val="6"/>
  </w:num>
  <w:num w:numId="10" w16cid:durableId="568151154">
    <w:abstractNumId w:val="1"/>
  </w:num>
  <w:num w:numId="11" w16cid:durableId="1003319965">
    <w:abstractNumId w:val="12"/>
  </w:num>
  <w:num w:numId="12" w16cid:durableId="725373047">
    <w:abstractNumId w:val="0"/>
  </w:num>
  <w:num w:numId="13" w16cid:durableId="19166866">
    <w:abstractNumId w:val="4"/>
  </w:num>
  <w:num w:numId="14" w16cid:durableId="705184284">
    <w:abstractNumId w:val="9"/>
  </w:num>
  <w:num w:numId="15" w16cid:durableId="13550336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>
      <o:colormru v:ext="edit" colors="#bababa,#b2b2b2,#b0b0b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A74"/>
    <w:rsid w:val="000000C6"/>
    <w:rsid w:val="00004580"/>
    <w:rsid w:val="00004EB2"/>
    <w:rsid w:val="00006F67"/>
    <w:rsid w:val="00011F9C"/>
    <w:rsid w:val="00012DF2"/>
    <w:rsid w:val="000130BE"/>
    <w:rsid w:val="00013DC4"/>
    <w:rsid w:val="00017282"/>
    <w:rsid w:val="00020653"/>
    <w:rsid w:val="000206F9"/>
    <w:rsid w:val="00021994"/>
    <w:rsid w:val="000245FA"/>
    <w:rsid w:val="00024729"/>
    <w:rsid w:val="00025A54"/>
    <w:rsid w:val="000303DF"/>
    <w:rsid w:val="000306A8"/>
    <w:rsid w:val="0003311B"/>
    <w:rsid w:val="00036014"/>
    <w:rsid w:val="00040658"/>
    <w:rsid w:val="00040CAB"/>
    <w:rsid w:val="000443C3"/>
    <w:rsid w:val="0005023F"/>
    <w:rsid w:val="00051B24"/>
    <w:rsid w:val="00056F6D"/>
    <w:rsid w:val="00061508"/>
    <w:rsid w:val="0006255C"/>
    <w:rsid w:val="000635CE"/>
    <w:rsid w:val="00063DC7"/>
    <w:rsid w:val="000643CF"/>
    <w:rsid w:val="00065009"/>
    <w:rsid w:val="00066FE8"/>
    <w:rsid w:val="00071143"/>
    <w:rsid w:val="00071A5E"/>
    <w:rsid w:val="0007479F"/>
    <w:rsid w:val="00077765"/>
    <w:rsid w:val="000816BA"/>
    <w:rsid w:val="00085894"/>
    <w:rsid w:val="00086C9E"/>
    <w:rsid w:val="0008708B"/>
    <w:rsid w:val="000903D5"/>
    <w:rsid w:val="00090B44"/>
    <w:rsid w:val="00093919"/>
    <w:rsid w:val="00095249"/>
    <w:rsid w:val="000973F5"/>
    <w:rsid w:val="000A2D36"/>
    <w:rsid w:val="000B1FA9"/>
    <w:rsid w:val="000B31A5"/>
    <w:rsid w:val="000B473A"/>
    <w:rsid w:val="000C1EBD"/>
    <w:rsid w:val="000C406B"/>
    <w:rsid w:val="000C5E16"/>
    <w:rsid w:val="000D65A8"/>
    <w:rsid w:val="000D77FC"/>
    <w:rsid w:val="000E4A94"/>
    <w:rsid w:val="000E545F"/>
    <w:rsid w:val="000E5C0E"/>
    <w:rsid w:val="000E6EEF"/>
    <w:rsid w:val="000F0247"/>
    <w:rsid w:val="000F0B3B"/>
    <w:rsid w:val="000F28FD"/>
    <w:rsid w:val="000F48AA"/>
    <w:rsid w:val="000F6D3B"/>
    <w:rsid w:val="000F6D89"/>
    <w:rsid w:val="000F7478"/>
    <w:rsid w:val="0010198A"/>
    <w:rsid w:val="001037B5"/>
    <w:rsid w:val="00103D2D"/>
    <w:rsid w:val="00106BCA"/>
    <w:rsid w:val="00120F26"/>
    <w:rsid w:val="00125B50"/>
    <w:rsid w:val="00131945"/>
    <w:rsid w:val="00140E90"/>
    <w:rsid w:val="0014194B"/>
    <w:rsid w:val="00141DD8"/>
    <w:rsid w:val="00142B94"/>
    <w:rsid w:val="00143F52"/>
    <w:rsid w:val="00153B3D"/>
    <w:rsid w:val="0016050A"/>
    <w:rsid w:val="00161C6D"/>
    <w:rsid w:val="001643C1"/>
    <w:rsid w:val="00164E5C"/>
    <w:rsid w:val="00165E86"/>
    <w:rsid w:val="001660F8"/>
    <w:rsid w:val="001660FB"/>
    <w:rsid w:val="0016641D"/>
    <w:rsid w:val="00167918"/>
    <w:rsid w:val="001714FF"/>
    <w:rsid w:val="00175DAC"/>
    <w:rsid w:val="00181884"/>
    <w:rsid w:val="001827C4"/>
    <w:rsid w:val="001846DC"/>
    <w:rsid w:val="00184AA3"/>
    <w:rsid w:val="00184DC3"/>
    <w:rsid w:val="00186C0D"/>
    <w:rsid w:val="00190CBF"/>
    <w:rsid w:val="001961F0"/>
    <w:rsid w:val="001A08B4"/>
    <w:rsid w:val="001A278E"/>
    <w:rsid w:val="001A315D"/>
    <w:rsid w:val="001B08BC"/>
    <w:rsid w:val="001B17C6"/>
    <w:rsid w:val="001B258F"/>
    <w:rsid w:val="001B361F"/>
    <w:rsid w:val="001B3B21"/>
    <w:rsid w:val="001B6D80"/>
    <w:rsid w:val="001B7BE2"/>
    <w:rsid w:val="001C12DE"/>
    <w:rsid w:val="001C3852"/>
    <w:rsid w:val="001C3BD3"/>
    <w:rsid w:val="001C630A"/>
    <w:rsid w:val="001D0166"/>
    <w:rsid w:val="001D097A"/>
    <w:rsid w:val="001D3443"/>
    <w:rsid w:val="001E41DB"/>
    <w:rsid w:val="001E5A8F"/>
    <w:rsid w:val="001E6E14"/>
    <w:rsid w:val="001F0433"/>
    <w:rsid w:val="001F0437"/>
    <w:rsid w:val="001F3735"/>
    <w:rsid w:val="0020378A"/>
    <w:rsid w:val="00207B5E"/>
    <w:rsid w:val="00210C46"/>
    <w:rsid w:val="00215F8F"/>
    <w:rsid w:val="002165D0"/>
    <w:rsid w:val="0022409E"/>
    <w:rsid w:val="00225B88"/>
    <w:rsid w:val="002266E0"/>
    <w:rsid w:val="00230C39"/>
    <w:rsid w:val="00230EFD"/>
    <w:rsid w:val="00232128"/>
    <w:rsid w:val="00232D3E"/>
    <w:rsid w:val="00234327"/>
    <w:rsid w:val="002356EE"/>
    <w:rsid w:val="0023604C"/>
    <w:rsid w:val="00243402"/>
    <w:rsid w:val="002466E3"/>
    <w:rsid w:val="00246A16"/>
    <w:rsid w:val="00247ADE"/>
    <w:rsid w:val="00251F5C"/>
    <w:rsid w:val="00256928"/>
    <w:rsid w:val="002570BD"/>
    <w:rsid w:val="00260548"/>
    <w:rsid w:val="002626FA"/>
    <w:rsid w:val="00263AD4"/>
    <w:rsid w:val="00263FA4"/>
    <w:rsid w:val="00270AAA"/>
    <w:rsid w:val="0027297D"/>
    <w:rsid w:val="00273C29"/>
    <w:rsid w:val="00275B38"/>
    <w:rsid w:val="00275D8E"/>
    <w:rsid w:val="00284CBF"/>
    <w:rsid w:val="00286405"/>
    <w:rsid w:val="00291F3D"/>
    <w:rsid w:val="00293F57"/>
    <w:rsid w:val="00296332"/>
    <w:rsid w:val="00297987"/>
    <w:rsid w:val="00297AAE"/>
    <w:rsid w:val="002A0182"/>
    <w:rsid w:val="002A557D"/>
    <w:rsid w:val="002A5AE9"/>
    <w:rsid w:val="002A5C8E"/>
    <w:rsid w:val="002A7438"/>
    <w:rsid w:val="002A765E"/>
    <w:rsid w:val="002B0033"/>
    <w:rsid w:val="002B43A4"/>
    <w:rsid w:val="002D006B"/>
    <w:rsid w:val="002D036C"/>
    <w:rsid w:val="002D0D5B"/>
    <w:rsid w:val="002D2973"/>
    <w:rsid w:val="002D384B"/>
    <w:rsid w:val="002D390F"/>
    <w:rsid w:val="002D46A5"/>
    <w:rsid w:val="002E0DD7"/>
    <w:rsid w:val="002E1934"/>
    <w:rsid w:val="002E1FAF"/>
    <w:rsid w:val="002E709A"/>
    <w:rsid w:val="002E7216"/>
    <w:rsid w:val="002E7465"/>
    <w:rsid w:val="002F0C1A"/>
    <w:rsid w:val="002F16E5"/>
    <w:rsid w:val="002F3ECA"/>
    <w:rsid w:val="00313D38"/>
    <w:rsid w:val="00315247"/>
    <w:rsid w:val="00320B85"/>
    <w:rsid w:val="0032507B"/>
    <w:rsid w:val="003268F3"/>
    <w:rsid w:val="00330CB7"/>
    <w:rsid w:val="00330EDE"/>
    <w:rsid w:val="00330F0D"/>
    <w:rsid w:val="00331CFC"/>
    <w:rsid w:val="00334076"/>
    <w:rsid w:val="0033779D"/>
    <w:rsid w:val="00345612"/>
    <w:rsid w:val="00346C5E"/>
    <w:rsid w:val="00353495"/>
    <w:rsid w:val="00361FB6"/>
    <w:rsid w:val="00365C91"/>
    <w:rsid w:val="0036690F"/>
    <w:rsid w:val="00372A6A"/>
    <w:rsid w:val="0037614B"/>
    <w:rsid w:val="00382499"/>
    <w:rsid w:val="00382FC0"/>
    <w:rsid w:val="00395221"/>
    <w:rsid w:val="003A39C7"/>
    <w:rsid w:val="003A6F41"/>
    <w:rsid w:val="003B0A8F"/>
    <w:rsid w:val="003B14FF"/>
    <w:rsid w:val="003B4A41"/>
    <w:rsid w:val="003B7B74"/>
    <w:rsid w:val="003C30F0"/>
    <w:rsid w:val="003C50E6"/>
    <w:rsid w:val="003C7949"/>
    <w:rsid w:val="003C7A6E"/>
    <w:rsid w:val="003D0D85"/>
    <w:rsid w:val="003D0EC1"/>
    <w:rsid w:val="003D6988"/>
    <w:rsid w:val="003D6DF9"/>
    <w:rsid w:val="003E56B7"/>
    <w:rsid w:val="003E772C"/>
    <w:rsid w:val="003F0CA7"/>
    <w:rsid w:val="003F6E7E"/>
    <w:rsid w:val="00401A02"/>
    <w:rsid w:val="00403D29"/>
    <w:rsid w:val="00404E31"/>
    <w:rsid w:val="0040579C"/>
    <w:rsid w:val="0040745E"/>
    <w:rsid w:val="00407F8F"/>
    <w:rsid w:val="0041328C"/>
    <w:rsid w:val="0041355C"/>
    <w:rsid w:val="00415754"/>
    <w:rsid w:val="00425A92"/>
    <w:rsid w:val="00425C70"/>
    <w:rsid w:val="00426471"/>
    <w:rsid w:val="00430CDD"/>
    <w:rsid w:val="00431647"/>
    <w:rsid w:val="0043375E"/>
    <w:rsid w:val="004345AD"/>
    <w:rsid w:val="00437DA3"/>
    <w:rsid w:val="00446092"/>
    <w:rsid w:val="0045100C"/>
    <w:rsid w:val="00451C00"/>
    <w:rsid w:val="004532FE"/>
    <w:rsid w:val="00457E85"/>
    <w:rsid w:val="00460C93"/>
    <w:rsid w:val="004667BC"/>
    <w:rsid w:val="00470300"/>
    <w:rsid w:val="004716AF"/>
    <w:rsid w:val="00473F96"/>
    <w:rsid w:val="0047460C"/>
    <w:rsid w:val="00477B0A"/>
    <w:rsid w:val="00477F24"/>
    <w:rsid w:val="00481975"/>
    <w:rsid w:val="004842C4"/>
    <w:rsid w:val="00484F58"/>
    <w:rsid w:val="004864B8"/>
    <w:rsid w:val="00487A91"/>
    <w:rsid w:val="004900ED"/>
    <w:rsid w:val="004922EF"/>
    <w:rsid w:val="0049388E"/>
    <w:rsid w:val="0049582F"/>
    <w:rsid w:val="00495E28"/>
    <w:rsid w:val="004A002D"/>
    <w:rsid w:val="004A1D57"/>
    <w:rsid w:val="004A3FA2"/>
    <w:rsid w:val="004B2CC7"/>
    <w:rsid w:val="004B4532"/>
    <w:rsid w:val="004C4D54"/>
    <w:rsid w:val="004C6707"/>
    <w:rsid w:val="004C688C"/>
    <w:rsid w:val="004D182D"/>
    <w:rsid w:val="004D3687"/>
    <w:rsid w:val="004D3CD6"/>
    <w:rsid w:val="004D4D0E"/>
    <w:rsid w:val="004D640A"/>
    <w:rsid w:val="004D6AF1"/>
    <w:rsid w:val="004D72ED"/>
    <w:rsid w:val="004D7AB8"/>
    <w:rsid w:val="004E170C"/>
    <w:rsid w:val="004E363C"/>
    <w:rsid w:val="004E4A60"/>
    <w:rsid w:val="004F17E5"/>
    <w:rsid w:val="004F382D"/>
    <w:rsid w:val="004F5CE1"/>
    <w:rsid w:val="004F5F57"/>
    <w:rsid w:val="004F72E0"/>
    <w:rsid w:val="00504D91"/>
    <w:rsid w:val="0051056E"/>
    <w:rsid w:val="00510E75"/>
    <w:rsid w:val="00515F24"/>
    <w:rsid w:val="00525452"/>
    <w:rsid w:val="00530955"/>
    <w:rsid w:val="00535236"/>
    <w:rsid w:val="00540C98"/>
    <w:rsid w:val="005432AA"/>
    <w:rsid w:val="00545503"/>
    <w:rsid w:val="005463C5"/>
    <w:rsid w:val="00552CCE"/>
    <w:rsid w:val="00555207"/>
    <w:rsid w:val="00555648"/>
    <w:rsid w:val="005562CA"/>
    <w:rsid w:val="00560547"/>
    <w:rsid w:val="005619FC"/>
    <w:rsid w:val="00564FFE"/>
    <w:rsid w:val="00566043"/>
    <w:rsid w:val="00571220"/>
    <w:rsid w:val="005767DE"/>
    <w:rsid w:val="00577C66"/>
    <w:rsid w:val="00583202"/>
    <w:rsid w:val="00591D97"/>
    <w:rsid w:val="005932E9"/>
    <w:rsid w:val="00593628"/>
    <w:rsid w:val="00597BF2"/>
    <w:rsid w:val="005A3500"/>
    <w:rsid w:val="005A5FDC"/>
    <w:rsid w:val="005A6044"/>
    <w:rsid w:val="005A6604"/>
    <w:rsid w:val="005A77AD"/>
    <w:rsid w:val="005B0615"/>
    <w:rsid w:val="005B1D70"/>
    <w:rsid w:val="005B221F"/>
    <w:rsid w:val="005B3ECF"/>
    <w:rsid w:val="005C20B0"/>
    <w:rsid w:val="005C213A"/>
    <w:rsid w:val="005C214F"/>
    <w:rsid w:val="005C30B4"/>
    <w:rsid w:val="005C6E76"/>
    <w:rsid w:val="005C6F8F"/>
    <w:rsid w:val="005D32D9"/>
    <w:rsid w:val="005D7100"/>
    <w:rsid w:val="005E2528"/>
    <w:rsid w:val="005E26C3"/>
    <w:rsid w:val="005E5272"/>
    <w:rsid w:val="005E61D5"/>
    <w:rsid w:val="005E6546"/>
    <w:rsid w:val="005E6A5A"/>
    <w:rsid w:val="005F1147"/>
    <w:rsid w:val="005F3F2E"/>
    <w:rsid w:val="005F5BBD"/>
    <w:rsid w:val="005F7072"/>
    <w:rsid w:val="005F7671"/>
    <w:rsid w:val="00604E56"/>
    <w:rsid w:val="006053A4"/>
    <w:rsid w:val="00605765"/>
    <w:rsid w:val="00607AED"/>
    <w:rsid w:val="00611AC7"/>
    <w:rsid w:val="00613281"/>
    <w:rsid w:val="0061461D"/>
    <w:rsid w:val="00615E9C"/>
    <w:rsid w:val="0062408A"/>
    <w:rsid w:val="00624316"/>
    <w:rsid w:val="0062740D"/>
    <w:rsid w:val="00634479"/>
    <w:rsid w:val="006356D8"/>
    <w:rsid w:val="0063728C"/>
    <w:rsid w:val="00637AF9"/>
    <w:rsid w:val="006402E1"/>
    <w:rsid w:val="00640A24"/>
    <w:rsid w:val="00641294"/>
    <w:rsid w:val="00644F28"/>
    <w:rsid w:val="00653C20"/>
    <w:rsid w:val="0065471A"/>
    <w:rsid w:val="0065633E"/>
    <w:rsid w:val="006564F8"/>
    <w:rsid w:val="006607A6"/>
    <w:rsid w:val="00662CC6"/>
    <w:rsid w:val="006643C3"/>
    <w:rsid w:val="006672A1"/>
    <w:rsid w:val="00667E23"/>
    <w:rsid w:val="00671B9A"/>
    <w:rsid w:val="00673C6B"/>
    <w:rsid w:val="006753E1"/>
    <w:rsid w:val="0068399B"/>
    <w:rsid w:val="00691A80"/>
    <w:rsid w:val="0069461A"/>
    <w:rsid w:val="00697439"/>
    <w:rsid w:val="006A24CB"/>
    <w:rsid w:val="006A3A44"/>
    <w:rsid w:val="006A560A"/>
    <w:rsid w:val="006A6293"/>
    <w:rsid w:val="006A6689"/>
    <w:rsid w:val="006A7AED"/>
    <w:rsid w:val="006B3142"/>
    <w:rsid w:val="006B7207"/>
    <w:rsid w:val="006B74B9"/>
    <w:rsid w:val="006C474D"/>
    <w:rsid w:val="006C5BF0"/>
    <w:rsid w:val="006C63AA"/>
    <w:rsid w:val="006D0DD6"/>
    <w:rsid w:val="006D1DDF"/>
    <w:rsid w:val="006D4C7C"/>
    <w:rsid w:val="006D5213"/>
    <w:rsid w:val="006D5A47"/>
    <w:rsid w:val="006E0FC4"/>
    <w:rsid w:val="006E19E2"/>
    <w:rsid w:val="006E5E1F"/>
    <w:rsid w:val="006E5EA4"/>
    <w:rsid w:val="006E6478"/>
    <w:rsid w:val="006E7215"/>
    <w:rsid w:val="006F027A"/>
    <w:rsid w:val="006F06D4"/>
    <w:rsid w:val="006F3070"/>
    <w:rsid w:val="006F3216"/>
    <w:rsid w:val="006F5FF2"/>
    <w:rsid w:val="006F643D"/>
    <w:rsid w:val="006F7401"/>
    <w:rsid w:val="007001E3"/>
    <w:rsid w:val="00701FE1"/>
    <w:rsid w:val="007028EA"/>
    <w:rsid w:val="0070376E"/>
    <w:rsid w:val="00703FB3"/>
    <w:rsid w:val="00705A76"/>
    <w:rsid w:val="00711A33"/>
    <w:rsid w:val="00714A81"/>
    <w:rsid w:val="00717CF1"/>
    <w:rsid w:val="007201F2"/>
    <w:rsid w:val="007218B8"/>
    <w:rsid w:val="00722DC1"/>
    <w:rsid w:val="00730761"/>
    <w:rsid w:val="007323D6"/>
    <w:rsid w:val="00733951"/>
    <w:rsid w:val="007354CE"/>
    <w:rsid w:val="00735F54"/>
    <w:rsid w:val="00736CDD"/>
    <w:rsid w:val="00742BD4"/>
    <w:rsid w:val="00742C61"/>
    <w:rsid w:val="00745ED8"/>
    <w:rsid w:val="00746413"/>
    <w:rsid w:val="00750BF2"/>
    <w:rsid w:val="00751C2D"/>
    <w:rsid w:val="00752050"/>
    <w:rsid w:val="0075344B"/>
    <w:rsid w:val="00753A9D"/>
    <w:rsid w:val="00754328"/>
    <w:rsid w:val="007574EB"/>
    <w:rsid w:val="00757AFA"/>
    <w:rsid w:val="00761B0E"/>
    <w:rsid w:val="0076254C"/>
    <w:rsid w:val="007626D8"/>
    <w:rsid w:val="00773E02"/>
    <w:rsid w:val="0077693B"/>
    <w:rsid w:val="00782F5E"/>
    <w:rsid w:val="0078325B"/>
    <w:rsid w:val="00783CAB"/>
    <w:rsid w:val="00783FE3"/>
    <w:rsid w:val="00787F53"/>
    <w:rsid w:val="00792426"/>
    <w:rsid w:val="00794022"/>
    <w:rsid w:val="007940BE"/>
    <w:rsid w:val="00795E12"/>
    <w:rsid w:val="00796F2A"/>
    <w:rsid w:val="007A4A04"/>
    <w:rsid w:val="007A4FCC"/>
    <w:rsid w:val="007B1494"/>
    <w:rsid w:val="007B1E66"/>
    <w:rsid w:val="007B3132"/>
    <w:rsid w:val="007B6AA6"/>
    <w:rsid w:val="007C378B"/>
    <w:rsid w:val="007C42A9"/>
    <w:rsid w:val="007C58E8"/>
    <w:rsid w:val="007C799E"/>
    <w:rsid w:val="007D0E2E"/>
    <w:rsid w:val="007D365F"/>
    <w:rsid w:val="007D3B7F"/>
    <w:rsid w:val="007D4597"/>
    <w:rsid w:val="007D543F"/>
    <w:rsid w:val="007E1082"/>
    <w:rsid w:val="007E4E88"/>
    <w:rsid w:val="007E541F"/>
    <w:rsid w:val="007E5FB3"/>
    <w:rsid w:val="007E774B"/>
    <w:rsid w:val="007F0CBB"/>
    <w:rsid w:val="007F29B6"/>
    <w:rsid w:val="007F79A1"/>
    <w:rsid w:val="007F7E0E"/>
    <w:rsid w:val="00803680"/>
    <w:rsid w:val="00812E07"/>
    <w:rsid w:val="00814C09"/>
    <w:rsid w:val="00815BBB"/>
    <w:rsid w:val="008210C2"/>
    <w:rsid w:val="00821BF5"/>
    <w:rsid w:val="00821F8C"/>
    <w:rsid w:val="00824B87"/>
    <w:rsid w:val="00825C18"/>
    <w:rsid w:val="00826D4B"/>
    <w:rsid w:val="0084214B"/>
    <w:rsid w:val="008431F5"/>
    <w:rsid w:val="008444A8"/>
    <w:rsid w:val="00844B29"/>
    <w:rsid w:val="00847AF6"/>
    <w:rsid w:val="008612CF"/>
    <w:rsid w:val="00861A49"/>
    <w:rsid w:val="00865CB5"/>
    <w:rsid w:val="008766AF"/>
    <w:rsid w:val="00876820"/>
    <w:rsid w:val="00877061"/>
    <w:rsid w:val="008772D4"/>
    <w:rsid w:val="00883E42"/>
    <w:rsid w:val="0088456E"/>
    <w:rsid w:val="00884E6C"/>
    <w:rsid w:val="008858E8"/>
    <w:rsid w:val="00887501"/>
    <w:rsid w:val="00890700"/>
    <w:rsid w:val="00892F8B"/>
    <w:rsid w:val="00893194"/>
    <w:rsid w:val="00894078"/>
    <w:rsid w:val="008941B8"/>
    <w:rsid w:val="00896A2A"/>
    <w:rsid w:val="008A11DA"/>
    <w:rsid w:val="008A188B"/>
    <w:rsid w:val="008A1C60"/>
    <w:rsid w:val="008B1AF3"/>
    <w:rsid w:val="008C58FE"/>
    <w:rsid w:val="008C5E4E"/>
    <w:rsid w:val="008C7AF8"/>
    <w:rsid w:val="008D1320"/>
    <w:rsid w:val="008D19CE"/>
    <w:rsid w:val="008D3404"/>
    <w:rsid w:val="008D521A"/>
    <w:rsid w:val="008D5500"/>
    <w:rsid w:val="008E175B"/>
    <w:rsid w:val="008E7702"/>
    <w:rsid w:val="008F127C"/>
    <w:rsid w:val="008F4DAD"/>
    <w:rsid w:val="008F59D6"/>
    <w:rsid w:val="008F5E8E"/>
    <w:rsid w:val="008F6D55"/>
    <w:rsid w:val="00902ABB"/>
    <w:rsid w:val="00917BB0"/>
    <w:rsid w:val="00921408"/>
    <w:rsid w:val="0092501A"/>
    <w:rsid w:val="00925E82"/>
    <w:rsid w:val="00927A20"/>
    <w:rsid w:val="009326ED"/>
    <w:rsid w:val="0093322C"/>
    <w:rsid w:val="00933559"/>
    <w:rsid w:val="00942DE7"/>
    <w:rsid w:val="00943CF0"/>
    <w:rsid w:val="00945419"/>
    <w:rsid w:val="0095055E"/>
    <w:rsid w:val="00951759"/>
    <w:rsid w:val="00951B16"/>
    <w:rsid w:val="00951E73"/>
    <w:rsid w:val="00952403"/>
    <w:rsid w:val="00956B46"/>
    <w:rsid w:val="00957B6A"/>
    <w:rsid w:val="0096059E"/>
    <w:rsid w:val="0096216E"/>
    <w:rsid w:val="00963E0E"/>
    <w:rsid w:val="00967824"/>
    <w:rsid w:val="00973C4D"/>
    <w:rsid w:val="009822EC"/>
    <w:rsid w:val="009851DD"/>
    <w:rsid w:val="00985884"/>
    <w:rsid w:val="00985F47"/>
    <w:rsid w:val="009911B5"/>
    <w:rsid w:val="00991FD8"/>
    <w:rsid w:val="0099274D"/>
    <w:rsid w:val="00994A7E"/>
    <w:rsid w:val="009954B6"/>
    <w:rsid w:val="00996CB8"/>
    <w:rsid w:val="009A2160"/>
    <w:rsid w:val="009A4615"/>
    <w:rsid w:val="009A659E"/>
    <w:rsid w:val="009A7963"/>
    <w:rsid w:val="009A7C87"/>
    <w:rsid w:val="009B549E"/>
    <w:rsid w:val="009C2372"/>
    <w:rsid w:val="009C67CB"/>
    <w:rsid w:val="009C6DBF"/>
    <w:rsid w:val="009D06CF"/>
    <w:rsid w:val="009D13B6"/>
    <w:rsid w:val="009D534E"/>
    <w:rsid w:val="009D7B07"/>
    <w:rsid w:val="009E0448"/>
    <w:rsid w:val="009E2DEC"/>
    <w:rsid w:val="009E4E77"/>
    <w:rsid w:val="009E6B99"/>
    <w:rsid w:val="009F0EB0"/>
    <w:rsid w:val="009F2B6E"/>
    <w:rsid w:val="009F4BC7"/>
    <w:rsid w:val="009F784E"/>
    <w:rsid w:val="00A02728"/>
    <w:rsid w:val="00A06738"/>
    <w:rsid w:val="00A16E79"/>
    <w:rsid w:val="00A222B6"/>
    <w:rsid w:val="00A239D5"/>
    <w:rsid w:val="00A243BF"/>
    <w:rsid w:val="00A26C73"/>
    <w:rsid w:val="00A3517F"/>
    <w:rsid w:val="00A40AC3"/>
    <w:rsid w:val="00A426A0"/>
    <w:rsid w:val="00A4392B"/>
    <w:rsid w:val="00A46EBA"/>
    <w:rsid w:val="00A510A5"/>
    <w:rsid w:val="00A5554B"/>
    <w:rsid w:val="00A61274"/>
    <w:rsid w:val="00A65F16"/>
    <w:rsid w:val="00A704D3"/>
    <w:rsid w:val="00A739DB"/>
    <w:rsid w:val="00A744A0"/>
    <w:rsid w:val="00A8427B"/>
    <w:rsid w:val="00A84E16"/>
    <w:rsid w:val="00A90E51"/>
    <w:rsid w:val="00A910FC"/>
    <w:rsid w:val="00A91BB6"/>
    <w:rsid w:val="00A920EE"/>
    <w:rsid w:val="00A92D1C"/>
    <w:rsid w:val="00A97416"/>
    <w:rsid w:val="00AB0ABC"/>
    <w:rsid w:val="00AB3127"/>
    <w:rsid w:val="00AC3AF2"/>
    <w:rsid w:val="00AC6710"/>
    <w:rsid w:val="00AD0881"/>
    <w:rsid w:val="00AD5816"/>
    <w:rsid w:val="00AE0F37"/>
    <w:rsid w:val="00AE16F1"/>
    <w:rsid w:val="00AE50CB"/>
    <w:rsid w:val="00AE5518"/>
    <w:rsid w:val="00AE6667"/>
    <w:rsid w:val="00AF37DB"/>
    <w:rsid w:val="00AF4E6E"/>
    <w:rsid w:val="00AF55B3"/>
    <w:rsid w:val="00B00247"/>
    <w:rsid w:val="00B03B7D"/>
    <w:rsid w:val="00B04617"/>
    <w:rsid w:val="00B07BE1"/>
    <w:rsid w:val="00B11A90"/>
    <w:rsid w:val="00B13E66"/>
    <w:rsid w:val="00B1448B"/>
    <w:rsid w:val="00B21D1D"/>
    <w:rsid w:val="00B24E19"/>
    <w:rsid w:val="00B33A81"/>
    <w:rsid w:val="00B34E67"/>
    <w:rsid w:val="00B37B04"/>
    <w:rsid w:val="00B401E5"/>
    <w:rsid w:val="00B43C70"/>
    <w:rsid w:val="00B53344"/>
    <w:rsid w:val="00B53E79"/>
    <w:rsid w:val="00B566B0"/>
    <w:rsid w:val="00B60C5E"/>
    <w:rsid w:val="00B629D4"/>
    <w:rsid w:val="00B645C5"/>
    <w:rsid w:val="00B65075"/>
    <w:rsid w:val="00B65EE2"/>
    <w:rsid w:val="00B70CE0"/>
    <w:rsid w:val="00B710E4"/>
    <w:rsid w:val="00B71E86"/>
    <w:rsid w:val="00B726C4"/>
    <w:rsid w:val="00B738BB"/>
    <w:rsid w:val="00B7442C"/>
    <w:rsid w:val="00B7462F"/>
    <w:rsid w:val="00B76895"/>
    <w:rsid w:val="00B7789F"/>
    <w:rsid w:val="00B86984"/>
    <w:rsid w:val="00B872DC"/>
    <w:rsid w:val="00B90E32"/>
    <w:rsid w:val="00B9142A"/>
    <w:rsid w:val="00B94147"/>
    <w:rsid w:val="00B944FF"/>
    <w:rsid w:val="00B95E32"/>
    <w:rsid w:val="00B96D2F"/>
    <w:rsid w:val="00BA457F"/>
    <w:rsid w:val="00BA7320"/>
    <w:rsid w:val="00BB23B3"/>
    <w:rsid w:val="00BC5C25"/>
    <w:rsid w:val="00BE20DF"/>
    <w:rsid w:val="00BE2A1C"/>
    <w:rsid w:val="00BE3DD4"/>
    <w:rsid w:val="00BE726C"/>
    <w:rsid w:val="00BF40DD"/>
    <w:rsid w:val="00BF4E8B"/>
    <w:rsid w:val="00BF6725"/>
    <w:rsid w:val="00BF7C49"/>
    <w:rsid w:val="00C00A60"/>
    <w:rsid w:val="00C03623"/>
    <w:rsid w:val="00C046CF"/>
    <w:rsid w:val="00C068F7"/>
    <w:rsid w:val="00C0701D"/>
    <w:rsid w:val="00C11CC4"/>
    <w:rsid w:val="00C1481E"/>
    <w:rsid w:val="00C16921"/>
    <w:rsid w:val="00C2073F"/>
    <w:rsid w:val="00C234CF"/>
    <w:rsid w:val="00C23521"/>
    <w:rsid w:val="00C251E0"/>
    <w:rsid w:val="00C26C4E"/>
    <w:rsid w:val="00C27BF7"/>
    <w:rsid w:val="00C33089"/>
    <w:rsid w:val="00C35E4C"/>
    <w:rsid w:val="00C41631"/>
    <w:rsid w:val="00C43024"/>
    <w:rsid w:val="00C439F1"/>
    <w:rsid w:val="00C4530F"/>
    <w:rsid w:val="00C4559F"/>
    <w:rsid w:val="00C501C9"/>
    <w:rsid w:val="00C51CD0"/>
    <w:rsid w:val="00C53205"/>
    <w:rsid w:val="00C541BE"/>
    <w:rsid w:val="00C55081"/>
    <w:rsid w:val="00C56120"/>
    <w:rsid w:val="00C57EFA"/>
    <w:rsid w:val="00C601AD"/>
    <w:rsid w:val="00C63475"/>
    <w:rsid w:val="00C66ABA"/>
    <w:rsid w:val="00C731DE"/>
    <w:rsid w:val="00C7359D"/>
    <w:rsid w:val="00C73847"/>
    <w:rsid w:val="00C7449A"/>
    <w:rsid w:val="00C773C6"/>
    <w:rsid w:val="00C83F46"/>
    <w:rsid w:val="00C84808"/>
    <w:rsid w:val="00C86D2E"/>
    <w:rsid w:val="00C94158"/>
    <w:rsid w:val="00C96292"/>
    <w:rsid w:val="00C97F24"/>
    <w:rsid w:val="00CA0048"/>
    <w:rsid w:val="00CA129A"/>
    <w:rsid w:val="00CA1569"/>
    <w:rsid w:val="00CA2E83"/>
    <w:rsid w:val="00CA31AC"/>
    <w:rsid w:val="00CA46F1"/>
    <w:rsid w:val="00CB0CB6"/>
    <w:rsid w:val="00CB3AA4"/>
    <w:rsid w:val="00CB4F3C"/>
    <w:rsid w:val="00CB5CD0"/>
    <w:rsid w:val="00CC085A"/>
    <w:rsid w:val="00CC108E"/>
    <w:rsid w:val="00CC50B2"/>
    <w:rsid w:val="00CD0477"/>
    <w:rsid w:val="00CD34DF"/>
    <w:rsid w:val="00CD4044"/>
    <w:rsid w:val="00CE13B5"/>
    <w:rsid w:val="00CE4711"/>
    <w:rsid w:val="00CE69F4"/>
    <w:rsid w:val="00CF38DD"/>
    <w:rsid w:val="00CF7182"/>
    <w:rsid w:val="00D02940"/>
    <w:rsid w:val="00D03B17"/>
    <w:rsid w:val="00D06D75"/>
    <w:rsid w:val="00D07691"/>
    <w:rsid w:val="00D10C91"/>
    <w:rsid w:val="00D11A5A"/>
    <w:rsid w:val="00D14A74"/>
    <w:rsid w:val="00D153C1"/>
    <w:rsid w:val="00D20DF6"/>
    <w:rsid w:val="00D24AA5"/>
    <w:rsid w:val="00D25D76"/>
    <w:rsid w:val="00D35DA5"/>
    <w:rsid w:val="00D37B6B"/>
    <w:rsid w:val="00D37C3E"/>
    <w:rsid w:val="00D43702"/>
    <w:rsid w:val="00D459F7"/>
    <w:rsid w:val="00D46492"/>
    <w:rsid w:val="00D46EFF"/>
    <w:rsid w:val="00D46FB1"/>
    <w:rsid w:val="00D50CA3"/>
    <w:rsid w:val="00D57777"/>
    <w:rsid w:val="00D57BEA"/>
    <w:rsid w:val="00D61FB3"/>
    <w:rsid w:val="00D73221"/>
    <w:rsid w:val="00D75D7E"/>
    <w:rsid w:val="00D76348"/>
    <w:rsid w:val="00D7657A"/>
    <w:rsid w:val="00D80DC9"/>
    <w:rsid w:val="00D80DE7"/>
    <w:rsid w:val="00D81DF4"/>
    <w:rsid w:val="00D918A1"/>
    <w:rsid w:val="00D97200"/>
    <w:rsid w:val="00DA174F"/>
    <w:rsid w:val="00DA28A5"/>
    <w:rsid w:val="00DB5DC3"/>
    <w:rsid w:val="00DB6408"/>
    <w:rsid w:val="00DB6B0B"/>
    <w:rsid w:val="00DB76CF"/>
    <w:rsid w:val="00DC07D8"/>
    <w:rsid w:val="00DC5323"/>
    <w:rsid w:val="00DD1158"/>
    <w:rsid w:val="00DD5F35"/>
    <w:rsid w:val="00DD63ED"/>
    <w:rsid w:val="00DD6B58"/>
    <w:rsid w:val="00DD7681"/>
    <w:rsid w:val="00DD79CD"/>
    <w:rsid w:val="00DE0BC8"/>
    <w:rsid w:val="00DE3466"/>
    <w:rsid w:val="00DE521C"/>
    <w:rsid w:val="00DE528E"/>
    <w:rsid w:val="00DE5976"/>
    <w:rsid w:val="00DE5DB9"/>
    <w:rsid w:val="00DF5E80"/>
    <w:rsid w:val="00E002A6"/>
    <w:rsid w:val="00E012F6"/>
    <w:rsid w:val="00E037ED"/>
    <w:rsid w:val="00E05C9D"/>
    <w:rsid w:val="00E0760B"/>
    <w:rsid w:val="00E14978"/>
    <w:rsid w:val="00E15B37"/>
    <w:rsid w:val="00E1606A"/>
    <w:rsid w:val="00E26410"/>
    <w:rsid w:val="00E270D1"/>
    <w:rsid w:val="00E30A1E"/>
    <w:rsid w:val="00E312BA"/>
    <w:rsid w:val="00E31F5E"/>
    <w:rsid w:val="00E34229"/>
    <w:rsid w:val="00E35327"/>
    <w:rsid w:val="00E367AC"/>
    <w:rsid w:val="00E3797C"/>
    <w:rsid w:val="00E40A0E"/>
    <w:rsid w:val="00E44F52"/>
    <w:rsid w:val="00E451F7"/>
    <w:rsid w:val="00E520E7"/>
    <w:rsid w:val="00E522CE"/>
    <w:rsid w:val="00E57580"/>
    <w:rsid w:val="00E64523"/>
    <w:rsid w:val="00E64811"/>
    <w:rsid w:val="00E64A3E"/>
    <w:rsid w:val="00E776D8"/>
    <w:rsid w:val="00E8032B"/>
    <w:rsid w:val="00E814F8"/>
    <w:rsid w:val="00E8252F"/>
    <w:rsid w:val="00E83ADD"/>
    <w:rsid w:val="00E847C2"/>
    <w:rsid w:val="00E901B2"/>
    <w:rsid w:val="00E920B6"/>
    <w:rsid w:val="00E925A3"/>
    <w:rsid w:val="00E9406A"/>
    <w:rsid w:val="00E96463"/>
    <w:rsid w:val="00E968C0"/>
    <w:rsid w:val="00E96E96"/>
    <w:rsid w:val="00E97F6F"/>
    <w:rsid w:val="00EA01E5"/>
    <w:rsid w:val="00EA1256"/>
    <w:rsid w:val="00EA4FD8"/>
    <w:rsid w:val="00EB0144"/>
    <w:rsid w:val="00EB0A00"/>
    <w:rsid w:val="00EB21AC"/>
    <w:rsid w:val="00EB21D2"/>
    <w:rsid w:val="00EB2327"/>
    <w:rsid w:val="00EB46B4"/>
    <w:rsid w:val="00EB4935"/>
    <w:rsid w:val="00EB6E33"/>
    <w:rsid w:val="00EC0CC0"/>
    <w:rsid w:val="00EC4A3C"/>
    <w:rsid w:val="00ED2755"/>
    <w:rsid w:val="00ED32F4"/>
    <w:rsid w:val="00ED5F6F"/>
    <w:rsid w:val="00ED62B9"/>
    <w:rsid w:val="00EE1096"/>
    <w:rsid w:val="00EE13EA"/>
    <w:rsid w:val="00EE3C4F"/>
    <w:rsid w:val="00EE4835"/>
    <w:rsid w:val="00EE62AE"/>
    <w:rsid w:val="00EF20F4"/>
    <w:rsid w:val="00EF7D4B"/>
    <w:rsid w:val="00F02807"/>
    <w:rsid w:val="00F0658F"/>
    <w:rsid w:val="00F10B57"/>
    <w:rsid w:val="00F114B5"/>
    <w:rsid w:val="00F17C03"/>
    <w:rsid w:val="00F17C2C"/>
    <w:rsid w:val="00F206B9"/>
    <w:rsid w:val="00F21D5E"/>
    <w:rsid w:val="00F22396"/>
    <w:rsid w:val="00F25C7C"/>
    <w:rsid w:val="00F265AE"/>
    <w:rsid w:val="00F26D1C"/>
    <w:rsid w:val="00F270ED"/>
    <w:rsid w:val="00F27FE3"/>
    <w:rsid w:val="00F30AAB"/>
    <w:rsid w:val="00F30C17"/>
    <w:rsid w:val="00F30DAD"/>
    <w:rsid w:val="00F36585"/>
    <w:rsid w:val="00F36F81"/>
    <w:rsid w:val="00F377B0"/>
    <w:rsid w:val="00F37A75"/>
    <w:rsid w:val="00F37F04"/>
    <w:rsid w:val="00F4111A"/>
    <w:rsid w:val="00F416F0"/>
    <w:rsid w:val="00F511E3"/>
    <w:rsid w:val="00F53FB4"/>
    <w:rsid w:val="00F543E6"/>
    <w:rsid w:val="00F54C9D"/>
    <w:rsid w:val="00F55F9A"/>
    <w:rsid w:val="00F572BE"/>
    <w:rsid w:val="00F62178"/>
    <w:rsid w:val="00F64CEC"/>
    <w:rsid w:val="00F6530F"/>
    <w:rsid w:val="00F70255"/>
    <w:rsid w:val="00F71143"/>
    <w:rsid w:val="00F72523"/>
    <w:rsid w:val="00F72B19"/>
    <w:rsid w:val="00F8003B"/>
    <w:rsid w:val="00F800B3"/>
    <w:rsid w:val="00F80874"/>
    <w:rsid w:val="00F848A2"/>
    <w:rsid w:val="00F8529F"/>
    <w:rsid w:val="00F85620"/>
    <w:rsid w:val="00F85A3F"/>
    <w:rsid w:val="00F913B0"/>
    <w:rsid w:val="00FA1A81"/>
    <w:rsid w:val="00FA2037"/>
    <w:rsid w:val="00FA309D"/>
    <w:rsid w:val="00FA3466"/>
    <w:rsid w:val="00FA5F8A"/>
    <w:rsid w:val="00FB5FBF"/>
    <w:rsid w:val="00FB7289"/>
    <w:rsid w:val="00FB7991"/>
    <w:rsid w:val="00FC1346"/>
    <w:rsid w:val="00FC190A"/>
    <w:rsid w:val="00FC19B9"/>
    <w:rsid w:val="00FC2E07"/>
    <w:rsid w:val="00FC69C9"/>
    <w:rsid w:val="00FD2FBA"/>
    <w:rsid w:val="00FD65B6"/>
    <w:rsid w:val="00FE19D0"/>
    <w:rsid w:val="00FE4A31"/>
    <w:rsid w:val="00FF3343"/>
    <w:rsid w:val="00FF5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ababa,#b2b2b2,#b0b0b0"/>
    </o:shapedefaults>
    <o:shapelayout v:ext="edit">
      <o:idmap v:ext="edit" data="2"/>
    </o:shapelayout>
  </w:shapeDefaults>
  <w:decimalSymbol w:val="."/>
  <w:listSeparator w:val=","/>
  <w14:docId w14:val="4B7ADE89"/>
  <w15:docId w15:val="{58FBD621-3585-4B5C-BAA5-D1867EDA0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332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link w:val="Heading2Char"/>
    <w:uiPriority w:val="99"/>
    <w:qFormat/>
    <w:rsid w:val="00D75D7E"/>
    <w:pPr>
      <w:spacing w:before="100" w:beforeAutospacing="1" w:after="100" w:afterAutospacing="1" w:line="240" w:lineRule="auto"/>
      <w:outlineLvl w:val="1"/>
    </w:pPr>
    <w:rPr>
      <w:rFonts w:ascii="Times New Roman" w:hAnsi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9"/>
    <w:locked/>
    <w:rsid w:val="00D75D7E"/>
    <w:rPr>
      <w:rFonts w:ascii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rsid w:val="00B37B04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37B0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rsid w:val="00143F52"/>
    <w:pPr>
      <w:tabs>
        <w:tab w:val="center" w:pos="4680"/>
        <w:tab w:val="right" w:pos="9360"/>
      </w:tabs>
      <w:spacing w:after="0" w:line="240" w:lineRule="auto"/>
    </w:pPr>
    <w:rPr>
      <w:sz w:val="20"/>
      <w:szCs w:val="20"/>
    </w:rPr>
  </w:style>
  <w:style w:type="character" w:customStyle="1" w:styleId="HeaderChar">
    <w:name w:val="Header Char"/>
    <w:link w:val="Header"/>
    <w:uiPriority w:val="99"/>
    <w:semiHidden/>
    <w:locked/>
    <w:rsid w:val="00143F52"/>
    <w:rPr>
      <w:rFonts w:cs="Times New Roman"/>
    </w:rPr>
  </w:style>
  <w:style w:type="paragraph" w:styleId="Footer">
    <w:name w:val="footer"/>
    <w:basedOn w:val="Normal"/>
    <w:link w:val="FooterChar"/>
    <w:uiPriority w:val="99"/>
    <w:rsid w:val="00143F52"/>
    <w:pPr>
      <w:tabs>
        <w:tab w:val="center" w:pos="4680"/>
        <w:tab w:val="right" w:pos="9360"/>
      </w:tabs>
      <w:spacing w:after="0" w:line="240" w:lineRule="auto"/>
    </w:pPr>
    <w:rPr>
      <w:sz w:val="20"/>
      <w:szCs w:val="20"/>
    </w:rPr>
  </w:style>
  <w:style w:type="character" w:customStyle="1" w:styleId="FooterChar">
    <w:name w:val="Footer Char"/>
    <w:link w:val="Footer"/>
    <w:uiPriority w:val="99"/>
    <w:locked/>
    <w:rsid w:val="00143F52"/>
    <w:rPr>
      <w:rFonts w:cs="Times New Roman"/>
    </w:rPr>
  </w:style>
  <w:style w:type="paragraph" w:styleId="ListParagraph">
    <w:name w:val="List Paragraph"/>
    <w:basedOn w:val="Normal"/>
    <w:uiPriority w:val="99"/>
    <w:qFormat/>
    <w:rsid w:val="00DB6B0B"/>
    <w:pPr>
      <w:ind w:left="720"/>
      <w:contextualSpacing/>
    </w:pPr>
  </w:style>
  <w:style w:type="table" w:styleId="TableGrid">
    <w:name w:val="Table Grid"/>
    <w:basedOn w:val="TableNormal"/>
    <w:uiPriority w:val="99"/>
    <w:rsid w:val="0041355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LightList-Accent6">
    <w:name w:val="Light List Accent 6"/>
    <w:basedOn w:val="TableNormal"/>
    <w:uiPriority w:val="99"/>
    <w:rsid w:val="00637AF9"/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-Accent6">
    <w:name w:val="Light Grid Accent 6"/>
    <w:basedOn w:val="TableNormal"/>
    <w:uiPriority w:val="99"/>
    <w:rsid w:val="00637AF9"/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rPr>
        <w:rFonts w:cs="Times New Roman"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rPr>
        <w:rFonts w:cs="Times New Roman"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Grid1-Accent6">
    <w:name w:val="Medium Grid 1 Accent 6"/>
    <w:basedOn w:val="TableNormal"/>
    <w:uiPriority w:val="99"/>
    <w:rsid w:val="000635CE"/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BCAA2"/>
      </w:tcPr>
    </w:tblStylePr>
    <w:tblStylePr w:type="band1Horz">
      <w:rPr>
        <w:rFonts w:cs="Times New Roman"/>
      </w:rPr>
      <w:tblPr/>
      <w:tcPr>
        <w:shd w:val="clear" w:color="auto" w:fill="FBCAA2"/>
      </w:tcPr>
    </w:tblStylePr>
  </w:style>
  <w:style w:type="character" w:customStyle="1" w:styleId="apple-style-span">
    <w:name w:val="apple-style-span"/>
    <w:uiPriority w:val="99"/>
    <w:rsid w:val="00AF4E6E"/>
    <w:rPr>
      <w:rFonts w:cs="Times New Roman"/>
    </w:rPr>
  </w:style>
  <w:style w:type="table" w:styleId="LightList-Accent2">
    <w:name w:val="Light List Accent 2"/>
    <w:basedOn w:val="TableNormal"/>
    <w:uiPriority w:val="99"/>
    <w:rsid w:val="00095249"/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ColorfulShading-Accent6">
    <w:name w:val="Colorful Shading Accent 6"/>
    <w:basedOn w:val="TableNormal"/>
    <w:uiPriority w:val="99"/>
    <w:rsid w:val="00095249"/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rFonts w:cs="Times New Roman"/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rFonts w:cs="Times New Roman"/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rFonts w:cs="Times New Roman"/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rFonts w:cs="Times New Roman"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rPr>
        <w:rFonts w:cs="Times New Roman"/>
      </w:rPr>
      <w:tblPr/>
      <w:tcPr>
        <w:shd w:val="clear" w:color="auto" w:fill="FBD4B4"/>
      </w:tcPr>
    </w:tblStylePr>
    <w:tblStylePr w:type="band1Horz">
      <w:rPr>
        <w:rFonts w:cs="Times New Roman"/>
      </w:rPr>
      <w:tblPr/>
      <w:tcPr>
        <w:shd w:val="clear" w:color="auto" w:fill="FBCAA2"/>
      </w:tcPr>
    </w:tblStylePr>
    <w:tblStylePr w:type="neCell">
      <w:rPr>
        <w:rFonts w:cs="Times New Roman"/>
        <w:color w:val="000000"/>
      </w:rPr>
    </w:tblStylePr>
    <w:tblStylePr w:type="nwCell">
      <w:rPr>
        <w:rFonts w:cs="Times New Roman"/>
        <w:color w:val="000000"/>
      </w:rPr>
    </w:tblStylePr>
  </w:style>
  <w:style w:type="table" w:styleId="ColorfulList-Accent6">
    <w:name w:val="Colorful List Accent 6"/>
    <w:basedOn w:val="TableNormal"/>
    <w:uiPriority w:val="99"/>
    <w:rsid w:val="00095249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rFonts w:cs="Times New Roman"/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rPr>
        <w:rFonts w:cs="Times New Roman"/>
      </w:rPr>
      <w:tblPr/>
      <w:tcPr>
        <w:shd w:val="clear" w:color="auto" w:fill="FDE9D9"/>
      </w:tcPr>
    </w:tblStylePr>
  </w:style>
  <w:style w:type="table" w:customStyle="1" w:styleId="MediumList21">
    <w:name w:val="Medium List 21"/>
    <w:uiPriority w:val="99"/>
    <w:rsid w:val="00095249"/>
    <w:rPr>
      <w:rFonts w:ascii="Cambria" w:hAnsi="Cambria"/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List1-Accent6">
    <w:name w:val="Medium List 1 Accent 6"/>
    <w:basedOn w:val="TableNormal"/>
    <w:uiPriority w:val="99"/>
    <w:rsid w:val="00095249"/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rFonts w:cs="Times New Roman"/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rPr>
        <w:rFonts w:cs="Times New Roman"/>
      </w:rPr>
      <w:tblPr/>
      <w:tcPr>
        <w:shd w:val="clear" w:color="auto" w:fill="FDE4D0"/>
      </w:tcPr>
    </w:tblStylePr>
    <w:tblStylePr w:type="band1Horz">
      <w:rPr>
        <w:rFonts w:cs="Times New Roman"/>
      </w:rPr>
      <w:tblPr/>
      <w:tcPr>
        <w:shd w:val="clear" w:color="auto" w:fill="FDE4D0"/>
      </w:tcPr>
    </w:tblStylePr>
  </w:style>
  <w:style w:type="table" w:styleId="MediumShading1-Accent6">
    <w:name w:val="Medium Shading 1 Accent 6"/>
    <w:basedOn w:val="TableNormal"/>
    <w:uiPriority w:val="99"/>
    <w:rsid w:val="004345AD"/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FDE4D0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customStyle="1" w:styleId="MediumShading21">
    <w:name w:val="Medium Shading 21"/>
    <w:uiPriority w:val="99"/>
    <w:rsid w:val="0009524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11">
    <w:name w:val="Medium Shading 11"/>
    <w:uiPriority w:val="99"/>
    <w:rsid w:val="009A7C87"/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">
    <w:name w:val="Heading"/>
    <w:next w:val="Normal"/>
    <w:autoRedefine/>
    <w:uiPriority w:val="99"/>
    <w:rsid w:val="00A739DB"/>
    <w:pPr>
      <w:keepNext/>
      <w:spacing w:after="140"/>
      <w:jc w:val="center"/>
    </w:pPr>
    <w:rPr>
      <w:rFonts w:ascii="Copperplate" w:eastAsia="ヒラギノ角ゴ Pro W3" w:hAnsi="Copperplate"/>
      <w:color w:val="4C4C4C"/>
      <w:sz w:val="22"/>
    </w:rPr>
  </w:style>
  <w:style w:type="paragraph" w:customStyle="1" w:styleId="Body">
    <w:name w:val="Body"/>
    <w:autoRedefine/>
    <w:uiPriority w:val="99"/>
    <w:rsid w:val="00E847C2"/>
    <w:pPr>
      <w:spacing w:after="140"/>
      <w:jc w:val="center"/>
    </w:pPr>
    <w:rPr>
      <w:rFonts w:eastAsia="ヒラギノ角ゴ Pro W3"/>
      <w:bCs/>
      <w:color w:val="010005"/>
      <w:sz w:val="22"/>
      <w:szCs w:val="22"/>
    </w:rPr>
  </w:style>
  <w:style w:type="character" w:styleId="Hyperlink">
    <w:name w:val="Hyperlink"/>
    <w:uiPriority w:val="99"/>
    <w:rsid w:val="00B03B7D"/>
    <w:rPr>
      <w:rFonts w:cs="Times New Roman"/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03D29"/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403D2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7030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A457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35E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5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jpe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chart" Target="charts/chart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yperlink" Target="mailto:xxx@precisionsafesidewalks.com" TargetMode="External"/><Relationship Id="rId23" Type="http://schemas.openxmlformats.org/officeDocument/2006/relationships/hyperlink" Target="http://www.PrecisionSafeSidewalks.com" TargetMode="Externa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xxx@precisionsafesidewalks.com" TargetMode="External"/><Relationship Id="rId22" Type="http://schemas.openxmlformats.org/officeDocument/2006/relationships/image" Target="media/image9.jpe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.jpeg"/><Relationship Id="rId2" Type="http://schemas.openxmlformats.org/officeDocument/2006/relationships/hyperlink" Target="http://www.precisionsafesidewalks.com" TargetMode="External"/><Relationship Id="rId1" Type="http://schemas.openxmlformats.org/officeDocument/2006/relationships/hyperlink" Target="http://www.precisionsafesidewalks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esktop\Templates%20from%20Tamar\PPR%20Template%20and%20Safety%20Certificate\PPR%20TEMPLATE%2011-11-2022%20TM.dotx" TargetMode="Externa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.xlsx"/><Relationship Id="rId1" Type="http://schemas.openxmlformats.org/officeDocument/2006/relationships/themeOverride" Target="../theme/themeOverrid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25"/>
      <c:rotY val="10"/>
      <c:rAngAx val="0"/>
      <c:perspective val="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3.04811669932506E-2"/>
          <c:y val="0.23038934106300685"/>
          <c:w val="0.9227948727179841"/>
          <c:h val="0.52238217697535294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COST SAVINGS</c:v>
                </c:pt>
              </c:strCache>
            </c:strRef>
          </c:tx>
          <c:spPr>
            <a:solidFill>
              <a:srgbClr val="9999FF"/>
            </a:solidFill>
            <a:ln w="12700">
              <a:solidFill>
                <a:srgbClr val="000000"/>
              </a:solidFill>
              <a:prstDash val="solid"/>
            </a:ln>
          </c:spPr>
          <c:dPt>
            <c:idx val="0"/>
            <c:bubble3D val="0"/>
            <c:spPr>
              <a:solidFill>
                <a:srgbClr val="0000FF"/>
              </a:solidFill>
              <a:ln w="3175">
                <a:solidFill>
                  <a:srgbClr val="000000"/>
                </a:solidFill>
                <a:prstDash val="solid"/>
              </a:ln>
            </c:spPr>
            <c:extLst>
              <c:ext xmlns:c16="http://schemas.microsoft.com/office/drawing/2014/chart" uri="{C3380CC4-5D6E-409C-BE32-E72D297353CC}">
                <c16:uniqueId val="{00000001-EB93-4B99-BB15-069098C8429C}"/>
              </c:ext>
            </c:extLst>
          </c:dPt>
          <c:dPt>
            <c:idx val="1"/>
            <c:bubble3D val="0"/>
            <c:explosion val="18"/>
            <c:spPr>
              <a:solidFill>
                <a:srgbClr val="008000"/>
              </a:solidFill>
              <a:ln w="0">
                <a:solidFill>
                  <a:srgbClr val="000000"/>
                </a:solidFill>
                <a:prstDash val="solid"/>
              </a:ln>
              <a:scene3d>
                <a:camera prst="orthographicFront"/>
                <a:lightRig rig="threePt" dir="t"/>
              </a:scene3d>
              <a:sp3d prstMaterial="matte">
                <a:contourClr>
                  <a:srgbClr val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EB93-4B99-BB15-069098C8429C}"/>
              </c:ext>
            </c:extLst>
          </c:dPt>
          <c:dLbls>
            <c:dLbl>
              <c:idx val="0"/>
              <c:layout>
                <c:manualLayout>
                  <c:x val="2.8939965130092729E-3"/>
                  <c:y val="-0.1344468606511822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0785978663183105"/>
                      <c:h val="0.23060161061108481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EB93-4B99-BB15-069098C8429C}"/>
                </c:ext>
              </c:extLst>
            </c:dLbl>
            <c:dLbl>
              <c:idx val="1"/>
              <c:layout>
                <c:manualLayout>
                  <c:x val="0.14768390930300379"/>
                  <c:y val="-0.180347456567929"/>
                </c:manualLayout>
              </c:layout>
              <c:tx>
                <c:rich>
                  <a:bodyPr/>
                  <a:lstStyle/>
                  <a:p>
                    <a:fld id="{F7A6455A-F18B-420A-A439-F00BAF81FDEF}" type="CATEGORYNAME">
                      <a:rPr lang="en-US">
                        <a:solidFill>
                          <a:schemeClr val="bg1"/>
                        </a:solidFill>
                      </a:rPr>
                      <a:pPr/>
                      <a:t>[CATEGORY NAME]</a:t>
                    </a:fld>
                    <a:r>
                      <a:rPr lang="en-US" baseline="0">
                        <a:solidFill>
                          <a:schemeClr val="bg1"/>
                        </a:solidFill>
                      </a:rPr>
                      <a:t>, </a:t>
                    </a:r>
                    <a:fld id="{C27EB311-4EE7-40A3-ACFA-07FEF001400D}" type="VALUE">
                      <a:rPr lang="en-US" baseline="0">
                        <a:solidFill>
                          <a:schemeClr val="bg1"/>
                        </a:solidFill>
                      </a:rPr>
                      <a:pPr/>
                      <a:t>[VALUE]</a:t>
                    </a:fld>
                    <a:endParaRPr lang="en-US" baseline="0">
                      <a:solidFill>
                        <a:schemeClr val="bg1"/>
                      </a:solidFill>
                    </a:endParaRP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EB93-4B99-BB15-069098C8429C}"/>
                </c:ext>
              </c:extLst>
            </c:dLbl>
            <c:numFmt formatCode="&quot;$&quot;#,##0" sourceLinked="0"/>
            <c:spPr>
              <a:noFill/>
              <a:ln w="25400">
                <a:noFill/>
              </a:ln>
            </c:spPr>
            <c:txPr>
              <a:bodyPr anchor="ctr" anchorCtr="0"/>
              <a:lstStyle/>
              <a:p>
                <a:pPr>
                  <a:defRPr sz="1250" b="1" i="0" u="none" strike="noStrike" baseline="0">
                    <a:solidFill>
                      <a:srgbClr val="000000"/>
                    </a:solidFill>
                    <a:latin typeface="Calibri" pitchFamily="34" charset="0"/>
                    <a:ea typeface="Arial"/>
                    <a:cs typeface="Arial"/>
                  </a:defRPr>
                </a:pPr>
                <a:endParaRPr lang="en-US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COST - PRECISION SAFE SIDEWALKS</c:v>
                </c:pt>
                <c:pt idx="1">
                  <c:v>SAVINGS - </c:v>
                </c:pt>
              </c:strCache>
            </c:strRef>
          </c:cat>
          <c:val>
            <c:numRef>
              <c:f>Sheet1!$B$2:$B$3</c:f>
              <c:numCache>
                <c:formatCode>"$"#,##0_);[Red]\("$"#,##0\)</c:formatCode>
                <c:ptCount val="2"/>
                <c:pt idx="0">
                  <c:v>5000</c:v>
                </c:pt>
                <c:pt idx="1">
                  <c:v>20000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B93-4B99-BB15-069098C8429C}"/>
            </c:ext>
          </c:extLst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</c:pie3DChart>
      <c:spPr>
        <a:noFill/>
        <a:ln w="25400">
          <a:noFill/>
        </a:ln>
      </c:spPr>
    </c:plotArea>
    <c:legend>
      <c:legendPos val="b"/>
      <c:layout>
        <c:manualLayout>
          <c:xMode val="edge"/>
          <c:yMode val="edge"/>
          <c:x val="0.22639501055183256"/>
          <c:y val="0.8215583663126903"/>
          <c:w val="0.54067830025492392"/>
          <c:h val="0.1437029632309699"/>
        </c:manualLayout>
      </c:layout>
      <c:overlay val="1"/>
      <c:spPr>
        <a:solidFill>
          <a:srgbClr val="FFFFFF"/>
        </a:solidFill>
        <a:ln>
          <a:noFill/>
        </a:ln>
      </c:spPr>
      <c:txPr>
        <a:bodyPr/>
        <a:lstStyle/>
        <a:p>
          <a:pPr>
            <a:defRPr sz="1200" b="0" i="0" u="none" strike="noStrike" baseline="0">
              <a:solidFill>
                <a:srgbClr val="000000"/>
              </a:solidFill>
              <a:latin typeface="Calibri" pitchFamily="34" charset="0"/>
              <a:ea typeface="Arial"/>
              <a:cs typeface="Arial"/>
            </a:defRPr>
          </a:pPr>
          <a:endParaRPr lang="en-US"/>
        </a:p>
      </c:txPr>
    </c:legend>
    <c:plotVisOnly val="1"/>
    <c:dispBlanksAs val="zero"/>
    <c:showDLblsOverMax val="0"/>
  </c:chart>
  <c:spPr>
    <a:solidFill>
      <a:srgbClr val="FFFFFF"/>
    </a:solidFill>
    <a:ln w="9525">
      <a:noFill/>
    </a:ln>
  </c:spPr>
  <c:txPr>
    <a:bodyPr/>
    <a:lstStyle/>
    <a:p>
      <a:pPr>
        <a:defRPr sz="8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489842BC07C342A502ABCE9806FDA7" ma:contentTypeVersion="16" ma:contentTypeDescription="Create a new document." ma:contentTypeScope="" ma:versionID="e76d34cf7b42d86a49a3e212af82889a">
  <xsd:schema xmlns:xsd="http://www.w3.org/2001/XMLSchema" xmlns:xs="http://www.w3.org/2001/XMLSchema" xmlns:p="http://schemas.microsoft.com/office/2006/metadata/properties" xmlns:ns2="227a5e41-3601-44e9-892f-cfa6286ec4f5" xmlns:ns3="116c4c28-8372-4479-8266-1d9c567858db" targetNamespace="http://schemas.microsoft.com/office/2006/metadata/properties" ma:root="true" ma:fieldsID="66303104369579324b7a0e2a3ed1c98b" ns2:_="" ns3:_="">
    <xsd:import namespace="227a5e41-3601-44e9-892f-cfa6286ec4f5"/>
    <xsd:import namespace="116c4c28-8372-4479-8266-1d9c567858d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7a5e41-3601-44e9-892f-cfa6286ec4f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6111d553-040d-464a-b7e2-66bf42edef8d}" ma:internalName="TaxCatchAll" ma:showField="CatchAllData" ma:web="227a5e41-3601-44e9-892f-cfa6286ec4f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6c4c28-8372-4479-8266-1d9c567858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05382d54-550d-4edc-96b8-99a8305fcd9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16c4c28-8372-4479-8266-1d9c567858db">
      <Terms xmlns="http://schemas.microsoft.com/office/infopath/2007/PartnerControls"/>
    </lcf76f155ced4ddcb4097134ff3c332f>
    <TaxCatchAll xmlns="227a5e41-3601-44e9-892f-cfa6286ec4f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E3B4E3-6B7D-499E-B94F-A7C225823B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7a5e41-3601-44e9-892f-cfa6286ec4f5"/>
    <ds:schemaRef ds:uri="116c4c28-8372-4479-8266-1d9c567858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B51D43-DB9B-4B5A-8909-AAB72AA6189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946271-3BC9-48D9-A612-4A1BFDF0BEB3}">
  <ds:schemaRefs>
    <ds:schemaRef ds:uri="http://schemas.microsoft.com/office/2006/metadata/properties"/>
    <ds:schemaRef ds:uri="http://schemas.microsoft.com/office/infopath/2007/PartnerControls"/>
    <ds:schemaRef ds:uri="116c4c28-8372-4479-8266-1d9c567858db"/>
    <ds:schemaRef ds:uri="227a5e41-3601-44e9-892f-cfa6286ec4f5"/>
  </ds:schemaRefs>
</ds:datastoreItem>
</file>

<file path=customXml/itemProps4.xml><?xml version="1.0" encoding="utf-8"?>
<ds:datastoreItem xmlns:ds="http://schemas.openxmlformats.org/officeDocument/2006/customXml" ds:itemID="{97949386-7D8D-415C-BECE-5CD787EEAE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PPR TEMPLATE 11-11-2022 TM.dotx</Template>
  <TotalTime>209</TotalTime>
  <Pages>11</Pages>
  <Words>1446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9670</CharactersWithSpaces>
  <SharedDoc>false</SharedDoc>
  <HLinks>
    <vt:vector size="6" baseType="variant">
      <vt:variant>
        <vt:i4>3932217</vt:i4>
      </vt:variant>
      <vt:variant>
        <vt:i4>0</vt:i4>
      </vt:variant>
      <vt:variant>
        <vt:i4>0</vt:i4>
      </vt:variant>
      <vt:variant>
        <vt:i4>5</vt:i4>
      </vt:variant>
      <vt:variant>
        <vt:lpwstr>http://www.precisionsafesidewalks.com/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13363</dc:creator>
  <cp:lastModifiedBy>Chad Leftwich</cp:lastModifiedBy>
  <cp:revision>70</cp:revision>
  <cp:lastPrinted>2019-01-27T21:53:00Z</cp:lastPrinted>
  <dcterms:created xsi:type="dcterms:W3CDTF">2022-11-14T22:51:00Z</dcterms:created>
  <dcterms:modified xsi:type="dcterms:W3CDTF">2023-02-02T16:28:00Z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0x0101008A489842BC07C342A502ABCE9806FDA7</vt:lpwstr>
  </property>
  <property fmtid="{D5CDD505-2E9C-101B-9397-08002B2CF9AE}" pid="3" name="MediaServiceImageTags">
    <vt:lpwstr/>
  </property>
</Properties>
</file>